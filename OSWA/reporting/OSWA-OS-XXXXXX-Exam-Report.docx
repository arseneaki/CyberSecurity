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bookmarkStart w:id="0" w:name="_Hlk79486275"/>
    <w:p w14:paraId="3A9B190E" w14:textId="29B68B56" w:rsidR="00292C4A" w:rsidRPr="0030762D" w:rsidRDefault="005A655D" w:rsidP="007A7219">
      <w:pPr>
        <w:rPr>
          <w:noProof/>
          <w:lang w:val="en-US"/>
        </w:rPr>
      </w:pPr>
      <w:r w:rsidRPr="0030762D">
        <w:rPr>
          <w:rFonts w:eastAsia="Noto Sans JP" w:cs="Heebo"/>
          <w:noProof/>
          <w:color w:val="161718" w:themeColor="text1"/>
          <w:lang w:val="en-US"/>
        </w:rPr>
        <mc:AlternateContent>
          <mc:Choice Requires="wps">
            <w:drawing>
              <wp:anchor distT="0" distB="0" distL="114300" distR="114300" simplePos="0" relativeHeight="251664897" behindDoc="1" locked="0" layoutInCell="1" allowOverlap="1" wp14:anchorId="108DF515" wp14:editId="7D8F8FA4">
                <wp:simplePos x="0" y="0"/>
                <wp:positionH relativeFrom="column">
                  <wp:posOffset>-827213</wp:posOffset>
                </wp:positionH>
                <wp:positionV relativeFrom="paragraph">
                  <wp:posOffset>-574158</wp:posOffset>
                </wp:positionV>
                <wp:extent cx="7899518" cy="10175358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9518" cy="10175358"/>
                        </a:xfrm>
                        <a:prstGeom prst="rect">
                          <a:avLst/>
                        </a:prstGeom>
                        <a:solidFill>
                          <a:srgbClr val="5964F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C1842" id="Rectangle 3" o:spid="_x0000_s1026" style="position:absolute;margin-left:-65.15pt;margin-top:-45.2pt;width:622pt;height:801.2pt;z-index:-251651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" fillcolor="#5964fb" stroked="f" strokeweight="2pt"/>
            </w:pict>
          </mc:Fallback>
        </mc:AlternateContent>
      </w:r>
    </w:p>
    <w:p w14:paraId="5F74BFC1" w14:textId="5B0C2FB8" w:rsidR="00292C4A" w:rsidRPr="0030762D" w:rsidRDefault="00C81912" w:rsidP="007A7219">
      <w:pPr>
        <w:rPr>
          <w:noProof/>
          <w:lang w:val="en-US"/>
        </w:rPr>
      </w:pPr>
      <w:r w:rsidRPr="0030762D">
        <w:rPr>
          <w:rFonts w:eastAsia="Noto Sans JP" w:cs="Heebo"/>
          <w:noProof/>
          <w:color w:val="161718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971F911" wp14:editId="3F64689B">
                <wp:simplePos x="0" y="0"/>
                <wp:positionH relativeFrom="margin">
                  <wp:posOffset>-135890</wp:posOffset>
                </wp:positionH>
                <wp:positionV relativeFrom="paragraph">
                  <wp:posOffset>59055</wp:posOffset>
                </wp:positionV>
                <wp:extent cx="6581140" cy="150939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140" cy="1509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68B239" w14:textId="10807FB5" w:rsidR="00686102" w:rsidRPr="00027B81" w:rsidRDefault="007A34C6" w:rsidP="00373411">
                            <w:pPr>
                              <w:pStyle w:val="Title"/>
                              <w:jc w:val="center"/>
                              <w:rPr>
                                <w:rFonts w:eastAsia="Noto Sans JP" w:cs="Heebo"/>
                                <w:sz w:val="72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eastAsia="Noto Sans JP" w:cs="Heebo"/>
                                <w:caps w:val="0"/>
                                <w:sz w:val="72"/>
                                <w:szCs w:val="72"/>
                                <w:lang w:val="en-US"/>
                              </w:rPr>
                              <w:t xml:space="preserve">Offensive Security </w:t>
                            </w:r>
                            <w:r w:rsidR="00724469">
                              <w:rPr>
                                <w:rFonts w:eastAsia="Noto Sans JP" w:cs="Heebo"/>
                                <w:caps w:val="0"/>
                                <w:sz w:val="72"/>
                                <w:szCs w:val="72"/>
                                <w:lang w:val="en-US"/>
                              </w:rPr>
                              <w:br/>
                              <w:t>OSWA</w:t>
                            </w:r>
                            <w:r>
                              <w:rPr>
                                <w:rFonts w:eastAsia="Noto Sans JP" w:cs="Heebo"/>
                                <w:caps w:val="0"/>
                                <w:sz w:val="72"/>
                                <w:szCs w:val="72"/>
                                <w:lang w:val="en-US"/>
                              </w:rPr>
                              <w:t xml:space="preserve"> </w:t>
                            </w:r>
                            <w:r w:rsidR="006C2453">
                              <w:rPr>
                                <w:rFonts w:eastAsia="Noto Sans JP" w:cs="Heebo"/>
                                <w:caps w:val="0"/>
                                <w:sz w:val="72"/>
                                <w:szCs w:val="72"/>
                                <w:lang w:val="en-US"/>
                              </w:rPr>
                              <w:t xml:space="preserve">Exam </w:t>
                            </w:r>
                            <w:r w:rsidR="00F42437">
                              <w:rPr>
                                <w:rFonts w:eastAsia="Noto Sans JP" w:cs="Heebo"/>
                                <w:caps w:val="0"/>
                                <w:sz w:val="72"/>
                                <w:szCs w:val="72"/>
                                <w:lang w:val="en-US"/>
                              </w:rPr>
                              <w:t>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71F911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-10.7pt;margin-top:4.65pt;width:518.2pt;height:118.8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" filled="f" stroked="f" strokeweight=".5pt">
                <v:textbox>
                  <w:txbxContent>
                    <w:p w14:paraId="4568B239" w14:textId="10807FB5" w:rsidR="00686102" w:rsidRPr="00027B81" w:rsidRDefault="007A34C6" w:rsidP="00373411">
                      <w:pPr>
                        <w:pStyle w:val="Title"/>
                        <w:jc w:val="center"/>
                        <w:rPr>
                          <w:rFonts w:eastAsia="Noto Sans JP" w:cs="Heebo"/>
                          <w:sz w:val="72"/>
                          <w:szCs w:val="72"/>
                          <w:lang w:val="en-US"/>
                        </w:rPr>
                      </w:pPr>
                      <w:r>
                        <w:rPr>
                          <w:rFonts w:eastAsia="Noto Sans JP" w:cs="Heebo"/>
                          <w:caps w:val="0"/>
                          <w:sz w:val="72"/>
                          <w:szCs w:val="72"/>
                          <w:lang w:val="en-US"/>
                        </w:rPr>
                        <w:t xml:space="preserve">Offensive Security </w:t>
                      </w:r>
                      <w:r w:rsidR="00724469">
                        <w:rPr>
                          <w:rFonts w:eastAsia="Noto Sans JP" w:cs="Heebo"/>
                          <w:caps w:val="0"/>
                          <w:sz w:val="72"/>
                          <w:szCs w:val="72"/>
                          <w:lang w:val="en-US"/>
                        </w:rPr>
                        <w:br/>
                        <w:t>OSWA</w:t>
                      </w:r>
                      <w:r>
                        <w:rPr>
                          <w:rFonts w:eastAsia="Noto Sans JP" w:cs="Heebo"/>
                          <w:caps w:val="0"/>
                          <w:sz w:val="72"/>
                          <w:szCs w:val="72"/>
                          <w:lang w:val="en-US"/>
                        </w:rPr>
                        <w:t xml:space="preserve"> </w:t>
                      </w:r>
                      <w:r w:rsidR="006C2453">
                        <w:rPr>
                          <w:rFonts w:eastAsia="Noto Sans JP" w:cs="Heebo"/>
                          <w:caps w:val="0"/>
                          <w:sz w:val="72"/>
                          <w:szCs w:val="72"/>
                          <w:lang w:val="en-US"/>
                        </w:rPr>
                        <w:t xml:space="preserve">Exam </w:t>
                      </w:r>
                      <w:r w:rsidR="00F42437">
                        <w:rPr>
                          <w:rFonts w:eastAsia="Noto Sans JP" w:cs="Heebo"/>
                          <w:caps w:val="0"/>
                          <w:sz w:val="72"/>
                          <w:szCs w:val="72"/>
                          <w:lang w:val="en-US"/>
                        </w:rPr>
                        <w:t>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B1081E" w14:textId="24FD48C4" w:rsidR="007B4A38" w:rsidRPr="0030762D" w:rsidRDefault="007B4A38" w:rsidP="007A7219">
      <w:pPr>
        <w:rPr>
          <w:noProof/>
          <w:lang w:val="en-US"/>
        </w:rPr>
      </w:pPr>
    </w:p>
    <w:p w14:paraId="12D2B34A" w14:textId="52AC1386" w:rsidR="007B4A38" w:rsidRPr="0030762D" w:rsidRDefault="007B4A38" w:rsidP="007A7219">
      <w:pPr>
        <w:rPr>
          <w:noProof/>
          <w:lang w:val="en-US"/>
        </w:rPr>
      </w:pPr>
    </w:p>
    <w:p w14:paraId="2E1A2353" w14:textId="12CE3D66" w:rsidR="009B4220" w:rsidRPr="0030762D" w:rsidRDefault="009B4220" w:rsidP="007A7219">
      <w:pPr>
        <w:rPr>
          <w:noProof/>
          <w:lang w:val="en-US"/>
        </w:rPr>
      </w:pPr>
    </w:p>
    <w:p w14:paraId="47A235CC" w14:textId="01D11585" w:rsidR="007A7219" w:rsidRPr="0030762D" w:rsidRDefault="006B568E" w:rsidP="007A7219">
      <w:pPr>
        <w:rPr>
          <w:rFonts w:eastAsia="Noto Sans JP" w:cs="Heebo"/>
          <w:color w:val="52031F" w:themeColor="accent6" w:themeShade="80"/>
          <w:spacing w:val="-10"/>
          <w:kern w:val="28"/>
          <w:sz w:val="56"/>
          <w:szCs w:val="56"/>
          <w:lang w:val="en-US"/>
        </w:rPr>
      </w:pPr>
      <w:r w:rsidRPr="0030762D">
        <w:rPr>
          <w:rFonts w:eastAsia="Noto Sans JP" w:cs="Heebo"/>
          <w:noProof/>
          <w:color w:val="161718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7B1CF7C" wp14:editId="754DA94A">
                <wp:simplePos x="0" y="0"/>
                <wp:positionH relativeFrom="margin">
                  <wp:posOffset>762000</wp:posOffset>
                </wp:positionH>
                <wp:positionV relativeFrom="paragraph">
                  <wp:posOffset>649498</wp:posOffset>
                </wp:positionV>
                <wp:extent cx="4782820" cy="67901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820" cy="679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C79B45" w14:textId="5E418A46" w:rsidR="00DB5ECF" w:rsidRPr="00F56649" w:rsidRDefault="00903C24" w:rsidP="00DB5ECF">
                            <w:pPr>
                              <w:jc w:val="center"/>
                              <w:rPr>
                                <w:rFonts w:eastAsia="Noto Sans JP" w:cs="Heebo"/>
                                <w:color w:val="DFE7EC"/>
                                <w:sz w:val="32"/>
                                <w:szCs w:val="32"/>
                                <w:lang w:val="nl-NL"/>
                              </w:rPr>
                            </w:pPr>
                            <w:r>
                              <w:rPr>
                                <w:rFonts w:eastAsia="Noto Sans JP" w:cs="Heebo"/>
                                <w:color w:val="DFE7EC"/>
                                <w:sz w:val="32"/>
                                <w:szCs w:val="32"/>
                                <w:lang w:val="en-US"/>
                              </w:rPr>
                              <w:t>your@mail.com</w:t>
                            </w:r>
                            <w:r w:rsidR="001506D2" w:rsidRPr="00F56649">
                              <w:rPr>
                                <w:rFonts w:eastAsia="Noto Sans JP" w:cs="Heebo"/>
                                <w:color w:val="DFE7EC"/>
                                <w:sz w:val="32"/>
                                <w:szCs w:val="32"/>
                                <w:lang w:val="en-US"/>
                              </w:rPr>
                              <w:br/>
                            </w:r>
                            <w:r w:rsidR="00DB5ECF" w:rsidRPr="00F56649">
                              <w:rPr>
                                <w:rFonts w:eastAsia="Noto Sans JP" w:cs="Heebo"/>
                                <w:color w:val="DFE7EC"/>
                                <w:sz w:val="32"/>
                                <w:szCs w:val="32"/>
                                <w:lang w:val="en-US"/>
                              </w:rPr>
                              <w:t xml:space="preserve">OSID: </w:t>
                            </w:r>
                            <w:r>
                              <w:rPr>
                                <w:rFonts w:eastAsia="Noto Sans JP" w:cs="Heebo"/>
                                <w:color w:val="DFE7EC"/>
                                <w:sz w:val="32"/>
                                <w:szCs w:val="32"/>
                                <w:lang w:val="en-US"/>
                              </w:rPr>
                              <w:t>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CF7C" id="Text Box 24" o:spid="_x0000_s1027" type="#_x0000_t202" style="position:absolute;margin-left:60pt;margin-top:51.15pt;width:376.6pt;height:53.4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" filled="f" stroked="f" strokeweight=".5pt">
                <v:textbox>
                  <w:txbxContent>
                    <w:p w14:paraId="2BC79B45" w14:textId="5E418A46" w:rsidR="00DB5ECF" w:rsidRPr="00F56649" w:rsidRDefault="00903C24" w:rsidP="00DB5ECF">
                      <w:pPr>
                        <w:jc w:val="center"/>
                        <w:rPr>
                          <w:rFonts w:eastAsia="Noto Sans JP" w:cs="Heebo"/>
                          <w:color w:val="DFE7EC"/>
                          <w:sz w:val="32"/>
                          <w:szCs w:val="32"/>
                          <w:lang w:val="nl-NL"/>
                        </w:rPr>
                      </w:pPr>
                      <w:r>
                        <w:rPr>
                          <w:rFonts w:eastAsia="Noto Sans JP" w:cs="Heebo"/>
                          <w:color w:val="DFE7EC"/>
                          <w:sz w:val="32"/>
                          <w:szCs w:val="32"/>
                          <w:lang w:val="en-US"/>
                        </w:rPr>
                        <w:t>your@mail.com</w:t>
                      </w:r>
                      <w:r w:rsidR="001506D2" w:rsidRPr="00F56649">
                        <w:rPr>
                          <w:rFonts w:eastAsia="Noto Sans JP" w:cs="Heebo"/>
                          <w:color w:val="DFE7EC"/>
                          <w:sz w:val="32"/>
                          <w:szCs w:val="32"/>
                          <w:lang w:val="en-US"/>
                        </w:rPr>
                        <w:br/>
                      </w:r>
                      <w:r w:rsidR="00DB5ECF" w:rsidRPr="00F56649">
                        <w:rPr>
                          <w:rFonts w:eastAsia="Noto Sans JP" w:cs="Heebo"/>
                          <w:color w:val="DFE7EC"/>
                          <w:sz w:val="32"/>
                          <w:szCs w:val="32"/>
                          <w:lang w:val="en-US"/>
                        </w:rPr>
                        <w:t xml:space="preserve">OSID: </w:t>
                      </w:r>
                      <w:r>
                        <w:rPr>
                          <w:rFonts w:eastAsia="Noto Sans JP" w:cs="Heebo"/>
                          <w:color w:val="DFE7EC"/>
                          <w:sz w:val="32"/>
                          <w:szCs w:val="32"/>
                          <w:lang w:val="en-US"/>
                        </w:rPr>
                        <w:t>XXXXXX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67C3" w:rsidRPr="0030762D">
        <w:rPr>
          <w:rFonts w:eastAsia="Noto Sans JP" w:cs="Heebo"/>
          <w:noProof/>
          <w:color w:val="161718" w:themeColor="text1"/>
          <w:lang w:val="en-US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2588E593" wp14:editId="4D33329B">
                <wp:simplePos x="0" y="0"/>
                <wp:positionH relativeFrom="margin">
                  <wp:posOffset>10277475</wp:posOffset>
                </wp:positionH>
                <wp:positionV relativeFrom="paragraph">
                  <wp:posOffset>129028190</wp:posOffset>
                </wp:positionV>
                <wp:extent cx="3168650" cy="71437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0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109CB5" w14:textId="563C38F8" w:rsidR="00686102" w:rsidRPr="00C57E06" w:rsidRDefault="00686102" w:rsidP="006721C8">
                            <w:pP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</w:pP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 xml:space="preserve">Author: </w:t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</w:r>
                            <w:sdt>
                              <w:sdtPr>
                                <w:rPr>
                                  <w:rFonts w:eastAsia="Noto Sans JP" w:cs="Heebo"/>
                                  <w:color w:val="FFFFFF" w:themeColor="background1"/>
                                  <w:lang w:val="nl-NL"/>
                                </w:rPr>
                                <w:alias w:val="Author"/>
                                <w:tag w:val=""/>
                                <w:id w:val="418997335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="00C05847">
                                  <w:rPr>
                                    <w:rFonts w:eastAsia="Noto Sans JP" w:cs="Heebo"/>
                                    <w:color w:val="FFFFFF" w:themeColor="background1"/>
                                    <w:lang w:val="nl-NL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4E58A751" w14:textId="78EBB9EF" w:rsidR="00686102" w:rsidRPr="00C57E06" w:rsidRDefault="00686102" w:rsidP="006721C8">
                            <w:pP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</w:pP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>Date:</w:t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fldChar w:fldCharType="begin"/>
                            </w:r>
                            <w:r>
                              <w:rPr>
                                <w:rFonts w:eastAsia="Noto Sans JP" w:cs="Heebo"/>
                                <w:color w:val="FFFFFF" w:themeColor="background1"/>
                                <w:lang w:val="en-US"/>
                              </w:rPr>
                              <w:instrText xml:space="preserve"> DATE \@ "MMMM d, yyyy" </w:instrText>
                            </w:r>
                            <w: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fldChar w:fldCharType="separate"/>
                            </w:r>
                            <w:r w:rsidR="00903C24">
                              <w:rPr>
                                <w:rFonts w:eastAsia="Noto Sans JP" w:cs="Heebo"/>
                                <w:noProof/>
                                <w:color w:val="FFFFFF" w:themeColor="background1"/>
                                <w:lang w:val="en-US"/>
                              </w:rPr>
                              <w:t>July 12, 2022</w:t>
                            </w:r>
                            <w: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fldChar w:fldCharType="end"/>
                            </w:r>
                          </w:p>
                          <w:p w14:paraId="3A17A6EB" w14:textId="77777777" w:rsidR="00686102" w:rsidRPr="00C57E06" w:rsidRDefault="00686102" w:rsidP="00C57E06">
                            <w:pPr>
                              <w:rPr>
                                <w:rFonts w:eastAsia="Noto Sans JP"/>
                                <w:lang w:val="nl-NL"/>
                              </w:rPr>
                            </w:pPr>
                          </w:p>
                          <w:p w14:paraId="386B4CB4" w14:textId="2E46A317" w:rsidR="00686102" w:rsidRPr="00C57E06" w:rsidRDefault="00686102" w:rsidP="00C57E06">
                            <w:pP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</w:pP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 xml:space="preserve">Auteur: </w:t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</w:r>
                          </w:p>
                          <w:p w14:paraId="076A6C3C" w14:textId="77777777" w:rsidR="00686102" w:rsidRPr="00C57E06" w:rsidRDefault="00686102" w:rsidP="00C57E06">
                            <w:pPr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</w:pP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>Datum</w:t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  <w:t>:</w:t>
                            </w:r>
                            <w:r w:rsidRPr="00C57E06">
                              <w:rPr>
                                <w:rFonts w:eastAsia="Noto Sans JP" w:cs="Heebo"/>
                                <w:color w:val="FFFFFF" w:themeColor="background1"/>
                                <w:lang w:val="nl-NL"/>
                              </w:rPr>
                              <w:tab/>
                              <w:t>10 februari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8E593" id="Text Box 25" o:spid="_x0000_s1028" type="#_x0000_t202" style="position:absolute;margin-left:809.25pt;margin-top:10159.7pt;width:249.5pt;height:56.25pt;z-index:25166131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" filled="f" stroked="f" strokeweight=".5pt">
                <v:textbox>
                  <w:txbxContent>
                    <w:p w14:paraId="2E109CB5" w14:textId="563C38F8" w:rsidR="00686102" w:rsidRPr="00C57E06" w:rsidRDefault="00686102" w:rsidP="006721C8">
                      <w:pP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</w:pP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 xml:space="preserve">Author: </w:t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</w:r>
                      <w:sdt>
                        <w:sdtPr>
                          <w:rPr>
                            <w:rFonts w:eastAsia="Noto Sans JP" w:cs="Heebo"/>
                            <w:color w:val="FFFFFF" w:themeColor="background1"/>
                            <w:lang w:val="nl-NL"/>
                          </w:rPr>
                          <w:alias w:val="Author"/>
                          <w:tag w:val=""/>
                          <w:id w:val="418997335"/>
                          <w:showingPlcHdr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C05847">
                            <w:rPr>
                              <w:rFonts w:eastAsia="Noto Sans JP" w:cs="Heebo"/>
                              <w:color w:val="FFFFFF" w:themeColor="background1"/>
                              <w:lang w:val="nl-NL"/>
                            </w:rPr>
                            <w:t xml:space="preserve">     </w:t>
                          </w:r>
                        </w:sdtContent>
                      </w:sdt>
                    </w:p>
                    <w:p w14:paraId="4E58A751" w14:textId="78EBB9EF" w:rsidR="00686102" w:rsidRPr="00C57E06" w:rsidRDefault="00686102" w:rsidP="006721C8">
                      <w:pP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</w:pP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>Date:</w:t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</w:r>
                      <w: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fldChar w:fldCharType="begin"/>
                      </w:r>
                      <w:r>
                        <w:rPr>
                          <w:rFonts w:eastAsia="Noto Sans JP" w:cs="Heebo"/>
                          <w:color w:val="FFFFFF" w:themeColor="background1"/>
                          <w:lang w:val="en-US"/>
                        </w:rPr>
                        <w:instrText xml:space="preserve"> DATE \@ "MMMM d, yyyy" </w:instrText>
                      </w:r>
                      <w: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fldChar w:fldCharType="separate"/>
                      </w:r>
                      <w:r w:rsidR="00903C24">
                        <w:rPr>
                          <w:rFonts w:eastAsia="Noto Sans JP" w:cs="Heebo"/>
                          <w:noProof/>
                          <w:color w:val="FFFFFF" w:themeColor="background1"/>
                          <w:lang w:val="en-US"/>
                        </w:rPr>
                        <w:t>July 12, 2022</w:t>
                      </w:r>
                      <w: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fldChar w:fldCharType="end"/>
                      </w:r>
                    </w:p>
                    <w:p w14:paraId="3A17A6EB" w14:textId="77777777" w:rsidR="00686102" w:rsidRPr="00C57E06" w:rsidRDefault="00686102" w:rsidP="00C57E06">
                      <w:pPr>
                        <w:rPr>
                          <w:rFonts w:eastAsia="Noto Sans JP"/>
                          <w:lang w:val="nl-NL"/>
                        </w:rPr>
                      </w:pPr>
                    </w:p>
                    <w:p w14:paraId="386B4CB4" w14:textId="2E46A317" w:rsidR="00686102" w:rsidRPr="00C57E06" w:rsidRDefault="00686102" w:rsidP="00C57E06">
                      <w:pP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</w:pP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 xml:space="preserve">Auteur: </w:t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</w:r>
                    </w:p>
                    <w:p w14:paraId="076A6C3C" w14:textId="77777777" w:rsidR="00686102" w:rsidRPr="00C57E06" w:rsidRDefault="00686102" w:rsidP="00C57E06">
                      <w:pPr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</w:pP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>Datum</w:t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  <w:t>:</w:t>
                      </w:r>
                      <w:r w:rsidRPr="00C57E06">
                        <w:rPr>
                          <w:rFonts w:eastAsia="Noto Sans JP" w:cs="Heebo"/>
                          <w:color w:val="FFFFFF" w:themeColor="background1"/>
                          <w:lang w:val="nl-NL"/>
                        </w:rPr>
                        <w:tab/>
                        <w:t>10 februari 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219" w:rsidRPr="0030762D">
        <w:rPr>
          <w:rFonts w:eastAsia="Noto Sans JP" w:cs="Heebo"/>
          <w:color w:val="161718" w:themeColor="text1"/>
          <w:lang w:val="en-US"/>
        </w:rPr>
        <w:br w:type="page"/>
      </w:r>
    </w:p>
    <w:p w14:paraId="1EFBA878" w14:textId="77777777" w:rsidR="00102979" w:rsidRPr="0030762D" w:rsidRDefault="00102979" w:rsidP="00AB0B2C">
      <w:pPr>
        <w:pStyle w:val="Heading1"/>
        <w:numPr>
          <w:ilvl w:val="0"/>
          <w:numId w:val="0"/>
        </w:numPr>
        <w:ind w:left="432"/>
        <w:sectPr w:rsidR="00102979" w:rsidRPr="0030762D" w:rsidSect="002331AD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720" w:right="1152" w:bottom="720" w:left="1152" w:header="170" w:footer="0" w:gutter="0"/>
          <w:pgNumType w:start="1"/>
          <w:cols w:space="720"/>
          <w:titlePg/>
          <w:docGrid w:linePitch="381"/>
        </w:sectPr>
      </w:pPr>
    </w:p>
    <w:p w14:paraId="542FDB60" w14:textId="5675AC65" w:rsidR="00142CD4" w:rsidRPr="0030762D" w:rsidRDefault="00347C1A" w:rsidP="00AB0B2C">
      <w:pPr>
        <w:pStyle w:val="Heading1"/>
        <w:numPr>
          <w:ilvl w:val="0"/>
          <w:numId w:val="0"/>
        </w:numPr>
      </w:pPr>
      <w:bookmarkStart w:id="1" w:name="_Toc108449199"/>
      <w:bookmarkStart w:id="2" w:name="_Toc108519540"/>
      <w:bookmarkEnd w:id="0"/>
      <w:r w:rsidRPr="0030762D">
        <w:lastRenderedPageBreak/>
        <w:t>OSWA Exam Report</w:t>
      </w:r>
      <w:bookmarkEnd w:id="1"/>
      <w:bookmarkEnd w:id="2"/>
    </w:p>
    <w:tbl>
      <w:tblPr>
        <w:tblStyle w:val="TableGrid"/>
        <w:tblW w:w="9924" w:type="dxa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678"/>
        <w:gridCol w:w="5246"/>
      </w:tblGrid>
      <w:tr w:rsidR="00A1768A" w:rsidRPr="0030762D" w14:paraId="0FF399C3" w14:textId="77777777" w:rsidTr="001C17DB">
        <w:tc>
          <w:tcPr>
            <w:tcW w:w="9924" w:type="dxa"/>
            <w:gridSpan w:val="2"/>
            <w:shd w:val="clear" w:color="auto" w:fill="5964FB"/>
          </w:tcPr>
          <w:p w14:paraId="5F13A6D1" w14:textId="056CEED1" w:rsidR="00A1768A" w:rsidRPr="0030762D" w:rsidRDefault="00A1768A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Document properties</w:t>
            </w:r>
          </w:p>
        </w:tc>
      </w:tr>
      <w:tr w:rsidR="00305783" w:rsidRPr="0030762D" w14:paraId="33A141C8" w14:textId="77777777" w:rsidTr="001C17DB">
        <w:tc>
          <w:tcPr>
            <w:tcW w:w="9924" w:type="dxa"/>
            <w:gridSpan w:val="2"/>
            <w:shd w:val="clear" w:color="auto" w:fill="757FFB"/>
          </w:tcPr>
          <w:p w14:paraId="0F510E60" w14:textId="02DB0B90" w:rsidR="00305783" w:rsidRPr="0030762D" w:rsidRDefault="00305783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Details</w:t>
            </w:r>
          </w:p>
        </w:tc>
      </w:tr>
      <w:tr w:rsidR="00BA3EEA" w:rsidRPr="0030762D" w14:paraId="277C2CB2" w14:textId="77777777" w:rsidTr="001C17DB">
        <w:tc>
          <w:tcPr>
            <w:tcW w:w="4678" w:type="dxa"/>
            <w:shd w:val="clear" w:color="auto" w:fill="auto"/>
          </w:tcPr>
          <w:p w14:paraId="5C805E0C" w14:textId="71000BBC" w:rsidR="00BA3EEA" w:rsidRPr="0030762D" w:rsidRDefault="00BA3EEA" w:rsidP="00BA3EEA">
            <w:pPr>
              <w:pStyle w:val="Table"/>
            </w:pPr>
            <w:r w:rsidRPr="0030762D">
              <w:t>Author</w:t>
            </w:r>
          </w:p>
        </w:tc>
        <w:tc>
          <w:tcPr>
            <w:tcW w:w="5246" w:type="dxa"/>
          </w:tcPr>
          <w:p w14:paraId="43A4E1ED" w14:textId="0C8DE97C" w:rsidR="00BA3EEA" w:rsidRPr="0030762D" w:rsidRDefault="006C4797" w:rsidP="00BA3EEA">
            <w:pPr>
              <w:pStyle w:val="Table"/>
            </w:pPr>
            <w:r>
              <w:t>Your Name</w:t>
            </w:r>
          </w:p>
        </w:tc>
      </w:tr>
      <w:tr w:rsidR="00BA3EEA" w:rsidRPr="0030762D" w14:paraId="40476BF6" w14:textId="77777777" w:rsidTr="001C17DB">
        <w:tc>
          <w:tcPr>
            <w:tcW w:w="4678" w:type="dxa"/>
            <w:shd w:val="clear" w:color="auto" w:fill="auto"/>
          </w:tcPr>
          <w:p w14:paraId="6E6A366F" w14:textId="2AE83393" w:rsidR="00BA3EEA" w:rsidRPr="0030762D" w:rsidRDefault="00BA3EEA" w:rsidP="00C50B49">
            <w:pPr>
              <w:pStyle w:val="Table"/>
            </w:pPr>
            <w:r w:rsidRPr="0030762D">
              <w:t>OSID</w:t>
            </w:r>
          </w:p>
        </w:tc>
        <w:tc>
          <w:tcPr>
            <w:tcW w:w="5246" w:type="dxa"/>
          </w:tcPr>
          <w:p w14:paraId="7BB7410C" w14:textId="195AB22F" w:rsidR="00BA3EEA" w:rsidRPr="0030762D" w:rsidRDefault="006C4797" w:rsidP="00C50B49">
            <w:pPr>
              <w:pStyle w:val="Table"/>
            </w:pPr>
            <w:r>
              <w:t>XXXXXX</w:t>
            </w:r>
          </w:p>
        </w:tc>
      </w:tr>
      <w:tr w:rsidR="00ED7105" w:rsidRPr="0030762D" w14:paraId="76196618" w14:textId="77777777" w:rsidTr="001C17DB">
        <w:tc>
          <w:tcPr>
            <w:tcW w:w="4678" w:type="dxa"/>
            <w:shd w:val="clear" w:color="auto" w:fill="auto"/>
          </w:tcPr>
          <w:p w14:paraId="5A8708EF" w14:textId="1674A630" w:rsidR="00ED7105" w:rsidRPr="0030762D" w:rsidRDefault="00ED7105" w:rsidP="00C50B49">
            <w:pPr>
              <w:pStyle w:val="Table"/>
            </w:pPr>
            <w:r w:rsidRPr="0030762D">
              <w:t>Mail</w:t>
            </w:r>
          </w:p>
        </w:tc>
        <w:tc>
          <w:tcPr>
            <w:tcW w:w="5246" w:type="dxa"/>
          </w:tcPr>
          <w:p w14:paraId="096EAE17" w14:textId="56635907" w:rsidR="00ED7105" w:rsidRPr="0030762D" w:rsidRDefault="006C4797" w:rsidP="00C50B49">
            <w:pPr>
              <w:pStyle w:val="Table"/>
            </w:pPr>
            <w:r>
              <w:t>your@mail.com</w:t>
            </w:r>
          </w:p>
        </w:tc>
      </w:tr>
      <w:tr w:rsidR="00142CD4" w:rsidRPr="0030762D" w14:paraId="34926AE2" w14:textId="77777777" w:rsidTr="001C17DB">
        <w:tc>
          <w:tcPr>
            <w:tcW w:w="4678" w:type="dxa"/>
            <w:shd w:val="clear" w:color="auto" w:fill="auto"/>
          </w:tcPr>
          <w:p w14:paraId="4AFFC1E6" w14:textId="6319FF06" w:rsidR="00142CD4" w:rsidRPr="0030762D" w:rsidRDefault="009E5716" w:rsidP="00C50B49">
            <w:pPr>
              <w:pStyle w:val="Table"/>
            </w:pPr>
            <w:r w:rsidRPr="0030762D">
              <w:t>Document number</w:t>
            </w:r>
          </w:p>
        </w:tc>
        <w:sdt>
          <w:sdtPr>
            <w:alias w:val="Title"/>
            <w:tag w:val=""/>
            <w:id w:val="2129735464"/>
            <w:placeholder>
              <w:docPart w:val="EBC38911E30F40E4B34A59759F27B7B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246" w:type="dxa"/>
              </w:tcPr>
              <w:p w14:paraId="50BE6E18" w14:textId="72C47E96" w:rsidR="00142CD4" w:rsidRPr="0030762D" w:rsidRDefault="009E6DFE" w:rsidP="00C50B49">
                <w:pPr>
                  <w:pStyle w:val="Table"/>
                </w:pPr>
                <w:r w:rsidRPr="0030762D">
                  <w:t>OSWA-OS-</w:t>
                </w:r>
                <w:r w:rsidR="00CA4ABE">
                  <w:t>012345</w:t>
                </w:r>
              </w:p>
            </w:tc>
          </w:sdtContent>
        </w:sdt>
      </w:tr>
      <w:tr w:rsidR="007B672B" w:rsidRPr="0030762D" w14:paraId="1E29C96A" w14:textId="77777777" w:rsidTr="001C17DB">
        <w:tc>
          <w:tcPr>
            <w:tcW w:w="4678" w:type="dxa"/>
            <w:shd w:val="clear" w:color="auto" w:fill="auto"/>
          </w:tcPr>
          <w:p w14:paraId="1D9CE9C2" w14:textId="72126AB8" w:rsidR="007B672B" w:rsidRPr="0030762D" w:rsidRDefault="007B672B" w:rsidP="007B672B">
            <w:pPr>
              <w:pStyle w:val="Table"/>
            </w:pPr>
            <w:r w:rsidRPr="0030762D">
              <w:t>Date</w:t>
            </w:r>
          </w:p>
        </w:tc>
        <w:tc>
          <w:tcPr>
            <w:tcW w:w="5246" w:type="dxa"/>
          </w:tcPr>
          <w:p w14:paraId="27C07A8A" w14:textId="4416AC22" w:rsidR="007B672B" w:rsidRPr="0030762D" w:rsidRDefault="007B672B" w:rsidP="007B672B">
            <w:pPr>
              <w:pStyle w:val="Table"/>
            </w:pPr>
            <w:r w:rsidRPr="0030762D">
              <w:t>July 1, 2022</w:t>
            </w:r>
          </w:p>
        </w:tc>
      </w:tr>
      <w:tr w:rsidR="005D34FB" w:rsidRPr="0030762D" w14:paraId="78EE2B9D" w14:textId="77777777" w:rsidTr="001C17DB">
        <w:tc>
          <w:tcPr>
            <w:tcW w:w="4678" w:type="dxa"/>
            <w:shd w:val="clear" w:color="auto" w:fill="auto"/>
          </w:tcPr>
          <w:p w14:paraId="68A29B0C" w14:textId="3924E226" w:rsidR="005D34FB" w:rsidRPr="0030762D" w:rsidRDefault="007B672B" w:rsidP="00C50B49">
            <w:pPr>
              <w:pStyle w:val="Table"/>
            </w:pPr>
            <w:r w:rsidRPr="0030762D">
              <w:t>Status</w:t>
            </w:r>
          </w:p>
        </w:tc>
        <w:tc>
          <w:tcPr>
            <w:tcW w:w="5246" w:type="dxa"/>
          </w:tcPr>
          <w:p w14:paraId="41230E73" w14:textId="3DC7B356" w:rsidR="00435758" w:rsidRPr="0030762D" w:rsidRDefault="007B672B" w:rsidP="00C50B49">
            <w:pPr>
              <w:pStyle w:val="Table"/>
            </w:pPr>
            <w:r w:rsidRPr="0030762D">
              <w:t>Final</w:t>
            </w:r>
          </w:p>
        </w:tc>
      </w:tr>
    </w:tbl>
    <w:p w14:paraId="18D722E2" w14:textId="2B9EE402" w:rsidR="00A62F60" w:rsidRPr="0030762D" w:rsidRDefault="0082231E" w:rsidP="0082231E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Table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Table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Details of the report.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ayout w:type="fixed"/>
        <w:tblLook w:val="04A0" w:firstRow="1" w:lastRow="0" w:firstColumn="1" w:lastColumn="0" w:noHBand="0" w:noVBand="1"/>
      </w:tblPr>
      <w:tblGrid>
        <w:gridCol w:w="4678"/>
        <w:gridCol w:w="2552"/>
        <w:gridCol w:w="2693"/>
      </w:tblGrid>
      <w:tr w:rsidR="00A62F60" w:rsidRPr="0030762D" w14:paraId="3B652563" w14:textId="77777777" w:rsidTr="001C17DB">
        <w:tc>
          <w:tcPr>
            <w:tcW w:w="9923" w:type="dxa"/>
            <w:gridSpan w:val="3"/>
            <w:shd w:val="clear" w:color="auto" w:fill="5964FB"/>
            <w:vAlign w:val="center"/>
          </w:tcPr>
          <w:p w14:paraId="09D7EB28" w14:textId="66EA3E3D" w:rsidR="00A62F60" w:rsidRPr="0030762D" w:rsidRDefault="00A62F60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Version history</w:t>
            </w:r>
          </w:p>
        </w:tc>
      </w:tr>
      <w:tr w:rsidR="004A6997" w:rsidRPr="0030762D" w14:paraId="0FDA0DFB" w14:textId="77777777" w:rsidTr="001C17DB">
        <w:tc>
          <w:tcPr>
            <w:tcW w:w="4678" w:type="dxa"/>
            <w:shd w:val="clear" w:color="auto" w:fill="757FFB"/>
            <w:vAlign w:val="center"/>
          </w:tcPr>
          <w:p w14:paraId="0876BF81" w14:textId="77777777" w:rsidR="004A6997" w:rsidRPr="0030762D" w:rsidRDefault="004A6997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Date</w:t>
            </w:r>
          </w:p>
        </w:tc>
        <w:tc>
          <w:tcPr>
            <w:tcW w:w="2552" w:type="dxa"/>
            <w:shd w:val="clear" w:color="auto" w:fill="757FFB"/>
            <w:vAlign w:val="center"/>
          </w:tcPr>
          <w:p w14:paraId="4E9D7DB2" w14:textId="77777777" w:rsidR="004A6997" w:rsidRPr="0030762D" w:rsidRDefault="004A6997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Version</w:t>
            </w:r>
          </w:p>
        </w:tc>
        <w:tc>
          <w:tcPr>
            <w:tcW w:w="2693" w:type="dxa"/>
            <w:shd w:val="clear" w:color="auto" w:fill="757FFB"/>
            <w:vAlign w:val="center"/>
          </w:tcPr>
          <w:p w14:paraId="19F96666" w14:textId="77777777" w:rsidR="004A6997" w:rsidRPr="0030762D" w:rsidRDefault="004A6997" w:rsidP="00C50B49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Description</w:t>
            </w:r>
          </w:p>
        </w:tc>
      </w:tr>
      <w:tr w:rsidR="00AC5131" w:rsidRPr="0030762D" w14:paraId="5CC39A9B" w14:textId="77777777" w:rsidTr="001C17DB">
        <w:trPr>
          <w:trHeight w:val="288"/>
        </w:trPr>
        <w:tc>
          <w:tcPr>
            <w:tcW w:w="4678" w:type="dxa"/>
            <w:shd w:val="clear" w:color="auto" w:fill="auto"/>
            <w:vAlign w:val="center"/>
          </w:tcPr>
          <w:p w14:paraId="3B570F21" w14:textId="7FCF4989" w:rsidR="00AC5131" w:rsidRPr="0030762D" w:rsidRDefault="00525417" w:rsidP="00C50B49">
            <w:pPr>
              <w:pStyle w:val="Table"/>
            </w:pPr>
            <w:r w:rsidRPr="0030762D">
              <w:t>Ju</w:t>
            </w:r>
            <w:r w:rsidR="001130B2" w:rsidRPr="0030762D">
              <w:t>ly</w:t>
            </w:r>
            <w:r w:rsidRPr="0030762D">
              <w:t xml:space="preserve"> 1</w:t>
            </w:r>
            <w:r w:rsidR="0012008D" w:rsidRPr="0030762D">
              <w:t>, 202</w:t>
            </w:r>
            <w:r w:rsidR="00E00040" w:rsidRPr="0030762D">
              <w:t>2</w:t>
            </w:r>
          </w:p>
        </w:tc>
        <w:tc>
          <w:tcPr>
            <w:tcW w:w="2552" w:type="dxa"/>
            <w:vAlign w:val="center"/>
          </w:tcPr>
          <w:p w14:paraId="15EC40A1" w14:textId="42E3BDFA" w:rsidR="00AC5131" w:rsidRPr="0030762D" w:rsidRDefault="00AC5131" w:rsidP="00C50B49">
            <w:pPr>
              <w:pStyle w:val="Table"/>
              <w:rPr>
                <w:rFonts w:ascii="Roboto Mono" w:hAnsi="Roboto Mono"/>
                <w:sz w:val="20"/>
                <w:szCs w:val="22"/>
              </w:rPr>
            </w:pPr>
            <w:r w:rsidRPr="0030762D">
              <w:rPr>
                <w:rFonts w:ascii="Roboto Mono" w:hAnsi="Roboto Mono"/>
                <w:sz w:val="20"/>
                <w:szCs w:val="22"/>
              </w:rPr>
              <w:t>0.1</w:t>
            </w:r>
          </w:p>
        </w:tc>
        <w:tc>
          <w:tcPr>
            <w:tcW w:w="2693" w:type="dxa"/>
            <w:vAlign w:val="center"/>
          </w:tcPr>
          <w:p w14:paraId="517A52B4" w14:textId="77777777" w:rsidR="00AC5131" w:rsidRPr="0030762D" w:rsidRDefault="00AC5131" w:rsidP="00C50B49">
            <w:pPr>
              <w:pStyle w:val="Table"/>
            </w:pPr>
            <w:r w:rsidRPr="0030762D">
              <w:t>First version</w:t>
            </w:r>
          </w:p>
        </w:tc>
      </w:tr>
      <w:tr w:rsidR="007A7268" w:rsidRPr="0030762D" w14:paraId="590D92C5" w14:textId="77777777" w:rsidTr="001C17DB">
        <w:tc>
          <w:tcPr>
            <w:tcW w:w="4678" w:type="dxa"/>
            <w:shd w:val="clear" w:color="auto" w:fill="auto"/>
          </w:tcPr>
          <w:p w14:paraId="570F16A1" w14:textId="463D9195" w:rsidR="007A7268" w:rsidRPr="0030762D" w:rsidRDefault="00E00040" w:rsidP="00C50B49">
            <w:pPr>
              <w:pStyle w:val="Table"/>
            </w:pPr>
            <w:r w:rsidRPr="0030762D">
              <w:t>Ju</w:t>
            </w:r>
            <w:r w:rsidR="001130B2" w:rsidRPr="0030762D">
              <w:t>ly</w:t>
            </w:r>
            <w:r w:rsidRPr="0030762D">
              <w:t xml:space="preserve"> 1, 2022</w:t>
            </w:r>
          </w:p>
        </w:tc>
        <w:tc>
          <w:tcPr>
            <w:tcW w:w="2552" w:type="dxa"/>
            <w:vAlign w:val="center"/>
          </w:tcPr>
          <w:p w14:paraId="78E41506" w14:textId="3EBF15DC" w:rsidR="007A7268" w:rsidRPr="0030762D" w:rsidRDefault="007A7268" w:rsidP="00C50B49">
            <w:pPr>
              <w:pStyle w:val="Table"/>
              <w:rPr>
                <w:rFonts w:ascii="Roboto Mono" w:hAnsi="Roboto Mono"/>
                <w:sz w:val="20"/>
                <w:szCs w:val="22"/>
              </w:rPr>
            </w:pPr>
            <w:r w:rsidRPr="0030762D">
              <w:rPr>
                <w:rFonts w:ascii="Roboto Mono" w:hAnsi="Roboto Mono"/>
                <w:sz w:val="20"/>
                <w:szCs w:val="22"/>
              </w:rPr>
              <w:t>1.0</w:t>
            </w:r>
          </w:p>
        </w:tc>
        <w:tc>
          <w:tcPr>
            <w:tcW w:w="2693" w:type="dxa"/>
            <w:vAlign w:val="center"/>
          </w:tcPr>
          <w:p w14:paraId="752CF706" w14:textId="03CD54BB" w:rsidR="007A7268" w:rsidRPr="0030762D" w:rsidRDefault="007A7268" w:rsidP="00C50B49">
            <w:pPr>
              <w:pStyle w:val="Table"/>
            </w:pPr>
            <w:r w:rsidRPr="0030762D">
              <w:t xml:space="preserve">Final </w:t>
            </w:r>
          </w:p>
        </w:tc>
      </w:tr>
    </w:tbl>
    <w:p w14:paraId="4848C9DA" w14:textId="29F05762" w:rsidR="00B05F63" w:rsidRPr="0030762D" w:rsidRDefault="00604555" w:rsidP="00790C03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Table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Table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Version history of the report.</w:t>
      </w:r>
      <w:r w:rsidR="00B05F63" w:rsidRPr="0030762D">
        <w:rPr>
          <w:rFonts w:eastAsia="Noto Sans JP"/>
          <w:sz w:val="20"/>
          <w:szCs w:val="20"/>
          <w:lang w:val="en-US"/>
        </w:rPr>
        <w:br w:type="page"/>
      </w:r>
    </w:p>
    <w:p w14:paraId="101DE56D" w14:textId="77777777" w:rsidR="00102979" w:rsidRPr="0030762D" w:rsidRDefault="00102979" w:rsidP="00AB0B2C">
      <w:pPr>
        <w:pStyle w:val="Heading1"/>
        <w:sectPr w:rsidR="00102979" w:rsidRPr="0030762D" w:rsidSect="00102979">
          <w:type w:val="continuous"/>
          <w:pgSz w:w="12240" w:h="15840"/>
          <w:pgMar w:top="720" w:right="1152" w:bottom="720" w:left="1152" w:header="170" w:footer="0" w:gutter="0"/>
          <w:pgNumType w:start="1"/>
          <w:cols w:space="720"/>
          <w:titlePg/>
          <w:docGrid w:linePitch="381"/>
        </w:sectPr>
      </w:pPr>
    </w:p>
    <w:bookmarkStart w:id="3" w:name="_Toc108519541" w:displacedByCustomXml="next"/>
    <w:bookmarkStart w:id="4" w:name="_Toc67747611" w:displacedByCustomXml="next"/>
    <w:bookmarkStart w:id="5" w:name="_Toc67747683" w:displacedByCustomXml="next"/>
    <w:sdt>
      <w:sdtPr>
        <w:rPr>
          <w:rFonts w:eastAsia="Times New Roman"/>
          <w:b w:val="0"/>
          <w:color w:val="auto"/>
          <w:sz w:val="24"/>
          <w:szCs w:val="22"/>
        </w:rPr>
        <w:id w:val="856237780"/>
        <w:docPartObj>
          <w:docPartGallery w:val="Table of Contents"/>
          <w:docPartUnique/>
        </w:docPartObj>
      </w:sdtPr>
      <w:sdtEndPr>
        <w:rPr>
          <w:noProof/>
          <w:szCs w:val="24"/>
          <w:lang w:val="en-NL"/>
        </w:rPr>
      </w:sdtEndPr>
      <w:sdtContent>
        <w:p w14:paraId="1D549AE4" w14:textId="77777777" w:rsidR="0065042B" w:rsidRPr="007439E7" w:rsidRDefault="00102979" w:rsidP="0065042B">
          <w:pPr>
            <w:pStyle w:val="Heading1"/>
            <w:numPr>
              <w:ilvl w:val="0"/>
              <w:numId w:val="0"/>
            </w:numPr>
            <w:rPr>
              <w:noProof/>
              <w:sz w:val="24"/>
            </w:rPr>
          </w:pPr>
          <w:r w:rsidRPr="0030762D">
            <w:rPr>
              <w:szCs w:val="22"/>
            </w:rPr>
            <w:t>Content</w:t>
          </w:r>
          <w:bookmarkEnd w:id="5"/>
          <w:bookmarkEnd w:id="4"/>
          <w:r w:rsidR="0065042B" w:rsidRPr="007439E7">
            <w:rPr>
              <w:color w:val="3D46B5"/>
              <w:sz w:val="24"/>
            </w:rPr>
            <w:fldChar w:fldCharType="begin"/>
          </w:r>
          <w:r w:rsidR="0065042B" w:rsidRPr="007439E7">
            <w:rPr>
              <w:color w:val="3D46B5"/>
              <w:sz w:val="24"/>
            </w:rPr>
            <w:instrText xml:space="preserve"> TOC \o "1-2" \h \z \u </w:instrText>
          </w:r>
          <w:r w:rsidR="0065042B" w:rsidRPr="007439E7">
            <w:rPr>
              <w:color w:val="3D46B5"/>
              <w:sz w:val="24"/>
            </w:rPr>
            <w:fldChar w:fldCharType="separate"/>
          </w:r>
        </w:p>
        <w:p w14:paraId="51C6EE46" w14:textId="1B011677" w:rsidR="0065042B" w:rsidRPr="007439E7" w:rsidRDefault="0065042B">
          <w:pPr>
            <w:pStyle w:val="TOC1"/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40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OSWA Exam Report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_Toc108519540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1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57AFDE47" w14:textId="6C8131A4" w:rsidR="0065042B" w:rsidRPr="007439E7" w:rsidRDefault="0065042B">
          <w:pPr>
            <w:pStyle w:val="TOC1"/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41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Content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_Toc108519541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3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10EF2462" w14:textId="2D062CFE" w:rsidR="0065042B" w:rsidRPr="007439E7" w:rsidRDefault="0065042B">
          <w:pPr>
            <w:pStyle w:val="TOC1"/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42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Management Summary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_Toc108519542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4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41538E3B" w14:textId="43B58558" w:rsidR="0065042B" w:rsidRPr="007439E7" w:rsidRDefault="0065042B">
          <w:pPr>
            <w:pStyle w:val="TOC2"/>
            <w:tabs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43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Significant Results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_Toc108519543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4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3D8443FA" w14:textId="35AE0B67" w:rsidR="0065042B" w:rsidRPr="007439E7" w:rsidRDefault="0065042B">
          <w:pPr>
            <w:pStyle w:val="TOC2"/>
            <w:tabs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44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Recommendations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_Toc108519544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4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16309FCB" w14:textId="7E131380" w:rsidR="0065042B" w:rsidRPr="007439E7" w:rsidRDefault="0065042B">
          <w:pPr>
            <w:pStyle w:val="TOC1"/>
            <w:tabs>
              <w:tab w:val="left" w:pos="440"/>
            </w:tabs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45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1</w:t>
            </w:r>
            <w:r w:rsidRPr="007439E7">
              <w:rPr>
                <w:rFonts w:ascii="Source Sans Pro" w:eastAsiaTheme="minorEastAsia" w:hAnsi="Source Sans Pro" w:cstheme="minorBidi"/>
                <w:sz w:val="24"/>
                <w:lang w:val="en-NL"/>
              </w:rPr>
              <w:tab/>
            </w:r>
            <w:r w:rsidRPr="007439E7">
              <w:rPr>
                <w:rStyle w:val="Hyperlink"/>
                <w:rFonts w:ascii="Source Sans Pro" w:hAnsi="Source Sans Pro"/>
                <w:sz w:val="24"/>
              </w:rPr>
              <w:t>Methodologies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_Toc108519545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5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626EFDA5" w14:textId="7C822290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46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1.1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Information Gathering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_Toc108519546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5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5705870B" w14:textId="4D33E103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47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1.2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Service and Application Enumeration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_Toc108519547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5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0A1AA49D" w14:textId="31486B18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48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1.3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Penetration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_Toc108519548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5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3B29D8ED" w14:textId="5AA13DA2" w:rsidR="0065042B" w:rsidRPr="007439E7" w:rsidRDefault="0065042B">
          <w:pPr>
            <w:pStyle w:val="TOC1"/>
            <w:tabs>
              <w:tab w:val="left" w:pos="440"/>
            </w:tabs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49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2</w:t>
            </w:r>
            <w:r w:rsidRPr="007439E7">
              <w:rPr>
                <w:rFonts w:ascii="Source Sans Pro" w:eastAsiaTheme="minorEastAsia" w:hAnsi="Source Sans Pro" w:cstheme="minorBidi"/>
                <w:sz w:val="24"/>
                <w:lang w:val="en-NL"/>
              </w:rPr>
              <w:tab/>
            </w:r>
            <w:r w:rsidRPr="007439E7">
              <w:rPr>
                <w:rStyle w:val="Hyperlink"/>
                <w:rFonts w:ascii="Source Sans Pro" w:hAnsi="Source Sans Pro"/>
                <w:sz w:val="24"/>
              </w:rPr>
              <w:t>Penetration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_Toc108519549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6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4F73D749" w14:textId="340DCE8C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50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2.1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Target #1 – 192.168.XX.XX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_Toc108519550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6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2A16E788" w14:textId="3A894CB9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51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2.2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Target #2 – 192.168.XX.XX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_Toc108519551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8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4BBD2858" w14:textId="030E4D7D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52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2.3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Target #3 – 192.168.XX.XX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_Toc108519552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10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32C18CF0" w14:textId="05D39A3B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53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2.4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Target #4 – 192.168.XX.XX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_Toc108519553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11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4648AC47" w14:textId="58CA4BFE" w:rsidR="0065042B" w:rsidRPr="007439E7" w:rsidRDefault="0065042B">
          <w:pPr>
            <w:pStyle w:val="TOC2"/>
            <w:tabs>
              <w:tab w:val="left" w:pos="960"/>
              <w:tab w:val="right" w:leader="dot" w:pos="9926"/>
            </w:tabs>
            <w:rPr>
              <w:rFonts w:ascii="Source Sans Pro" w:eastAsiaTheme="minorEastAsia" w:hAnsi="Source Sans Pro" w:cstheme="minorBidi"/>
              <w:noProof/>
              <w:sz w:val="24"/>
            </w:rPr>
          </w:pPr>
          <w:hyperlink w:anchor="_Toc108519554" w:history="1"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2.5</w:t>
            </w:r>
            <w:r w:rsidRPr="007439E7">
              <w:rPr>
                <w:rFonts w:ascii="Source Sans Pro" w:eastAsiaTheme="minorEastAsia" w:hAnsi="Source Sans Pro" w:cstheme="minorBidi"/>
                <w:noProof/>
                <w:sz w:val="24"/>
              </w:rPr>
              <w:tab/>
            </w:r>
            <w:r w:rsidRPr="007439E7">
              <w:rPr>
                <w:rStyle w:val="Hyperlink"/>
                <w:rFonts w:ascii="Source Sans Pro" w:hAnsi="Source Sans Pro"/>
                <w:noProof/>
                <w:sz w:val="24"/>
              </w:rPr>
              <w:t>Target #5 – 192.168.XX.XX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instrText xml:space="preserve"> PAGEREF _Toc108519554 \h </w:instrTex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noProof/>
                <w:webHidden/>
                <w:sz w:val="24"/>
              </w:rPr>
              <w:t>14</w:t>
            </w:r>
            <w:r w:rsidRPr="007439E7">
              <w:rPr>
                <w:rFonts w:ascii="Source Sans Pro" w:hAnsi="Source Sans Pro"/>
                <w:noProof/>
                <w:webHidden/>
                <w:sz w:val="24"/>
              </w:rPr>
              <w:fldChar w:fldCharType="end"/>
            </w:r>
          </w:hyperlink>
        </w:p>
        <w:p w14:paraId="6D05F881" w14:textId="1329508F" w:rsidR="0065042B" w:rsidRPr="007439E7" w:rsidRDefault="0065042B">
          <w:pPr>
            <w:pStyle w:val="TOC1"/>
            <w:tabs>
              <w:tab w:val="left" w:pos="440"/>
            </w:tabs>
            <w:rPr>
              <w:rFonts w:ascii="Source Sans Pro" w:eastAsiaTheme="minorEastAsia" w:hAnsi="Source Sans Pro" w:cstheme="minorBidi"/>
              <w:sz w:val="24"/>
              <w:lang w:val="en-NL"/>
            </w:rPr>
          </w:pPr>
          <w:hyperlink w:anchor="_Toc108519555" w:history="1">
            <w:r w:rsidRPr="007439E7">
              <w:rPr>
                <w:rStyle w:val="Hyperlink"/>
                <w:rFonts w:ascii="Source Sans Pro" w:hAnsi="Source Sans Pro"/>
                <w:sz w:val="24"/>
              </w:rPr>
              <w:t>3</w:t>
            </w:r>
            <w:r w:rsidRPr="007439E7">
              <w:rPr>
                <w:rFonts w:ascii="Source Sans Pro" w:eastAsiaTheme="minorEastAsia" w:hAnsi="Source Sans Pro" w:cstheme="minorBidi"/>
                <w:sz w:val="24"/>
                <w:lang w:val="en-NL"/>
              </w:rPr>
              <w:tab/>
            </w:r>
            <w:r w:rsidRPr="007439E7">
              <w:rPr>
                <w:rStyle w:val="Hyperlink"/>
                <w:rFonts w:ascii="Source Sans Pro" w:hAnsi="Source Sans Pro"/>
                <w:sz w:val="24"/>
              </w:rPr>
              <w:t>Appendix</w:t>
            </w:r>
            <w:r w:rsidRPr="007439E7">
              <w:rPr>
                <w:rFonts w:ascii="Source Sans Pro" w:hAnsi="Source Sans Pro"/>
                <w:webHidden/>
                <w:sz w:val="24"/>
              </w:rPr>
              <w:tab/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begin"/>
            </w:r>
            <w:r w:rsidRPr="007439E7">
              <w:rPr>
                <w:rFonts w:ascii="Source Sans Pro" w:hAnsi="Source Sans Pro"/>
                <w:webHidden/>
                <w:sz w:val="24"/>
              </w:rPr>
              <w:instrText xml:space="preserve"> PAGEREF _Toc108519555 \h </w:instrText>
            </w:r>
            <w:r w:rsidRPr="007439E7">
              <w:rPr>
                <w:rFonts w:ascii="Source Sans Pro" w:hAnsi="Source Sans Pro"/>
                <w:webHidden/>
                <w:sz w:val="24"/>
              </w:rPr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separate"/>
            </w:r>
            <w:r w:rsidR="0086327F">
              <w:rPr>
                <w:rFonts w:ascii="Source Sans Pro" w:hAnsi="Source Sans Pro"/>
                <w:webHidden/>
                <w:sz w:val="24"/>
              </w:rPr>
              <w:t>15</w:t>
            </w:r>
            <w:r w:rsidRPr="007439E7">
              <w:rPr>
                <w:rFonts w:ascii="Source Sans Pro" w:hAnsi="Source Sans Pro"/>
                <w:webHidden/>
                <w:sz w:val="24"/>
              </w:rPr>
              <w:fldChar w:fldCharType="end"/>
            </w:r>
          </w:hyperlink>
        </w:p>
        <w:p w14:paraId="2710260C" w14:textId="771936B4" w:rsidR="005F5E76" w:rsidRPr="0030762D" w:rsidRDefault="0065042B" w:rsidP="003575D8">
          <w:pPr>
            <w:rPr>
              <w:noProof/>
            </w:rPr>
          </w:pPr>
          <w:r w:rsidRPr="007439E7">
            <w:rPr>
              <w:color w:val="3D46B5"/>
            </w:rPr>
            <w:fldChar w:fldCharType="end"/>
          </w:r>
        </w:p>
      </w:sdtContent>
    </w:sdt>
    <w:bookmarkEnd w:id="3" w:displacedByCustomXml="prev"/>
    <w:bookmarkStart w:id="6" w:name="_Toc67747612" w:displacedByCustomXml="prev"/>
    <w:p w14:paraId="0AC43B12" w14:textId="77777777" w:rsidR="0065042B" w:rsidRDefault="0065042B">
      <w:pPr>
        <w:spacing w:after="200"/>
        <w:rPr>
          <w:rFonts w:eastAsia="Noto Sans JP"/>
          <w:b/>
          <w:color w:val="5964FB"/>
          <w:sz w:val="52"/>
          <w:lang w:val="en-US"/>
        </w:rPr>
      </w:pPr>
      <w:bookmarkStart w:id="7" w:name="_Toc108519542"/>
      <w:bookmarkEnd w:id="6"/>
      <w:r>
        <w:br w:type="page"/>
      </w:r>
    </w:p>
    <w:p w14:paraId="024A8364" w14:textId="18B249C1" w:rsidR="004B7E44" w:rsidRPr="0030762D" w:rsidRDefault="00443B41" w:rsidP="006D6340">
      <w:pPr>
        <w:pStyle w:val="Heading1"/>
        <w:numPr>
          <w:ilvl w:val="0"/>
          <w:numId w:val="0"/>
        </w:numPr>
        <w:ind w:left="432" w:hanging="432"/>
      </w:pPr>
      <w:r w:rsidRPr="0030762D">
        <w:lastRenderedPageBreak/>
        <w:t>Management Summary</w:t>
      </w:r>
      <w:bookmarkEnd w:id="7"/>
    </w:p>
    <w:p w14:paraId="571D5B39" w14:textId="10DD1F8C" w:rsidR="000A05AA" w:rsidRPr="0030762D" w:rsidRDefault="000A05AA" w:rsidP="000A05AA">
      <w:pPr>
        <w:rPr>
          <w:rFonts w:eastAsia="Noto Sans JP" w:cs="Heebo"/>
          <w:lang w:val="en-US"/>
        </w:rPr>
      </w:pPr>
      <w:r w:rsidRPr="0030762D">
        <w:rPr>
          <w:rFonts w:eastAsia="Noto Sans JP" w:cs="Heebo"/>
          <w:lang w:val="en-US"/>
        </w:rPr>
        <w:t>I was tasked with performing an internal penetration test towards Offensive Security Exam. An internal penetration test is a dedicated attack against</w:t>
      </w:r>
      <w:r w:rsidR="001509D5">
        <w:rPr>
          <w:rFonts w:eastAsia="Noto Sans JP" w:cs="Heebo"/>
          <w:lang w:val="en-US"/>
        </w:rPr>
        <w:t xml:space="preserve"> internally hosted applications</w:t>
      </w:r>
      <w:r w:rsidRPr="0030762D">
        <w:rPr>
          <w:rFonts w:eastAsia="Noto Sans JP" w:cs="Heebo"/>
          <w:lang w:val="en-US"/>
        </w:rPr>
        <w:t xml:space="preserve">. The focus of this test is to perform attacks, </w:t>
      </w:r>
      <w:proofErr w:type="gramStart"/>
      <w:r w:rsidRPr="0030762D">
        <w:rPr>
          <w:rFonts w:eastAsia="Noto Sans JP" w:cs="Heebo"/>
          <w:lang w:val="en-US"/>
        </w:rPr>
        <w:t>similar to</w:t>
      </w:r>
      <w:proofErr w:type="gramEnd"/>
      <w:r w:rsidRPr="0030762D">
        <w:rPr>
          <w:rFonts w:eastAsia="Noto Sans JP" w:cs="Heebo"/>
          <w:lang w:val="en-US"/>
        </w:rPr>
        <w:t xml:space="preserve"> those of a hacker and attempt to infiltrate Offensive Security’s internal exam systems. My overall objective was to evaluate the web applications and exploit flaws while reporting the findings back to Offensive Security.</w:t>
      </w:r>
      <w:r w:rsidRPr="0030762D">
        <w:rPr>
          <w:rFonts w:eastAsia="Noto Sans JP" w:cs="Heebo"/>
          <w:lang w:val="en-US"/>
        </w:rPr>
        <w:br/>
      </w:r>
    </w:p>
    <w:p w14:paraId="7A137B1C" w14:textId="632FA430" w:rsidR="00647A49" w:rsidRDefault="000A05AA" w:rsidP="000A05AA">
      <w:pPr>
        <w:rPr>
          <w:rFonts w:eastAsia="Noto Sans JP" w:cs="Heebo"/>
          <w:lang w:val="en-US"/>
        </w:rPr>
      </w:pPr>
      <w:r w:rsidRPr="0030762D">
        <w:rPr>
          <w:rFonts w:eastAsia="Noto Sans JP" w:cs="Heebo"/>
          <w:lang w:val="en-US"/>
        </w:rPr>
        <w:t xml:space="preserve">When performing the internal penetration test, there were several alarming vulnerabilities that were identified on Offensive Security’s </w:t>
      </w:r>
      <w:r w:rsidR="00352C89" w:rsidRPr="0030762D">
        <w:rPr>
          <w:rFonts w:eastAsia="Noto Sans JP" w:cs="Heebo"/>
          <w:lang w:val="en-US"/>
        </w:rPr>
        <w:t>web applications</w:t>
      </w:r>
      <w:r w:rsidRPr="0030762D">
        <w:rPr>
          <w:rFonts w:eastAsia="Noto Sans JP" w:cs="Heebo"/>
          <w:lang w:val="en-US"/>
        </w:rPr>
        <w:t xml:space="preserve">. When performing the attacks, I was able to gain access to multiple machines, primarily due to </w:t>
      </w:r>
      <w:r w:rsidR="00352C89" w:rsidRPr="0030762D">
        <w:rPr>
          <w:rFonts w:eastAsia="Noto Sans JP" w:cs="Heebo"/>
          <w:lang w:val="en-US"/>
        </w:rPr>
        <w:t>insecure code and poor</w:t>
      </w:r>
      <w:r w:rsidRPr="0030762D">
        <w:rPr>
          <w:rFonts w:eastAsia="Noto Sans JP" w:cs="Heebo"/>
          <w:lang w:val="en-US"/>
        </w:rPr>
        <w:t xml:space="preserve"> security configurations. During the testing, I had administrative level access to multiple systems. All systems were successfully </w:t>
      </w:r>
      <w:r w:rsidR="007A3CFA" w:rsidRPr="0030762D">
        <w:rPr>
          <w:rFonts w:eastAsia="Noto Sans JP" w:cs="Heebo"/>
          <w:lang w:val="en-US"/>
        </w:rPr>
        <w:t>exploited,</w:t>
      </w:r>
      <w:r w:rsidRPr="0030762D">
        <w:rPr>
          <w:rFonts w:eastAsia="Noto Sans JP" w:cs="Heebo"/>
          <w:lang w:val="en-US"/>
        </w:rPr>
        <w:t xml:space="preserve"> and access granted. </w:t>
      </w:r>
    </w:p>
    <w:p w14:paraId="35BAC3EB" w14:textId="77777777" w:rsidR="000478F4" w:rsidRPr="0030762D" w:rsidRDefault="000478F4" w:rsidP="000A05AA">
      <w:pPr>
        <w:rPr>
          <w:rFonts w:eastAsia="Noto Sans JP" w:cs="Heebo"/>
          <w:szCs w:val="20"/>
          <w:lang w:val="en-US"/>
        </w:rPr>
      </w:pPr>
    </w:p>
    <w:p w14:paraId="5196A94B" w14:textId="77777777" w:rsidR="00A86B11" w:rsidRPr="0030762D" w:rsidRDefault="00A86B11" w:rsidP="001C17DB">
      <w:pPr>
        <w:pStyle w:val="Heading2"/>
        <w:numPr>
          <w:ilvl w:val="0"/>
          <w:numId w:val="0"/>
        </w:numPr>
      </w:pPr>
      <w:bookmarkStart w:id="8" w:name="_Toc108519543"/>
      <w:r w:rsidRPr="0030762D">
        <w:t>Significant Results</w:t>
      </w:r>
      <w:bookmarkEnd w:id="8"/>
    </w:p>
    <w:p w14:paraId="3A440529" w14:textId="611F9BD2" w:rsidR="0001730E" w:rsidRPr="0030762D" w:rsidRDefault="0001730E" w:rsidP="008878EA">
      <w:pPr>
        <w:rPr>
          <w:rFonts w:eastAsia="Noto Sans JP" w:cs="Heebo"/>
          <w:lang w:val="en-US"/>
        </w:rPr>
      </w:pPr>
      <w:r w:rsidRPr="0030762D">
        <w:rPr>
          <w:rFonts w:eastAsia="Noto Sans JP" w:cs="Heebo"/>
          <w:lang w:val="en-US"/>
        </w:rPr>
        <w:t>The</w:t>
      </w:r>
      <w:r w:rsidR="00657201">
        <w:rPr>
          <w:rFonts w:eastAsia="Noto Sans JP" w:cs="Heebo"/>
          <w:lang w:val="en-US"/>
        </w:rPr>
        <w:t xml:space="preserve"> exploited</w:t>
      </w:r>
      <w:r w:rsidR="00B242BA">
        <w:rPr>
          <w:rFonts w:eastAsia="Noto Sans JP" w:cs="Heebo"/>
          <w:lang w:val="en-US"/>
        </w:rPr>
        <w:t xml:space="preserve"> applications</w:t>
      </w:r>
      <w:r w:rsidRPr="0030762D">
        <w:rPr>
          <w:rFonts w:eastAsia="Noto Sans JP" w:cs="Heebo"/>
          <w:lang w:val="en-US"/>
        </w:rPr>
        <w:t xml:space="preserve"> as well as a brief description on how access was obtained are listed below.</w:t>
      </w:r>
    </w:p>
    <w:p w14:paraId="14E66A67" w14:textId="77777777" w:rsidR="003E0F55" w:rsidRPr="0030762D" w:rsidRDefault="003E0F55" w:rsidP="008878EA">
      <w:pPr>
        <w:rPr>
          <w:lang w:val="en-US"/>
        </w:rPr>
      </w:pP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3260"/>
        <w:gridCol w:w="3168"/>
        <w:gridCol w:w="3503"/>
      </w:tblGrid>
      <w:tr w:rsidR="0001730E" w:rsidRPr="0030762D" w14:paraId="68C57D97" w14:textId="77777777" w:rsidTr="0001730E">
        <w:tc>
          <w:tcPr>
            <w:tcW w:w="3260" w:type="dxa"/>
            <w:shd w:val="clear" w:color="auto" w:fill="5964FB"/>
            <w:vAlign w:val="center"/>
          </w:tcPr>
          <w:p w14:paraId="2A97FBB9" w14:textId="0C3F0F42" w:rsidR="0001730E" w:rsidRPr="0030762D" w:rsidRDefault="0001730E" w:rsidP="00AF4244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3168" w:type="dxa"/>
            <w:shd w:val="clear" w:color="auto" w:fill="5964FB"/>
          </w:tcPr>
          <w:p w14:paraId="0F030E6C" w14:textId="7D840E44" w:rsidR="0001730E" w:rsidRPr="0030762D" w:rsidRDefault="0001730E" w:rsidP="00AF4244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Hostname</w:t>
            </w:r>
          </w:p>
        </w:tc>
        <w:tc>
          <w:tcPr>
            <w:tcW w:w="3503" w:type="dxa"/>
            <w:shd w:val="clear" w:color="auto" w:fill="5964FB"/>
            <w:vAlign w:val="center"/>
          </w:tcPr>
          <w:p w14:paraId="23A0BED4" w14:textId="29A08B0C" w:rsidR="0001730E" w:rsidRPr="0030762D" w:rsidRDefault="0001730E" w:rsidP="00AF4244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Exploit</w:t>
            </w:r>
          </w:p>
        </w:tc>
      </w:tr>
      <w:tr w:rsidR="0001730E" w:rsidRPr="0030762D" w14:paraId="2F2161B4" w14:textId="77777777" w:rsidTr="0001730E">
        <w:tc>
          <w:tcPr>
            <w:tcW w:w="3260" w:type="dxa"/>
            <w:vAlign w:val="center"/>
          </w:tcPr>
          <w:p w14:paraId="7B6FFAFE" w14:textId="2163AA10" w:rsidR="0001730E" w:rsidRPr="0030762D" w:rsidRDefault="0001730E" w:rsidP="00AF4244">
            <w:pPr>
              <w:pStyle w:val="Table"/>
            </w:pPr>
            <w:r w:rsidRPr="0030762D">
              <w:t>192.168</w:t>
            </w:r>
            <w:r w:rsidR="003773ED" w:rsidRPr="0030762D">
              <w:t>.XX.XX</w:t>
            </w:r>
          </w:p>
        </w:tc>
        <w:tc>
          <w:tcPr>
            <w:tcW w:w="3168" w:type="dxa"/>
          </w:tcPr>
          <w:p w14:paraId="3E32AA28" w14:textId="69E978C5" w:rsidR="0001730E" w:rsidRPr="0030762D" w:rsidRDefault="0001730E" w:rsidP="00AF4244">
            <w:pPr>
              <w:pStyle w:val="Table"/>
            </w:pPr>
            <w:r w:rsidRPr="0030762D">
              <w:t>example.com</w:t>
            </w:r>
          </w:p>
        </w:tc>
        <w:tc>
          <w:tcPr>
            <w:tcW w:w="3503" w:type="dxa"/>
            <w:vAlign w:val="center"/>
          </w:tcPr>
          <w:p w14:paraId="11FCED1E" w14:textId="49661842" w:rsidR="0001730E" w:rsidRPr="0030762D" w:rsidRDefault="00A433CA" w:rsidP="00AF4244">
            <w:pPr>
              <w:pStyle w:val="Table"/>
            </w:pPr>
            <w:r>
              <w:t>SQLi</w:t>
            </w:r>
          </w:p>
        </w:tc>
      </w:tr>
      <w:tr w:rsidR="0001730E" w:rsidRPr="0030762D" w14:paraId="0F2480C2" w14:textId="77777777" w:rsidTr="0001730E">
        <w:tc>
          <w:tcPr>
            <w:tcW w:w="3260" w:type="dxa"/>
            <w:vAlign w:val="center"/>
          </w:tcPr>
          <w:p w14:paraId="452CE38A" w14:textId="40726E6D" w:rsidR="0001730E" w:rsidRPr="0030762D" w:rsidRDefault="0001730E" w:rsidP="0001730E">
            <w:pPr>
              <w:pStyle w:val="Table"/>
            </w:pPr>
            <w:r w:rsidRPr="0030762D">
              <w:t>192.168</w:t>
            </w:r>
            <w:r w:rsidR="003773ED" w:rsidRPr="0030762D">
              <w:t>.XX.XX</w:t>
            </w:r>
          </w:p>
        </w:tc>
        <w:tc>
          <w:tcPr>
            <w:tcW w:w="3168" w:type="dxa"/>
          </w:tcPr>
          <w:p w14:paraId="662200C5" w14:textId="7254CA1C" w:rsidR="0001730E" w:rsidRPr="0030762D" w:rsidRDefault="0001730E" w:rsidP="0001730E">
            <w:pPr>
              <w:pStyle w:val="Table"/>
            </w:pPr>
            <w:r w:rsidRPr="0030762D">
              <w:t>example.com</w:t>
            </w:r>
          </w:p>
        </w:tc>
        <w:tc>
          <w:tcPr>
            <w:tcW w:w="3503" w:type="dxa"/>
            <w:vAlign w:val="center"/>
          </w:tcPr>
          <w:p w14:paraId="41846506" w14:textId="18F77A93" w:rsidR="0001730E" w:rsidRPr="0030762D" w:rsidRDefault="00A433CA" w:rsidP="0001730E">
            <w:pPr>
              <w:pStyle w:val="Table"/>
            </w:pPr>
            <w:r>
              <w:t>SSTI</w:t>
            </w:r>
          </w:p>
        </w:tc>
      </w:tr>
      <w:tr w:rsidR="0001730E" w:rsidRPr="0030762D" w14:paraId="66A6436C" w14:textId="77777777" w:rsidTr="0001730E">
        <w:tc>
          <w:tcPr>
            <w:tcW w:w="3260" w:type="dxa"/>
            <w:vAlign w:val="center"/>
          </w:tcPr>
          <w:p w14:paraId="20B4C31E" w14:textId="6A4AD2A2" w:rsidR="0001730E" w:rsidRPr="0030762D" w:rsidRDefault="0001730E" w:rsidP="0001730E">
            <w:pPr>
              <w:pStyle w:val="Table"/>
            </w:pPr>
            <w:r w:rsidRPr="0030762D">
              <w:t>192.168</w:t>
            </w:r>
            <w:r w:rsidR="003773ED" w:rsidRPr="0030762D">
              <w:t>.XX.XX</w:t>
            </w:r>
          </w:p>
        </w:tc>
        <w:tc>
          <w:tcPr>
            <w:tcW w:w="3168" w:type="dxa"/>
          </w:tcPr>
          <w:p w14:paraId="51AE0BFF" w14:textId="2717DE04" w:rsidR="0001730E" w:rsidRPr="0030762D" w:rsidRDefault="0001730E" w:rsidP="0001730E">
            <w:pPr>
              <w:pStyle w:val="Table"/>
            </w:pPr>
            <w:r w:rsidRPr="0030762D">
              <w:t>example.com</w:t>
            </w:r>
          </w:p>
        </w:tc>
        <w:tc>
          <w:tcPr>
            <w:tcW w:w="3503" w:type="dxa"/>
            <w:vAlign w:val="center"/>
          </w:tcPr>
          <w:p w14:paraId="1D0F1506" w14:textId="1852BCEE" w:rsidR="0001730E" w:rsidRPr="0030762D" w:rsidRDefault="00A433CA" w:rsidP="0001730E">
            <w:pPr>
              <w:pStyle w:val="Table"/>
            </w:pPr>
            <w:r>
              <w:t>XSS</w:t>
            </w:r>
          </w:p>
        </w:tc>
      </w:tr>
      <w:tr w:rsidR="0001730E" w:rsidRPr="0030762D" w14:paraId="4B56680A" w14:textId="77777777" w:rsidTr="0001730E">
        <w:tc>
          <w:tcPr>
            <w:tcW w:w="3260" w:type="dxa"/>
            <w:vAlign w:val="center"/>
          </w:tcPr>
          <w:p w14:paraId="79B85C60" w14:textId="1231F067" w:rsidR="0001730E" w:rsidRPr="0030762D" w:rsidRDefault="0001730E" w:rsidP="0001730E">
            <w:pPr>
              <w:pStyle w:val="Table"/>
            </w:pPr>
            <w:r w:rsidRPr="0030762D">
              <w:t>192.168</w:t>
            </w:r>
            <w:r w:rsidR="003773ED" w:rsidRPr="0030762D">
              <w:t>.XX.XX</w:t>
            </w:r>
          </w:p>
        </w:tc>
        <w:tc>
          <w:tcPr>
            <w:tcW w:w="3168" w:type="dxa"/>
          </w:tcPr>
          <w:p w14:paraId="30BCCBEE" w14:textId="33E6C001" w:rsidR="0001730E" w:rsidRPr="0030762D" w:rsidRDefault="0001730E" w:rsidP="0001730E">
            <w:pPr>
              <w:pStyle w:val="Table"/>
            </w:pPr>
            <w:r w:rsidRPr="0030762D">
              <w:t>example.com</w:t>
            </w:r>
          </w:p>
        </w:tc>
        <w:tc>
          <w:tcPr>
            <w:tcW w:w="3503" w:type="dxa"/>
            <w:vAlign w:val="center"/>
          </w:tcPr>
          <w:p w14:paraId="55E84971" w14:textId="510CF5AB" w:rsidR="0001730E" w:rsidRPr="0030762D" w:rsidRDefault="00A433CA" w:rsidP="0001730E">
            <w:pPr>
              <w:pStyle w:val="Table"/>
            </w:pPr>
            <w:r>
              <w:t>Command Injection</w:t>
            </w:r>
          </w:p>
        </w:tc>
      </w:tr>
      <w:tr w:rsidR="0001730E" w:rsidRPr="0030762D" w14:paraId="0CBB20C2" w14:textId="77777777" w:rsidTr="0001730E">
        <w:tc>
          <w:tcPr>
            <w:tcW w:w="3260" w:type="dxa"/>
            <w:vAlign w:val="center"/>
          </w:tcPr>
          <w:p w14:paraId="4C1E9D18" w14:textId="3B98DFC5" w:rsidR="0001730E" w:rsidRPr="0030762D" w:rsidRDefault="0001730E" w:rsidP="0001730E">
            <w:pPr>
              <w:pStyle w:val="Table"/>
            </w:pPr>
            <w:r w:rsidRPr="0030762D">
              <w:t>192.168</w:t>
            </w:r>
            <w:r w:rsidR="003773ED" w:rsidRPr="0030762D">
              <w:t>.XX.XX</w:t>
            </w:r>
          </w:p>
        </w:tc>
        <w:tc>
          <w:tcPr>
            <w:tcW w:w="3168" w:type="dxa"/>
          </w:tcPr>
          <w:p w14:paraId="4D7D9063" w14:textId="7601B9AE" w:rsidR="0001730E" w:rsidRPr="0030762D" w:rsidRDefault="0001730E" w:rsidP="0001730E">
            <w:pPr>
              <w:pStyle w:val="Table"/>
            </w:pPr>
            <w:r w:rsidRPr="0030762D">
              <w:t>example.com</w:t>
            </w:r>
          </w:p>
        </w:tc>
        <w:tc>
          <w:tcPr>
            <w:tcW w:w="3503" w:type="dxa"/>
            <w:vAlign w:val="center"/>
          </w:tcPr>
          <w:p w14:paraId="65190AAB" w14:textId="45683A1E" w:rsidR="0001730E" w:rsidRPr="0030762D" w:rsidRDefault="00A433CA" w:rsidP="0001730E">
            <w:pPr>
              <w:pStyle w:val="Table"/>
            </w:pPr>
            <w:r>
              <w:t>SSRF</w:t>
            </w:r>
          </w:p>
        </w:tc>
      </w:tr>
    </w:tbl>
    <w:p w14:paraId="2B7B1AAF" w14:textId="088BB3B9" w:rsidR="0001730E" w:rsidRDefault="00616441" w:rsidP="008878EA">
      <w:pPr>
        <w:rPr>
          <w:i/>
          <w:iCs/>
          <w:sz w:val="18"/>
          <w:szCs w:val="18"/>
          <w:lang w:val="en-US"/>
        </w:rPr>
      </w:pPr>
      <w:r w:rsidRPr="0030762D">
        <w:rPr>
          <w:i/>
          <w:iCs/>
          <w:sz w:val="18"/>
          <w:szCs w:val="18"/>
          <w:lang w:val="en-US"/>
        </w:rPr>
        <w:t xml:space="preserve">Table </w:t>
      </w:r>
      <w:r w:rsidRPr="0030762D">
        <w:rPr>
          <w:i/>
          <w:iCs/>
          <w:sz w:val="18"/>
          <w:szCs w:val="18"/>
          <w:lang w:val="en-US"/>
        </w:rPr>
        <w:fldChar w:fldCharType="begin"/>
      </w:r>
      <w:r w:rsidRPr="0030762D">
        <w:rPr>
          <w:i/>
          <w:iCs/>
          <w:sz w:val="18"/>
          <w:szCs w:val="18"/>
          <w:lang w:val="en-US"/>
        </w:rPr>
        <w:instrText xml:space="preserve"> SEQ Table \* ARABIC </w:instrText>
      </w:r>
      <w:r w:rsidRPr="0030762D">
        <w:rPr>
          <w:i/>
          <w:iCs/>
          <w:sz w:val="18"/>
          <w:szCs w:val="18"/>
          <w:lang w:val="en-US"/>
        </w:rPr>
        <w:fldChar w:fldCharType="separate"/>
      </w:r>
      <w:r w:rsidR="0086327F">
        <w:rPr>
          <w:i/>
          <w:iCs/>
          <w:noProof/>
          <w:sz w:val="18"/>
          <w:szCs w:val="18"/>
          <w:lang w:val="en-US"/>
        </w:rPr>
        <w:t>3</w:t>
      </w:r>
      <w:r w:rsidRPr="0030762D">
        <w:rPr>
          <w:i/>
          <w:iCs/>
          <w:sz w:val="18"/>
          <w:szCs w:val="18"/>
          <w:lang w:val="en-US"/>
        </w:rPr>
        <w:fldChar w:fldCharType="end"/>
      </w:r>
      <w:r w:rsidRPr="0030762D">
        <w:rPr>
          <w:i/>
          <w:iCs/>
          <w:sz w:val="18"/>
          <w:szCs w:val="18"/>
          <w:lang w:val="en-US"/>
        </w:rPr>
        <w:t xml:space="preserve">: The systems in scope that were exploited. </w:t>
      </w:r>
    </w:p>
    <w:p w14:paraId="41E57387" w14:textId="77777777" w:rsidR="000478F4" w:rsidRPr="0030762D" w:rsidRDefault="000478F4" w:rsidP="008878EA">
      <w:pPr>
        <w:rPr>
          <w:i/>
          <w:iCs/>
          <w:sz w:val="18"/>
          <w:szCs w:val="18"/>
          <w:lang w:val="en-US"/>
        </w:rPr>
      </w:pPr>
    </w:p>
    <w:p w14:paraId="6BDD3428" w14:textId="79A8E2F7" w:rsidR="004B7E44" w:rsidRPr="0030762D" w:rsidRDefault="00D209B4" w:rsidP="00CC6CF5">
      <w:pPr>
        <w:pStyle w:val="Heading2"/>
        <w:numPr>
          <w:ilvl w:val="0"/>
          <w:numId w:val="0"/>
        </w:numPr>
      </w:pPr>
      <w:bookmarkStart w:id="9" w:name="_Toc108519544"/>
      <w:r w:rsidRPr="0030762D">
        <w:t>Recommendations</w:t>
      </w:r>
      <w:bookmarkEnd w:id="9"/>
    </w:p>
    <w:p w14:paraId="363521E1" w14:textId="4976DB1E" w:rsidR="0010164B" w:rsidRPr="0030762D" w:rsidRDefault="00717BF3">
      <w:pPr>
        <w:spacing w:after="200"/>
        <w:rPr>
          <w:rFonts w:eastAsia="Noto Sans JP"/>
          <w:b/>
          <w:color w:val="075D54"/>
          <w:sz w:val="52"/>
          <w:lang w:val="en-US"/>
        </w:rPr>
      </w:pPr>
      <w:r w:rsidRPr="0030762D">
        <w:rPr>
          <w:rFonts w:eastAsia="Noto Sans JP"/>
          <w:lang w:val="en-US"/>
        </w:rPr>
        <w:t>I recommend</w:t>
      </w:r>
      <w:r w:rsidR="00847F41">
        <w:rPr>
          <w:rFonts w:eastAsia="Noto Sans JP"/>
          <w:lang w:val="en-US"/>
        </w:rPr>
        <w:t xml:space="preserve"> resolving</w:t>
      </w:r>
      <w:r w:rsidRPr="0030762D">
        <w:rPr>
          <w:rFonts w:eastAsia="Noto Sans JP"/>
          <w:lang w:val="en-US"/>
        </w:rPr>
        <w:t xml:space="preserve"> the vulnerabilities identified during the testing to ensure that an attacker cannot exploit these </w:t>
      </w:r>
      <w:r w:rsidR="00A952D6">
        <w:rPr>
          <w:rFonts w:eastAsia="Noto Sans JP"/>
          <w:lang w:val="en-US"/>
        </w:rPr>
        <w:t>applications</w:t>
      </w:r>
      <w:r w:rsidRPr="0030762D">
        <w:rPr>
          <w:rFonts w:eastAsia="Noto Sans JP"/>
          <w:lang w:val="en-US"/>
        </w:rPr>
        <w:t xml:space="preserve"> in the future. One thing to remember is that these</w:t>
      </w:r>
      <w:r w:rsidR="00692910">
        <w:rPr>
          <w:rFonts w:eastAsia="Noto Sans JP"/>
          <w:lang w:val="en-US"/>
        </w:rPr>
        <w:t xml:space="preserve"> applications require </w:t>
      </w:r>
      <w:r w:rsidR="002F1905">
        <w:rPr>
          <w:rFonts w:eastAsia="Noto Sans JP"/>
          <w:lang w:val="en-US"/>
        </w:rPr>
        <w:t>maintenance</w:t>
      </w:r>
      <w:r w:rsidRPr="0030762D">
        <w:rPr>
          <w:rFonts w:eastAsia="Noto Sans JP"/>
          <w:lang w:val="en-US"/>
        </w:rPr>
        <w:t>, to protect</w:t>
      </w:r>
      <w:r w:rsidR="00B12B70">
        <w:rPr>
          <w:rFonts w:eastAsia="Noto Sans JP"/>
          <w:lang w:val="en-US"/>
        </w:rPr>
        <w:t xml:space="preserve"> for</w:t>
      </w:r>
      <w:r w:rsidRPr="0030762D">
        <w:rPr>
          <w:rFonts w:eastAsia="Noto Sans JP"/>
          <w:lang w:val="en-US"/>
        </w:rPr>
        <w:t xml:space="preserve"> additional vulnerabilities that are discovered </w:t>
      </w:r>
      <w:proofErr w:type="gramStart"/>
      <w:r w:rsidRPr="0030762D">
        <w:rPr>
          <w:rFonts w:eastAsia="Noto Sans JP"/>
          <w:lang w:val="en-US"/>
        </w:rPr>
        <w:t>at a later date</w:t>
      </w:r>
      <w:proofErr w:type="gramEnd"/>
      <w:r w:rsidRPr="0030762D">
        <w:rPr>
          <w:rFonts w:eastAsia="Noto Sans JP"/>
          <w:lang w:val="en-US"/>
        </w:rPr>
        <w:t>.</w:t>
      </w:r>
      <w:r w:rsidR="0010164B" w:rsidRPr="0030762D">
        <w:rPr>
          <w:rFonts w:eastAsia="Noto Sans JP"/>
          <w:lang w:val="en-US"/>
        </w:rPr>
        <w:br w:type="page"/>
      </w:r>
    </w:p>
    <w:p w14:paraId="0307F7DB" w14:textId="1A7ECDED" w:rsidR="00171F0A" w:rsidRPr="0030762D" w:rsidRDefault="000A2457" w:rsidP="00AB0B2C">
      <w:pPr>
        <w:pStyle w:val="Heading1"/>
        <w:numPr>
          <w:ilvl w:val="0"/>
          <w:numId w:val="14"/>
        </w:numPr>
      </w:pPr>
      <w:bookmarkStart w:id="10" w:name="_Toc108519545"/>
      <w:r w:rsidRPr="0030762D">
        <w:lastRenderedPageBreak/>
        <w:t>Methodologies</w:t>
      </w:r>
      <w:bookmarkEnd w:id="10"/>
    </w:p>
    <w:p w14:paraId="03A9E697" w14:textId="45FB50C8" w:rsidR="00277082" w:rsidRPr="0030762D" w:rsidRDefault="00277082" w:rsidP="00535E95">
      <w:pPr>
        <w:rPr>
          <w:lang w:val="en-US"/>
        </w:rPr>
      </w:pPr>
      <w:r w:rsidRPr="0030762D">
        <w:rPr>
          <w:lang w:val="en-US"/>
        </w:rPr>
        <w:t>I utilized a widely adopted approach to performing penetration testing that is effective in testing how well the Offensive Security Exam environments is secured. Below is a breakout of how I was able to identify and exploit the variety of systems and includes all individual vulnerabilities found.</w:t>
      </w:r>
    </w:p>
    <w:p w14:paraId="16190AEE" w14:textId="77777777" w:rsidR="00277082" w:rsidRPr="0030762D" w:rsidRDefault="00277082" w:rsidP="00535E95">
      <w:pPr>
        <w:rPr>
          <w:lang w:val="en-US"/>
        </w:rPr>
      </w:pPr>
    </w:p>
    <w:p w14:paraId="31C09853" w14:textId="0F69B518" w:rsidR="00E94B5F" w:rsidRPr="0030762D" w:rsidRDefault="00277082" w:rsidP="001A18B9">
      <w:pPr>
        <w:pStyle w:val="Heading2"/>
      </w:pPr>
      <w:bookmarkStart w:id="11" w:name="_Toc108519546"/>
      <w:r w:rsidRPr="0030762D">
        <w:t>Information Gathering</w:t>
      </w:r>
      <w:bookmarkEnd w:id="11"/>
    </w:p>
    <w:p w14:paraId="460D819D" w14:textId="24C2C740" w:rsidR="00630DCD" w:rsidRPr="0030762D" w:rsidRDefault="006668A5" w:rsidP="007060FE">
      <w:pPr>
        <w:rPr>
          <w:rFonts w:eastAsia="Noto Sans JP"/>
          <w:lang w:val="en-US"/>
        </w:rPr>
      </w:pPr>
      <w:r w:rsidRPr="0030762D">
        <w:rPr>
          <w:rFonts w:eastAsia="Noto Sans JP"/>
          <w:lang w:val="en-US"/>
        </w:rPr>
        <w:t>The information gathering portion of a penetration test focuses on identifying the scope of the penetration test. During this penetration test, I was tasked with exploiting</w:t>
      </w:r>
      <w:r w:rsidR="00A31A1B" w:rsidRPr="0030762D">
        <w:rPr>
          <w:rFonts w:eastAsia="Noto Sans JP"/>
          <w:lang w:val="en-US"/>
        </w:rPr>
        <w:t xml:space="preserve"> exam </w:t>
      </w:r>
      <w:r w:rsidR="00786315">
        <w:rPr>
          <w:rFonts w:eastAsia="Noto Sans JP"/>
          <w:lang w:val="en-US"/>
        </w:rPr>
        <w:t>applications</w:t>
      </w:r>
      <w:r w:rsidRPr="0030762D">
        <w:rPr>
          <w:rFonts w:eastAsia="Noto Sans JP"/>
          <w:lang w:val="en-US"/>
        </w:rPr>
        <w:t xml:space="preserve">. The specific IP addresses </w:t>
      </w:r>
      <w:r w:rsidR="00630DCD" w:rsidRPr="0030762D">
        <w:rPr>
          <w:rFonts w:eastAsia="Noto Sans JP"/>
          <w:lang w:val="en-US"/>
        </w:rPr>
        <w:t>were</w:t>
      </w:r>
      <w:r w:rsidR="00FB1900" w:rsidRPr="0030762D">
        <w:rPr>
          <w:rFonts w:eastAsia="Noto Sans JP"/>
          <w:lang w:val="en-US"/>
        </w:rPr>
        <w:t>: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9923"/>
      </w:tblGrid>
      <w:tr w:rsidR="00630DCD" w:rsidRPr="0030762D" w14:paraId="306CD41E" w14:textId="77777777" w:rsidTr="00340075">
        <w:tc>
          <w:tcPr>
            <w:tcW w:w="9923" w:type="dxa"/>
            <w:shd w:val="clear" w:color="auto" w:fill="5964FB"/>
            <w:vAlign w:val="center"/>
          </w:tcPr>
          <w:p w14:paraId="1434C3CA" w14:textId="77777777" w:rsidR="00630DCD" w:rsidRPr="0030762D" w:rsidRDefault="00630DCD" w:rsidP="00AF4244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</w:tr>
      <w:tr w:rsidR="00630DCD" w:rsidRPr="0030762D" w14:paraId="7A2D3753" w14:textId="77777777" w:rsidTr="00340075">
        <w:tc>
          <w:tcPr>
            <w:tcW w:w="9923" w:type="dxa"/>
            <w:vAlign w:val="center"/>
          </w:tcPr>
          <w:p w14:paraId="5A125851" w14:textId="75F5B962" w:rsidR="00630DCD" w:rsidRPr="0030762D" w:rsidRDefault="00630DCD" w:rsidP="00AF4244">
            <w:pPr>
              <w:pStyle w:val="Table"/>
            </w:pPr>
            <w:r w:rsidRPr="0030762D">
              <w:t>192.168.</w:t>
            </w:r>
            <w:r w:rsidR="00352CFF" w:rsidRPr="0030762D">
              <w:t>XX.XX</w:t>
            </w:r>
          </w:p>
        </w:tc>
      </w:tr>
      <w:tr w:rsidR="00630DCD" w:rsidRPr="0030762D" w14:paraId="3EF34172" w14:textId="77777777" w:rsidTr="00340075">
        <w:tc>
          <w:tcPr>
            <w:tcW w:w="9923" w:type="dxa"/>
            <w:vAlign w:val="center"/>
          </w:tcPr>
          <w:p w14:paraId="33B06D3B" w14:textId="02CBBACE" w:rsidR="00630DCD" w:rsidRPr="0030762D" w:rsidRDefault="00630DCD" w:rsidP="00AF4244">
            <w:pPr>
              <w:pStyle w:val="Table"/>
            </w:pPr>
            <w:r w:rsidRPr="0030762D">
              <w:t>192.168</w:t>
            </w:r>
            <w:r w:rsidR="00352CFF" w:rsidRPr="0030762D">
              <w:t>.XX.XX</w:t>
            </w:r>
          </w:p>
        </w:tc>
      </w:tr>
      <w:tr w:rsidR="00630DCD" w:rsidRPr="0030762D" w14:paraId="1D91F41A" w14:textId="77777777" w:rsidTr="00340075">
        <w:tc>
          <w:tcPr>
            <w:tcW w:w="9923" w:type="dxa"/>
            <w:vAlign w:val="center"/>
          </w:tcPr>
          <w:p w14:paraId="15229938" w14:textId="7106C4A6" w:rsidR="00630DCD" w:rsidRPr="0030762D" w:rsidRDefault="00630DCD" w:rsidP="00AF4244">
            <w:pPr>
              <w:pStyle w:val="Table"/>
            </w:pPr>
            <w:r w:rsidRPr="0030762D">
              <w:t>192.168</w:t>
            </w:r>
            <w:r w:rsidR="00352CFF" w:rsidRPr="0030762D">
              <w:t>.XX.XX</w:t>
            </w:r>
          </w:p>
        </w:tc>
      </w:tr>
      <w:tr w:rsidR="00630DCD" w:rsidRPr="0030762D" w14:paraId="0F675F41" w14:textId="77777777" w:rsidTr="00340075">
        <w:tc>
          <w:tcPr>
            <w:tcW w:w="9923" w:type="dxa"/>
            <w:vAlign w:val="center"/>
          </w:tcPr>
          <w:p w14:paraId="034E4159" w14:textId="61160B41" w:rsidR="00630DCD" w:rsidRPr="0030762D" w:rsidRDefault="00630DCD" w:rsidP="00AF4244">
            <w:pPr>
              <w:pStyle w:val="Table"/>
            </w:pPr>
            <w:r w:rsidRPr="0030762D">
              <w:t>192.168</w:t>
            </w:r>
            <w:r w:rsidR="00352CFF" w:rsidRPr="0030762D">
              <w:t>.XX.XX</w:t>
            </w:r>
          </w:p>
        </w:tc>
      </w:tr>
      <w:tr w:rsidR="00630DCD" w:rsidRPr="0030762D" w14:paraId="4C47F8E1" w14:textId="77777777" w:rsidTr="00340075">
        <w:tc>
          <w:tcPr>
            <w:tcW w:w="9923" w:type="dxa"/>
            <w:vAlign w:val="center"/>
          </w:tcPr>
          <w:p w14:paraId="0BBDFA50" w14:textId="49BD7432" w:rsidR="00630DCD" w:rsidRPr="0030762D" w:rsidRDefault="00630DCD" w:rsidP="00AF4244">
            <w:pPr>
              <w:pStyle w:val="Table"/>
            </w:pPr>
            <w:r w:rsidRPr="0030762D">
              <w:t>192.168</w:t>
            </w:r>
            <w:r w:rsidR="00352CFF" w:rsidRPr="0030762D">
              <w:t>.XX.XX</w:t>
            </w:r>
          </w:p>
        </w:tc>
      </w:tr>
    </w:tbl>
    <w:p w14:paraId="4949D920" w14:textId="7C79195E" w:rsidR="003F66C9" w:rsidRPr="0030762D" w:rsidRDefault="003F66C9" w:rsidP="003F66C9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Table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Table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4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Details of the application scope.</w:t>
      </w:r>
    </w:p>
    <w:p w14:paraId="5AA65EE9" w14:textId="1796FC8B" w:rsidR="00A619FB" w:rsidRPr="0030762D" w:rsidRDefault="00A619FB" w:rsidP="00A619FB">
      <w:pPr>
        <w:pStyle w:val="Heading2"/>
      </w:pPr>
      <w:bookmarkStart w:id="12" w:name="_Toc108519547"/>
      <w:r w:rsidRPr="0030762D">
        <w:t>Service</w:t>
      </w:r>
      <w:r w:rsidR="00813426" w:rsidRPr="0030762D">
        <w:t xml:space="preserve"> and Application</w:t>
      </w:r>
      <w:r w:rsidRPr="0030762D">
        <w:t xml:space="preserve"> Enumeration</w:t>
      </w:r>
      <w:bookmarkEnd w:id="12"/>
    </w:p>
    <w:p w14:paraId="1AC184D1" w14:textId="02ECF0A9" w:rsidR="00A619FB" w:rsidRPr="0030762D" w:rsidRDefault="00A619FB" w:rsidP="00A619FB">
      <w:pPr>
        <w:rPr>
          <w:lang w:val="en-US"/>
        </w:rPr>
      </w:pPr>
      <w:r w:rsidRPr="0030762D">
        <w:rPr>
          <w:lang w:val="en-US"/>
        </w:rPr>
        <w:t xml:space="preserve">The </w:t>
      </w:r>
      <w:r w:rsidR="004A427A">
        <w:rPr>
          <w:lang w:val="en-US"/>
        </w:rPr>
        <w:t>system</w:t>
      </w:r>
      <w:r w:rsidRPr="0030762D">
        <w:rPr>
          <w:lang w:val="en-US"/>
        </w:rPr>
        <w:t xml:space="preserve"> </w:t>
      </w:r>
      <w:r w:rsidR="00CD78F4" w:rsidRPr="0030762D">
        <w:rPr>
          <w:lang w:val="en-US"/>
        </w:rPr>
        <w:t xml:space="preserve">and application </w:t>
      </w:r>
      <w:r w:rsidRPr="0030762D">
        <w:rPr>
          <w:lang w:val="en-US"/>
        </w:rPr>
        <w:t xml:space="preserve">enumeration portion of a penetration test focuses on gathering information about what services are alive on </w:t>
      </w:r>
      <w:r w:rsidR="00496106">
        <w:rPr>
          <w:lang w:val="en-US"/>
        </w:rPr>
        <w:t>a system</w:t>
      </w:r>
      <w:r w:rsidR="00A677BF">
        <w:rPr>
          <w:lang w:val="en-US"/>
        </w:rPr>
        <w:t xml:space="preserve"> and what directories and files are publicly accessible from the application.</w:t>
      </w:r>
      <w:r w:rsidRPr="0030762D">
        <w:rPr>
          <w:lang w:val="en-US"/>
        </w:rPr>
        <w:t xml:space="preserve"> This is valuable for an attacker as it provides detailed information on potential attack vectors into a system. Understanding what applications</w:t>
      </w:r>
      <w:r w:rsidR="000D243D">
        <w:rPr>
          <w:lang w:val="en-US"/>
        </w:rPr>
        <w:t xml:space="preserve"> and services</w:t>
      </w:r>
      <w:r w:rsidRPr="0030762D">
        <w:rPr>
          <w:lang w:val="en-US"/>
        </w:rPr>
        <w:t xml:space="preserve"> are running on the system gives an attacker needed information before performing the actual penetration test.</w:t>
      </w:r>
      <w:r w:rsidR="00565808">
        <w:rPr>
          <w:lang w:val="en-US"/>
        </w:rPr>
        <w:t xml:space="preserve"> </w:t>
      </w:r>
      <w:r w:rsidRPr="0030762D">
        <w:rPr>
          <w:lang w:val="en-US"/>
        </w:rPr>
        <w:t>In some cases, some ports may not be listed.</w:t>
      </w:r>
    </w:p>
    <w:p w14:paraId="2EC9EECC" w14:textId="52DB9C67" w:rsidR="00A619FB" w:rsidRPr="0030762D" w:rsidRDefault="00A619FB" w:rsidP="00A619FB">
      <w:pPr>
        <w:pStyle w:val="Heading2"/>
      </w:pPr>
      <w:bookmarkStart w:id="13" w:name="_Toc108519548"/>
      <w:r w:rsidRPr="0030762D">
        <w:t>Penetration</w:t>
      </w:r>
      <w:bookmarkEnd w:id="13"/>
    </w:p>
    <w:p w14:paraId="41E8A8C6" w14:textId="124503F4" w:rsidR="00D67E6E" w:rsidRPr="0030762D" w:rsidRDefault="00A619FB" w:rsidP="00BD6AC4">
      <w:pPr>
        <w:rPr>
          <w:lang w:val="en-US"/>
        </w:rPr>
      </w:pPr>
      <w:r w:rsidRPr="0030762D">
        <w:rPr>
          <w:lang w:val="en-US"/>
        </w:rPr>
        <w:t xml:space="preserve">The penetration testing portions of the assessment focus heavily on gaining access to a variety of systems. During this penetration test, </w:t>
      </w:r>
      <w:r w:rsidR="00D142E9">
        <w:rPr>
          <w:lang w:val="en-US"/>
        </w:rPr>
        <w:t>Tester</w:t>
      </w:r>
      <w:r w:rsidRPr="0030762D">
        <w:rPr>
          <w:lang w:val="en-US"/>
        </w:rPr>
        <w:t xml:space="preserve"> was able to successfully gain access to </w:t>
      </w:r>
      <w:r w:rsidR="00372076" w:rsidRPr="0030762D">
        <w:rPr>
          <w:lang w:val="en-US"/>
        </w:rPr>
        <w:t>X</w:t>
      </w:r>
      <w:r w:rsidRPr="0030762D">
        <w:rPr>
          <w:lang w:val="en-US"/>
        </w:rPr>
        <w:t xml:space="preserve"> out of the </w:t>
      </w:r>
      <w:r w:rsidR="00372076" w:rsidRPr="0030762D">
        <w:rPr>
          <w:lang w:val="en-US"/>
        </w:rPr>
        <w:t>X</w:t>
      </w:r>
      <w:r w:rsidRPr="0030762D">
        <w:rPr>
          <w:lang w:val="en-US"/>
        </w:rPr>
        <w:t xml:space="preserve"> systems.</w:t>
      </w:r>
      <w:r w:rsidR="00D67E6E" w:rsidRPr="0030762D">
        <w:rPr>
          <w:lang w:val="en-US"/>
        </w:rPr>
        <w:br w:type="page"/>
      </w:r>
    </w:p>
    <w:p w14:paraId="1EEFFDF9" w14:textId="6B791188" w:rsidR="00A53379" w:rsidRPr="0030762D" w:rsidRDefault="00157785" w:rsidP="00AB0B2C">
      <w:pPr>
        <w:pStyle w:val="Heading1"/>
      </w:pPr>
      <w:bookmarkStart w:id="14" w:name="_Toc108519549"/>
      <w:r w:rsidRPr="0030762D">
        <w:lastRenderedPageBreak/>
        <w:t>Penetration</w:t>
      </w:r>
      <w:bookmarkEnd w:id="14"/>
    </w:p>
    <w:p w14:paraId="2F879895" w14:textId="02AF6313" w:rsidR="007249A3" w:rsidRPr="0030762D" w:rsidRDefault="002C3358" w:rsidP="007645B4">
      <w:pPr>
        <w:rPr>
          <w:rFonts w:eastAsia="Noto Sans JP"/>
          <w:lang w:val="en-US"/>
        </w:rPr>
      </w:pPr>
      <w:bookmarkStart w:id="15" w:name="_Toc38048811"/>
      <w:r w:rsidRPr="0030762D">
        <w:rPr>
          <w:rFonts w:eastAsia="Noto Sans JP"/>
          <w:lang w:val="en-US"/>
        </w:rPr>
        <w:t>The penetration testing portions of the assessment focus heavily on gaining access to a variety of systems. During this penetration test, I was able to successfully gain access to X out of the X systems.</w:t>
      </w:r>
    </w:p>
    <w:p w14:paraId="71F44C9B" w14:textId="54BFBCF6" w:rsidR="006A599A" w:rsidRPr="0030762D" w:rsidRDefault="006A599A" w:rsidP="006A599A">
      <w:pPr>
        <w:pStyle w:val="Heading2"/>
      </w:pPr>
      <w:bookmarkStart w:id="16" w:name="_Toc108519550"/>
      <w:bookmarkEnd w:id="15"/>
      <w:r w:rsidRPr="0030762D">
        <w:t>Target #1 – 192.168.XX.XX</w:t>
      </w:r>
      <w:bookmarkEnd w:id="16"/>
    </w:p>
    <w:p w14:paraId="442BD28A" w14:textId="77777777" w:rsidR="006A599A" w:rsidRPr="0030762D" w:rsidRDefault="006A599A" w:rsidP="006A599A">
      <w:pPr>
        <w:pStyle w:val="Heading3"/>
        <w:rPr>
          <w:lang w:val="en-US"/>
        </w:rPr>
      </w:pPr>
      <w:r w:rsidRPr="0030762D">
        <w:rPr>
          <w:lang w:val="en-US"/>
        </w:rPr>
        <w:t>Flags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87"/>
      </w:tblGrid>
      <w:tr w:rsidR="006A599A" w:rsidRPr="0030762D" w14:paraId="0A57FD32" w14:textId="77777777" w:rsidTr="0028573B">
        <w:tc>
          <w:tcPr>
            <w:tcW w:w="4536" w:type="dxa"/>
            <w:shd w:val="clear" w:color="auto" w:fill="5964FB"/>
          </w:tcPr>
          <w:p w14:paraId="6038D844" w14:textId="77777777" w:rsidR="006A599A" w:rsidRPr="00F11BA8" w:rsidRDefault="006A599A" w:rsidP="0028573B">
            <w:pPr>
              <w:pStyle w:val="Table"/>
              <w:rPr>
                <w:color w:val="FFFFFF" w:themeColor="background1"/>
              </w:rPr>
            </w:pPr>
            <w:r w:rsidRPr="00F11BA8">
              <w:rPr>
                <w:color w:val="FFFFFF" w:themeColor="background1"/>
              </w:rPr>
              <w:t>Flags</w:t>
            </w:r>
          </w:p>
        </w:tc>
        <w:tc>
          <w:tcPr>
            <w:tcW w:w="5387" w:type="dxa"/>
            <w:shd w:val="clear" w:color="auto" w:fill="5964FB"/>
            <w:vAlign w:val="center"/>
          </w:tcPr>
          <w:p w14:paraId="7FCD8443" w14:textId="77777777" w:rsidR="006A599A" w:rsidRPr="00F11BA8" w:rsidRDefault="006A599A" w:rsidP="0028573B">
            <w:pPr>
              <w:pStyle w:val="Table"/>
              <w:rPr>
                <w:color w:val="FFFFFF" w:themeColor="background1"/>
                <w:szCs w:val="24"/>
              </w:rPr>
            </w:pPr>
            <w:r w:rsidRPr="00F11BA8">
              <w:rPr>
                <w:color w:val="FFFFFF" w:themeColor="background1"/>
                <w:szCs w:val="24"/>
              </w:rPr>
              <w:t>Value</w:t>
            </w:r>
          </w:p>
        </w:tc>
      </w:tr>
      <w:tr w:rsidR="006A599A" w:rsidRPr="0030762D" w14:paraId="4C3B928E" w14:textId="77777777" w:rsidTr="0028573B">
        <w:tc>
          <w:tcPr>
            <w:tcW w:w="4536" w:type="dxa"/>
            <w:shd w:val="clear" w:color="auto" w:fill="auto"/>
          </w:tcPr>
          <w:p w14:paraId="6C992E91" w14:textId="77777777" w:rsidR="006A599A" w:rsidRPr="0030762D" w:rsidRDefault="006A599A" w:rsidP="0028573B">
            <w:pPr>
              <w:pStyle w:val="Table"/>
            </w:pPr>
            <w:r w:rsidRPr="0030762D">
              <w:t>Local.txt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4B9C74D9" w14:textId="7461BE42" w:rsidR="006A599A" w:rsidRPr="0030762D" w:rsidRDefault="006A599A" w:rsidP="0028573B">
            <w:pPr>
              <w:pStyle w:val="Table"/>
            </w:pPr>
          </w:p>
        </w:tc>
      </w:tr>
      <w:tr w:rsidR="006A599A" w:rsidRPr="0030762D" w14:paraId="506393F2" w14:textId="77777777" w:rsidTr="0028573B">
        <w:tc>
          <w:tcPr>
            <w:tcW w:w="4536" w:type="dxa"/>
            <w:shd w:val="clear" w:color="auto" w:fill="auto"/>
          </w:tcPr>
          <w:p w14:paraId="247236BE" w14:textId="77777777" w:rsidR="006A599A" w:rsidRPr="0030762D" w:rsidRDefault="006A599A" w:rsidP="0028573B">
            <w:pPr>
              <w:pStyle w:val="Table"/>
            </w:pPr>
            <w:r w:rsidRPr="0030762D">
              <w:t>Proof.txt</w:t>
            </w:r>
          </w:p>
        </w:tc>
        <w:tc>
          <w:tcPr>
            <w:tcW w:w="5387" w:type="dxa"/>
            <w:vAlign w:val="center"/>
          </w:tcPr>
          <w:p w14:paraId="4CAAD2BE" w14:textId="2345EDF2" w:rsidR="006A599A" w:rsidRPr="0030762D" w:rsidRDefault="006A599A" w:rsidP="0028573B">
            <w:pPr>
              <w:pStyle w:val="Table"/>
            </w:pPr>
          </w:p>
        </w:tc>
      </w:tr>
    </w:tbl>
    <w:p w14:paraId="172F8B59" w14:textId="77777777" w:rsidR="006A599A" w:rsidRPr="0030762D" w:rsidRDefault="006A599A" w:rsidP="006A599A">
      <w:pPr>
        <w:rPr>
          <w:lang w:val="en-US"/>
        </w:rPr>
      </w:pPr>
      <w:r w:rsidRPr="0030762D">
        <w:rPr>
          <w:lang w:val="en-US"/>
        </w:rPr>
        <w:br/>
      </w:r>
      <w:r w:rsidRPr="0030762D">
        <w:rPr>
          <w:noProof/>
          <w:lang w:val="en-US"/>
        </w:rPr>
        <w:drawing>
          <wp:inline distT="0" distB="0" distL="0" distR="0" wp14:anchorId="3026061B" wp14:editId="767797EC">
            <wp:extent cx="6269871" cy="2323094"/>
            <wp:effectExtent l="12700" t="12700" r="17145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6326370" cy="234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61718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1A668" w14:textId="58AF0A3B" w:rsidR="006A599A" w:rsidRPr="0030762D" w:rsidRDefault="006A599A" w:rsidP="006A599A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Local.txt screenshot</w:t>
      </w:r>
    </w:p>
    <w:p w14:paraId="5859ABC9" w14:textId="77777777" w:rsidR="006A599A" w:rsidRPr="0030762D" w:rsidRDefault="006A599A" w:rsidP="006A599A">
      <w:pPr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4A1A154C" wp14:editId="26CE720A">
            <wp:extent cx="3581400" cy="488928"/>
            <wp:effectExtent l="12700" t="12700" r="1270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8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02D38" w14:textId="1DD77955" w:rsidR="006A599A" w:rsidRPr="0030762D" w:rsidRDefault="006A599A" w:rsidP="006A599A">
      <w:pPr>
        <w:pStyle w:val="Caption"/>
        <w:rPr>
          <w:rFonts w:eastAsia="Noto Sans JP"/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Proof.txt screenshot</w:t>
      </w:r>
    </w:p>
    <w:p w14:paraId="04735FBD" w14:textId="77777777" w:rsidR="006A599A" w:rsidRPr="0030762D" w:rsidRDefault="006A599A" w:rsidP="006A599A">
      <w:pPr>
        <w:pStyle w:val="Heading3"/>
        <w:rPr>
          <w:lang w:val="en-US"/>
        </w:rPr>
      </w:pPr>
      <w:r w:rsidRPr="0030762D">
        <w:rPr>
          <w:lang w:val="en-US"/>
        </w:rPr>
        <w:t>Application Enumeration</w:t>
      </w:r>
    </w:p>
    <w:p w14:paraId="592C9773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t>Hostname</w:t>
      </w:r>
    </w:p>
    <w:p w14:paraId="1EBAF3AE" w14:textId="4DAC04AB" w:rsidR="006A599A" w:rsidRPr="0030762D" w:rsidRDefault="004C2B22" w:rsidP="006A599A">
      <w:pPr>
        <w:rPr>
          <w:lang w:val="en-US"/>
        </w:rPr>
      </w:pPr>
      <w:r>
        <w:rPr>
          <w:lang w:val="en-US"/>
        </w:rPr>
        <w:t>example</w:t>
      </w:r>
      <w:r w:rsidR="006A599A" w:rsidRPr="0030762D">
        <w:rPr>
          <w:lang w:val="en-US"/>
        </w:rPr>
        <w:t>.com</w:t>
      </w:r>
    </w:p>
    <w:p w14:paraId="05232DC3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lastRenderedPageBreak/>
        <w:t>Port Scan Results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1701"/>
        <w:gridCol w:w="8230"/>
      </w:tblGrid>
      <w:tr w:rsidR="006A599A" w:rsidRPr="0030762D" w14:paraId="5E3416D2" w14:textId="77777777" w:rsidTr="0028573B">
        <w:tc>
          <w:tcPr>
            <w:tcW w:w="1701" w:type="dxa"/>
            <w:shd w:val="clear" w:color="auto" w:fill="5964FB"/>
          </w:tcPr>
          <w:p w14:paraId="319F3342" w14:textId="77777777" w:rsidR="006A599A" w:rsidRPr="0030762D" w:rsidRDefault="006A599A" w:rsidP="0028573B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8230" w:type="dxa"/>
            <w:shd w:val="clear" w:color="auto" w:fill="5964FB"/>
            <w:vAlign w:val="center"/>
          </w:tcPr>
          <w:p w14:paraId="437E4544" w14:textId="77777777" w:rsidR="006A599A" w:rsidRPr="0030762D" w:rsidRDefault="006A599A" w:rsidP="0028573B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Ports Open</w:t>
            </w:r>
          </w:p>
        </w:tc>
      </w:tr>
      <w:tr w:rsidR="006A599A" w:rsidRPr="0030762D" w14:paraId="4A7FA08A" w14:textId="77777777" w:rsidTr="0028573B">
        <w:tc>
          <w:tcPr>
            <w:tcW w:w="1701" w:type="dxa"/>
            <w:shd w:val="clear" w:color="auto" w:fill="auto"/>
          </w:tcPr>
          <w:p w14:paraId="0F5C5D52" w14:textId="77777777" w:rsidR="006A599A" w:rsidRPr="0030762D" w:rsidRDefault="006A599A" w:rsidP="0028573B">
            <w:pPr>
              <w:pStyle w:val="Table"/>
            </w:pPr>
            <w:r w:rsidRPr="0030762D">
              <w:t>192.168.xx.xx</w:t>
            </w:r>
          </w:p>
        </w:tc>
        <w:tc>
          <w:tcPr>
            <w:tcW w:w="8230" w:type="dxa"/>
            <w:shd w:val="clear" w:color="auto" w:fill="auto"/>
            <w:vAlign w:val="center"/>
          </w:tcPr>
          <w:p w14:paraId="6574BCE6" w14:textId="77777777" w:rsidR="006A599A" w:rsidRPr="0030762D" w:rsidRDefault="006A599A" w:rsidP="0028573B">
            <w:pPr>
              <w:pStyle w:val="Table"/>
            </w:pPr>
            <w:r w:rsidRPr="0030762D">
              <w:t xml:space="preserve">TCP: </w:t>
            </w:r>
          </w:p>
        </w:tc>
      </w:tr>
    </w:tbl>
    <w:p w14:paraId="1D3EB7EF" w14:textId="77777777" w:rsidR="006A599A" w:rsidRPr="0030762D" w:rsidRDefault="006A599A" w:rsidP="006A599A">
      <w:pPr>
        <w:rPr>
          <w:b/>
          <w:bCs/>
          <w:lang w:val="en-US"/>
        </w:rPr>
      </w:pPr>
    </w:p>
    <w:p w14:paraId="0A231196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t>Subdomains</w:t>
      </w:r>
    </w:p>
    <w:p w14:paraId="7E665F16" w14:textId="2356E41A" w:rsidR="006A599A" w:rsidRPr="0030762D" w:rsidRDefault="006A599A" w:rsidP="006A599A">
      <w:pPr>
        <w:rPr>
          <w:lang w:val="en-US"/>
        </w:rPr>
      </w:pPr>
      <w:r w:rsidRPr="0030762D">
        <w:rPr>
          <w:lang w:val="en-US"/>
        </w:rPr>
        <w:t>test.</w:t>
      </w:r>
      <w:r w:rsidR="004E222A">
        <w:rPr>
          <w:lang w:val="en-US"/>
        </w:rPr>
        <w:t>example</w:t>
      </w:r>
      <w:r w:rsidRPr="0030762D">
        <w:rPr>
          <w:lang w:val="en-US"/>
        </w:rPr>
        <w:t>.com</w:t>
      </w:r>
    </w:p>
    <w:p w14:paraId="385AC6A7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t>Directories and Files</w:t>
      </w:r>
    </w:p>
    <w:p w14:paraId="0D83D1A8" w14:textId="77777777" w:rsidR="006A599A" w:rsidRPr="0030762D" w:rsidRDefault="006A599A" w:rsidP="006A599A">
      <w:pPr>
        <w:rPr>
          <w:lang w:val="en-US"/>
        </w:rPr>
      </w:pPr>
      <w:r w:rsidRPr="0030762D">
        <w:rPr>
          <w:lang w:val="en-US"/>
        </w:rPr>
        <w:t>/</w:t>
      </w:r>
      <w:proofErr w:type="spellStart"/>
      <w:r w:rsidRPr="0030762D">
        <w:rPr>
          <w:lang w:val="en-US"/>
        </w:rPr>
        <w:t>test.php</w:t>
      </w:r>
      <w:proofErr w:type="spellEnd"/>
    </w:p>
    <w:p w14:paraId="150EDD78" w14:textId="77777777" w:rsidR="006A599A" w:rsidRPr="0030762D" w:rsidRDefault="006A599A" w:rsidP="006A599A">
      <w:pPr>
        <w:rPr>
          <w:lang w:val="en-US"/>
        </w:rPr>
      </w:pPr>
    </w:p>
    <w:p w14:paraId="76530A59" w14:textId="63355585" w:rsidR="006A599A" w:rsidRPr="0030762D" w:rsidRDefault="006A599A" w:rsidP="006A599A">
      <w:pPr>
        <w:pStyle w:val="Heading3"/>
        <w:rPr>
          <w:lang w:val="en-US"/>
        </w:rPr>
      </w:pPr>
      <w:r w:rsidRPr="0030762D">
        <w:rPr>
          <w:lang w:val="en-US"/>
        </w:rPr>
        <w:t xml:space="preserve">Vulnerability: </w:t>
      </w:r>
      <w:r w:rsidR="00612412">
        <w:rPr>
          <w:lang w:val="en-US"/>
        </w:rPr>
        <w:t>XSS</w:t>
      </w:r>
      <w:r w:rsidRPr="0030762D">
        <w:rPr>
          <w:lang w:val="en-US"/>
        </w:rPr>
        <w:t xml:space="preserve"> – Initial Access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95"/>
      </w:tblGrid>
      <w:tr w:rsidR="006A599A" w:rsidRPr="0030762D" w14:paraId="6B32552A" w14:textId="77777777" w:rsidTr="0028573B">
        <w:tc>
          <w:tcPr>
            <w:tcW w:w="4536" w:type="dxa"/>
            <w:shd w:val="clear" w:color="auto" w:fill="5964FB"/>
          </w:tcPr>
          <w:p w14:paraId="6AC0FCA7" w14:textId="77777777" w:rsidR="006A599A" w:rsidRPr="0030762D" w:rsidRDefault="006A599A" w:rsidP="0028573B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Vulnerability ID</w:t>
            </w:r>
          </w:p>
        </w:tc>
        <w:tc>
          <w:tcPr>
            <w:tcW w:w="5395" w:type="dxa"/>
            <w:shd w:val="clear" w:color="auto" w:fill="5964FB"/>
            <w:vAlign w:val="center"/>
          </w:tcPr>
          <w:p w14:paraId="08A98A7B" w14:textId="0F3DED2A" w:rsidR="006A599A" w:rsidRPr="0030762D" w:rsidRDefault="00AB0D31" w:rsidP="0028573B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>
              <w:rPr>
                <w:rFonts w:ascii="Roboto Mono" w:hAnsi="Roboto Mono"/>
                <w:color w:val="FFFFFF" w:themeColor="background1"/>
              </w:rPr>
              <w:t>VULN-</w:t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</w:instrText>
            </w:r>
            <w:r w:rsidR="003D6B07">
              <w:rPr>
                <w:rFonts w:ascii="Roboto Mono" w:hAnsi="Roboto Mono"/>
                <w:color w:val="FFFFFF" w:themeColor="background1"/>
              </w:rPr>
              <w:instrText>Vulns</w:instrText>
            </w:r>
            <w:r>
              <w:rPr>
                <w:rFonts w:ascii="Roboto Mono" w:hAnsi="Roboto Mono"/>
                <w:color w:val="FFFFFF" w:themeColor="background1"/>
              </w:rPr>
              <w:instrText xml:space="preserve"> \# "</w:instrText>
            </w:r>
            <w:r w:rsidR="003D6B07">
              <w:rPr>
                <w:rFonts w:ascii="Roboto Mono" w:hAnsi="Roboto Mono"/>
                <w:color w:val="FFFFFF" w:themeColor="background1"/>
              </w:rPr>
              <w:instrText>000</w:instrText>
            </w:r>
            <w:r>
              <w:rPr>
                <w:rFonts w:ascii="Roboto Mono" w:hAnsi="Roboto Mono"/>
                <w:color w:val="FFFFFF" w:themeColor="background1"/>
              </w:rPr>
              <w:instrText xml:space="preserve">"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 w:rsidR="0086327F">
              <w:rPr>
                <w:rFonts w:ascii="Roboto Mono" w:hAnsi="Roboto Mono"/>
                <w:noProof/>
                <w:color w:val="FFFFFF" w:themeColor="background1"/>
              </w:rPr>
              <w:t>001</w:t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</w:p>
        </w:tc>
      </w:tr>
      <w:tr w:rsidR="006A599A" w:rsidRPr="0030762D" w14:paraId="39E1964D" w14:textId="77777777" w:rsidTr="0028573B">
        <w:tc>
          <w:tcPr>
            <w:tcW w:w="4536" w:type="dxa"/>
            <w:shd w:val="clear" w:color="auto" w:fill="FF0000"/>
          </w:tcPr>
          <w:p w14:paraId="04FA2D37" w14:textId="77777777" w:rsidR="006A599A" w:rsidRPr="0030762D" w:rsidRDefault="006A599A" w:rsidP="0028573B">
            <w:pPr>
              <w:pStyle w:val="Table"/>
            </w:pPr>
            <w:r w:rsidRPr="0030762D">
              <w:t>Severity</w:t>
            </w:r>
          </w:p>
        </w:tc>
        <w:tc>
          <w:tcPr>
            <w:tcW w:w="5395" w:type="dxa"/>
            <w:shd w:val="clear" w:color="auto" w:fill="FF0000"/>
            <w:vAlign w:val="center"/>
          </w:tcPr>
          <w:p w14:paraId="0CA53B53" w14:textId="77777777" w:rsidR="006A599A" w:rsidRPr="0030762D" w:rsidRDefault="006A599A" w:rsidP="0028573B">
            <w:pPr>
              <w:pStyle w:val="Table"/>
            </w:pPr>
            <w:r w:rsidRPr="0030762D">
              <w:t>Critical</w:t>
            </w:r>
          </w:p>
        </w:tc>
      </w:tr>
      <w:tr w:rsidR="006A599A" w:rsidRPr="0030762D" w14:paraId="3A713AAE" w14:textId="77777777" w:rsidTr="0028573B">
        <w:tc>
          <w:tcPr>
            <w:tcW w:w="4536" w:type="dxa"/>
            <w:shd w:val="clear" w:color="auto" w:fill="auto"/>
          </w:tcPr>
          <w:p w14:paraId="1E4FD5D3" w14:textId="77777777" w:rsidR="006A599A" w:rsidRPr="0030762D" w:rsidRDefault="006A599A" w:rsidP="0028573B">
            <w:pPr>
              <w:pStyle w:val="Table"/>
            </w:pPr>
            <w:r w:rsidRPr="0030762D">
              <w:t>Affected resources</w:t>
            </w:r>
          </w:p>
        </w:tc>
        <w:tc>
          <w:tcPr>
            <w:tcW w:w="5395" w:type="dxa"/>
            <w:vAlign w:val="center"/>
          </w:tcPr>
          <w:p w14:paraId="77CACEEC" w14:textId="3F6077B2" w:rsidR="006A599A" w:rsidRPr="0030762D" w:rsidRDefault="005B68FE" w:rsidP="0028573B">
            <w:pPr>
              <w:pStyle w:val="Table"/>
            </w:pPr>
            <w:hyperlink r:id="rId19" w:history="1">
              <w:r w:rsidRPr="00931910">
                <w:rPr>
                  <w:rStyle w:val="Hyperlink"/>
                </w:rPr>
                <w:t>http://example.com</w:t>
              </w:r>
            </w:hyperlink>
            <w:r w:rsidR="003A7248">
              <w:rPr>
                <w:rStyle w:val="Hyperlink"/>
              </w:rPr>
              <w:t>/status.php</w:t>
            </w:r>
            <w:r w:rsidR="006A599A" w:rsidRPr="0030762D">
              <w:t xml:space="preserve"> </w:t>
            </w:r>
          </w:p>
        </w:tc>
      </w:tr>
    </w:tbl>
    <w:p w14:paraId="24E5044C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t>Vulnerability Explanation</w:t>
      </w:r>
    </w:p>
    <w:p w14:paraId="643B3AC2" w14:textId="5543C0F9" w:rsidR="003D6B07" w:rsidRPr="0030762D" w:rsidRDefault="00C9611D" w:rsidP="006A599A">
      <w:pPr>
        <w:rPr>
          <w:lang w:val="en-US"/>
        </w:rPr>
      </w:pPr>
      <w:r>
        <w:rPr>
          <w:lang w:val="en-US"/>
        </w:rPr>
        <w:t>Explanation</w:t>
      </w:r>
      <w:r w:rsidR="006E7A89">
        <w:rPr>
          <w:lang w:val="en-US"/>
        </w:rPr>
        <w:t xml:space="preserve"> of</w:t>
      </w:r>
      <w:r w:rsidR="00324A10">
        <w:rPr>
          <w:lang w:val="en-US"/>
        </w:rPr>
        <w:t xml:space="preserve"> the</w:t>
      </w:r>
      <w:r w:rsidR="006E7A89">
        <w:rPr>
          <w:lang w:val="en-US"/>
        </w:rPr>
        <w:t xml:space="preserve"> vulnerability.</w:t>
      </w:r>
    </w:p>
    <w:p w14:paraId="10E15B6E" w14:textId="0961CE68" w:rsidR="006A599A" w:rsidRPr="0030762D" w:rsidRDefault="003E3C34" w:rsidP="006A599A">
      <w:pPr>
        <w:pStyle w:val="Heading4"/>
        <w:rPr>
          <w:lang w:val="en-US"/>
        </w:rPr>
      </w:pPr>
      <w:r>
        <w:rPr>
          <w:lang w:val="en-US"/>
        </w:rPr>
        <w:t>Evidence</w:t>
      </w:r>
    </w:p>
    <w:p w14:paraId="307D4D0D" w14:textId="77777777" w:rsidR="006A599A" w:rsidRPr="0030762D" w:rsidRDefault="006A599A" w:rsidP="006A599A">
      <w:pPr>
        <w:rPr>
          <w:lang w:val="en-US"/>
        </w:rPr>
      </w:pPr>
      <w:r w:rsidRPr="0030762D">
        <w:rPr>
          <w:lang w:val="en-US"/>
        </w:rPr>
        <w:t>The following steps can be taken to reproduce this finding:</w:t>
      </w:r>
    </w:p>
    <w:p w14:paraId="5201B2A4" w14:textId="77777777" w:rsidR="006A599A" w:rsidRPr="0030762D" w:rsidRDefault="006A599A" w:rsidP="006A599A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lang w:val="en-US"/>
        </w:rPr>
        <w:t xml:space="preserve">Login to the application at of </w:t>
      </w:r>
      <w:hyperlink r:id="rId20" w:history="1">
        <w:r w:rsidRPr="0030762D">
          <w:rPr>
            <w:rStyle w:val="Hyperlink"/>
            <w:lang w:val="en-US"/>
          </w:rPr>
          <w:t>http://example.com</w:t>
        </w:r>
      </w:hyperlink>
      <w:r w:rsidRPr="0030762D">
        <w:rPr>
          <w:lang w:val="en-US"/>
        </w:rPr>
        <w:t xml:space="preserve"> </w:t>
      </w:r>
    </w:p>
    <w:p w14:paraId="262F27A4" w14:textId="77777777" w:rsidR="006A599A" w:rsidRPr="0030762D" w:rsidRDefault="006A599A" w:rsidP="006A599A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rStyle w:val="Hyperlink"/>
          <w:color w:val="auto"/>
          <w:u w:val="none"/>
          <w:lang w:val="en-US"/>
        </w:rPr>
        <w:t>Browse to</w:t>
      </w:r>
      <w:r w:rsidRPr="0030762D">
        <w:rPr>
          <w:lang w:val="en-US"/>
        </w:rPr>
        <w:t xml:space="preserve"> </w:t>
      </w:r>
      <w:hyperlink r:id="rId21" w:history="1">
        <w:r w:rsidRPr="0030762D">
          <w:rPr>
            <w:rStyle w:val="Hyperlink"/>
            <w:lang w:val="en-US"/>
          </w:rPr>
          <w:t>http://example.com/status.php</w:t>
        </w:r>
      </w:hyperlink>
      <w:r w:rsidRPr="0030762D">
        <w:rPr>
          <w:rStyle w:val="Hyperlink"/>
          <w:color w:val="auto"/>
          <w:lang w:val="en-US"/>
        </w:rPr>
        <w:t xml:space="preserve">  </w:t>
      </w:r>
    </w:p>
    <w:p w14:paraId="7A108981" w14:textId="77777777" w:rsidR="006A599A" w:rsidRPr="0030762D" w:rsidRDefault="006A599A" w:rsidP="006A599A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Post a status message with the following contents</w:t>
      </w:r>
    </w:p>
    <w:p w14:paraId="67780C47" w14:textId="77777777" w:rsidR="006A599A" w:rsidRPr="0030762D" w:rsidRDefault="006A599A" w:rsidP="006A599A">
      <w:pPr>
        <w:pStyle w:val="ContactInfo"/>
        <w:rPr>
          <w:lang w:val="en-US"/>
        </w:rPr>
      </w:pPr>
      <w:r w:rsidRPr="0030762D">
        <w:rPr>
          <w:lang w:val="en-US"/>
        </w:rPr>
        <w:t>&lt;script&gt;alert(‘XSS’)&lt;/script&gt;</w:t>
      </w:r>
    </w:p>
    <w:p w14:paraId="037BE7B9" w14:textId="77777777" w:rsidR="006A599A" w:rsidRPr="0030762D" w:rsidRDefault="006A599A" w:rsidP="006A599A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Reload the status page</w:t>
      </w:r>
    </w:p>
    <w:p w14:paraId="43755536" w14:textId="77777777" w:rsidR="006A599A" w:rsidRPr="0030762D" w:rsidRDefault="006A599A" w:rsidP="006A599A">
      <w:pPr>
        <w:keepNext/>
        <w:rPr>
          <w:lang w:val="en-US"/>
        </w:rPr>
      </w:pPr>
      <w:r w:rsidRPr="0030762D">
        <w:rPr>
          <w:noProof/>
          <w:lang w:val="en-US"/>
        </w:rPr>
        <w:lastRenderedPageBreak/>
        <w:drawing>
          <wp:inline distT="0" distB="0" distL="0" distR="0" wp14:anchorId="29E9B170" wp14:editId="208B602A">
            <wp:extent cx="2444135" cy="1303110"/>
            <wp:effectExtent l="12700" t="12700" r="6985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b="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35" cy="13031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6E7E8">
                          <a:lumMod val="1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2CA85" w14:textId="4664742F" w:rsidR="006A599A" w:rsidRPr="0030762D" w:rsidRDefault="006A599A" w:rsidP="006A599A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 w:rsidR="0086327F">
        <w:rPr>
          <w:noProof/>
          <w:color w:val="auto"/>
          <w:lang w:val="en-US"/>
        </w:rPr>
        <w:t>3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JavaScript payload is executed.</w:t>
      </w:r>
    </w:p>
    <w:p w14:paraId="0E2FF1E3" w14:textId="77777777" w:rsidR="006A599A" w:rsidRPr="0030762D" w:rsidRDefault="006A599A" w:rsidP="006A599A">
      <w:pPr>
        <w:pStyle w:val="Heading4"/>
        <w:rPr>
          <w:lang w:val="en-US"/>
        </w:rPr>
      </w:pPr>
      <w:r w:rsidRPr="0030762D">
        <w:rPr>
          <w:lang w:val="en-US"/>
        </w:rPr>
        <w:t>Remediation</w:t>
      </w:r>
    </w:p>
    <w:p w14:paraId="605F5353" w14:textId="253599AF" w:rsidR="006A599A" w:rsidRPr="0030762D" w:rsidRDefault="004449C3" w:rsidP="006A599A">
      <w:pPr>
        <w:rPr>
          <w:lang w:val="en-US"/>
        </w:rPr>
      </w:pPr>
      <w:r>
        <w:rPr>
          <w:lang w:val="en-US"/>
        </w:rPr>
        <w:t xml:space="preserve">How to fix. </w:t>
      </w:r>
    </w:p>
    <w:p w14:paraId="7F0844B6" w14:textId="60E96195" w:rsidR="00A20C92" w:rsidRPr="005D3F7A" w:rsidRDefault="006A599A">
      <w:pPr>
        <w:spacing w:after="200"/>
        <w:rPr>
          <w:lang w:val="en-US"/>
        </w:rPr>
      </w:pPr>
      <w:r w:rsidRPr="0030762D">
        <w:rPr>
          <w:lang w:val="en-US"/>
        </w:rPr>
        <w:br w:type="page"/>
      </w:r>
    </w:p>
    <w:p w14:paraId="234CE9AF" w14:textId="391B109B" w:rsidR="007721D7" w:rsidRPr="0030762D" w:rsidRDefault="007721D7" w:rsidP="007721D7">
      <w:pPr>
        <w:pStyle w:val="Heading2"/>
      </w:pPr>
      <w:r w:rsidRPr="0030762D">
        <w:lastRenderedPageBreak/>
        <w:t>Target #</w:t>
      </w:r>
      <w:r w:rsidR="0001117C">
        <w:t>2</w:t>
      </w:r>
      <w:r w:rsidRPr="0030762D">
        <w:t xml:space="preserve"> – 192.168.XX.XX</w:t>
      </w:r>
    </w:p>
    <w:p w14:paraId="58AD91E6" w14:textId="77777777" w:rsidR="007721D7" w:rsidRPr="0030762D" w:rsidRDefault="007721D7" w:rsidP="007721D7">
      <w:pPr>
        <w:pStyle w:val="Heading3"/>
        <w:rPr>
          <w:lang w:val="en-US"/>
        </w:rPr>
      </w:pPr>
      <w:r w:rsidRPr="0030762D">
        <w:rPr>
          <w:lang w:val="en-US"/>
        </w:rPr>
        <w:t>Flags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87"/>
      </w:tblGrid>
      <w:tr w:rsidR="007721D7" w:rsidRPr="0030762D" w14:paraId="21C99D73" w14:textId="77777777" w:rsidTr="00F8224E">
        <w:tc>
          <w:tcPr>
            <w:tcW w:w="4536" w:type="dxa"/>
            <w:shd w:val="clear" w:color="auto" w:fill="5964FB"/>
          </w:tcPr>
          <w:p w14:paraId="15C30EA8" w14:textId="77777777" w:rsidR="007721D7" w:rsidRPr="00F11BA8" w:rsidRDefault="007721D7" w:rsidP="00F8224E">
            <w:pPr>
              <w:pStyle w:val="Table"/>
              <w:rPr>
                <w:color w:val="FFFFFF" w:themeColor="background1"/>
              </w:rPr>
            </w:pPr>
            <w:r w:rsidRPr="00F11BA8">
              <w:rPr>
                <w:color w:val="FFFFFF" w:themeColor="background1"/>
              </w:rPr>
              <w:t>Flags</w:t>
            </w:r>
          </w:p>
        </w:tc>
        <w:tc>
          <w:tcPr>
            <w:tcW w:w="5387" w:type="dxa"/>
            <w:shd w:val="clear" w:color="auto" w:fill="5964FB"/>
            <w:vAlign w:val="center"/>
          </w:tcPr>
          <w:p w14:paraId="7715FE4C" w14:textId="77777777" w:rsidR="007721D7" w:rsidRPr="00F11BA8" w:rsidRDefault="007721D7" w:rsidP="00F8224E">
            <w:pPr>
              <w:pStyle w:val="Table"/>
              <w:rPr>
                <w:color w:val="FFFFFF" w:themeColor="background1"/>
                <w:szCs w:val="24"/>
              </w:rPr>
            </w:pPr>
            <w:r w:rsidRPr="00F11BA8">
              <w:rPr>
                <w:color w:val="FFFFFF" w:themeColor="background1"/>
                <w:szCs w:val="24"/>
              </w:rPr>
              <w:t>Value</w:t>
            </w:r>
          </w:p>
        </w:tc>
      </w:tr>
      <w:tr w:rsidR="007721D7" w:rsidRPr="0030762D" w14:paraId="7E952EFC" w14:textId="77777777" w:rsidTr="00F8224E">
        <w:tc>
          <w:tcPr>
            <w:tcW w:w="4536" w:type="dxa"/>
            <w:shd w:val="clear" w:color="auto" w:fill="auto"/>
          </w:tcPr>
          <w:p w14:paraId="4EAA17B9" w14:textId="77777777" w:rsidR="007721D7" w:rsidRPr="0030762D" w:rsidRDefault="007721D7" w:rsidP="00F8224E">
            <w:pPr>
              <w:pStyle w:val="Table"/>
            </w:pPr>
            <w:r w:rsidRPr="0030762D">
              <w:t>Local.txt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6E5CF0F7" w14:textId="77777777" w:rsidR="007721D7" w:rsidRPr="0030762D" w:rsidRDefault="007721D7" w:rsidP="00F8224E">
            <w:pPr>
              <w:pStyle w:val="Table"/>
            </w:pPr>
          </w:p>
        </w:tc>
      </w:tr>
      <w:tr w:rsidR="007721D7" w:rsidRPr="0030762D" w14:paraId="764393A5" w14:textId="77777777" w:rsidTr="00F8224E">
        <w:tc>
          <w:tcPr>
            <w:tcW w:w="4536" w:type="dxa"/>
            <w:shd w:val="clear" w:color="auto" w:fill="auto"/>
          </w:tcPr>
          <w:p w14:paraId="3C38721B" w14:textId="77777777" w:rsidR="007721D7" w:rsidRPr="0030762D" w:rsidRDefault="007721D7" w:rsidP="00F8224E">
            <w:pPr>
              <w:pStyle w:val="Table"/>
            </w:pPr>
            <w:r w:rsidRPr="0030762D">
              <w:t>Proof.txt</w:t>
            </w:r>
          </w:p>
        </w:tc>
        <w:tc>
          <w:tcPr>
            <w:tcW w:w="5387" w:type="dxa"/>
            <w:vAlign w:val="center"/>
          </w:tcPr>
          <w:p w14:paraId="5C7E59B0" w14:textId="77777777" w:rsidR="007721D7" w:rsidRPr="0030762D" w:rsidRDefault="007721D7" w:rsidP="00F8224E">
            <w:pPr>
              <w:pStyle w:val="Table"/>
            </w:pPr>
          </w:p>
        </w:tc>
      </w:tr>
    </w:tbl>
    <w:p w14:paraId="19841190" w14:textId="77777777" w:rsidR="007721D7" w:rsidRPr="0030762D" w:rsidRDefault="007721D7" w:rsidP="007721D7">
      <w:pPr>
        <w:rPr>
          <w:lang w:val="en-US"/>
        </w:rPr>
      </w:pPr>
      <w:r w:rsidRPr="0030762D">
        <w:rPr>
          <w:lang w:val="en-US"/>
        </w:rPr>
        <w:br/>
      </w:r>
      <w:r w:rsidRPr="0030762D">
        <w:rPr>
          <w:noProof/>
          <w:lang w:val="en-US"/>
        </w:rPr>
        <w:drawing>
          <wp:inline distT="0" distB="0" distL="0" distR="0" wp14:anchorId="33E0CDA7" wp14:editId="523E5935">
            <wp:extent cx="6269871" cy="2323094"/>
            <wp:effectExtent l="12700" t="12700" r="17145" b="1397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6326370" cy="234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61718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27516" w14:textId="77777777" w:rsidR="007721D7" w:rsidRPr="0030762D" w:rsidRDefault="007721D7" w:rsidP="007721D7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Local.txt screenshot</w:t>
      </w:r>
    </w:p>
    <w:p w14:paraId="4572BA8A" w14:textId="77777777" w:rsidR="007721D7" w:rsidRPr="0030762D" w:rsidRDefault="007721D7" w:rsidP="007721D7">
      <w:pPr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3CF1226B" wp14:editId="09C22663">
            <wp:extent cx="3581400" cy="488928"/>
            <wp:effectExtent l="12700" t="12700" r="1270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8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B0930" w14:textId="77777777" w:rsidR="007721D7" w:rsidRPr="0030762D" w:rsidRDefault="007721D7" w:rsidP="007721D7">
      <w:pPr>
        <w:pStyle w:val="Caption"/>
        <w:rPr>
          <w:rFonts w:eastAsia="Noto Sans JP"/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Proof.txt screenshot</w:t>
      </w:r>
    </w:p>
    <w:p w14:paraId="6E4C5418" w14:textId="77777777" w:rsidR="007721D7" w:rsidRPr="0030762D" w:rsidRDefault="007721D7" w:rsidP="007721D7">
      <w:pPr>
        <w:pStyle w:val="Heading3"/>
        <w:rPr>
          <w:lang w:val="en-US"/>
        </w:rPr>
      </w:pPr>
      <w:r w:rsidRPr="0030762D">
        <w:rPr>
          <w:lang w:val="en-US"/>
        </w:rPr>
        <w:t>Application Enumeration</w:t>
      </w:r>
    </w:p>
    <w:p w14:paraId="01431EE0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t>Hostname</w:t>
      </w:r>
    </w:p>
    <w:p w14:paraId="0704181F" w14:textId="77777777" w:rsidR="007721D7" w:rsidRPr="0030762D" w:rsidRDefault="007721D7" w:rsidP="007721D7">
      <w:pPr>
        <w:rPr>
          <w:lang w:val="en-US"/>
        </w:rPr>
      </w:pP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431E1F33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t>Port Scan Results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1701"/>
        <w:gridCol w:w="8230"/>
      </w:tblGrid>
      <w:tr w:rsidR="007721D7" w:rsidRPr="0030762D" w14:paraId="66609CBA" w14:textId="77777777" w:rsidTr="00F8224E">
        <w:tc>
          <w:tcPr>
            <w:tcW w:w="1701" w:type="dxa"/>
            <w:shd w:val="clear" w:color="auto" w:fill="5964FB"/>
          </w:tcPr>
          <w:p w14:paraId="759FC6DF" w14:textId="77777777" w:rsidR="007721D7" w:rsidRPr="0030762D" w:rsidRDefault="007721D7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8230" w:type="dxa"/>
            <w:shd w:val="clear" w:color="auto" w:fill="5964FB"/>
            <w:vAlign w:val="center"/>
          </w:tcPr>
          <w:p w14:paraId="0D9D4B5B" w14:textId="77777777" w:rsidR="007721D7" w:rsidRPr="0030762D" w:rsidRDefault="007721D7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Ports Open</w:t>
            </w:r>
          </w:p>
        </w:tc>
      </w:tr>
      <w:tr w:rsidR="007721D7" w:rsidRPr="0030762D" w14:paraId="336C42BE" w14:textId="77777777" w:rsidTr="00F8224E">
        <w:tc>
          <w:tcPr>
            <w:tcW w:w="1701" w:type="dxa"/>
            <w:shd w:val="clear" w:color="auto" w:fill="auto"/>
          </w:tcPr>
          <w:p w14:paraId="23696E07" w14:textId="77777777" w:rsidR="007721D7" w:rsidRPr="0030762D" w:rsidRDefault="007721D7" w:rsidP="00F8224E">
            <w:pPr>
              <w:pStyle w:val="Table"/>
            </w:pPr>
            <w:r w:rsidRPr="0030762D">
              <w:t>192.168.xx.xx</w:t>
            </w:r>
          </w:p>
        </w:tc>
        <w:tc>
          <w:tcPr>
            <w:tcW w:w="8230" w:type="dxa"/>
            <w:shd w:val="clear" w:color="auto" w:fill="auto"/>
            <w:vAlign w:val="center"/>
          </w:tcPr>
          <w:p w14:paraId="1EAECFF2" w14:textId="77777777" w:rsidR="007721D7" w:rsidRPr="0030762D" w:rsidRDefault="007721D7" w:rsidP="00F8224E">
            <w:pPr>
              <w:pStyle w:val="Table"/>
            </w:pPr>
            <w:r w:rsidRPr="0030762D">
              <w:t xml:space="preserve">TCP: </w:t>
            </w:r>
          </w:p>
        </w:tc>
      </w:tr>
    </w:tbl>
    <w:p w14:paraId="5B4945F8" w14:textId="77777777" w:rsidR="007721D7" w:rsidRPr="0030762D" w:rsidRDefault="007721D7" w:rsidP="007721D7">
      <w:pPr>
        <w:rPr>
          <w:b/>
          <w:bCs/>
          <w:lang w:val="en-US"/>
        </w:rPr>
      </w:pPr>
    </w:p>
    <w:p w14:paraId="250E17DB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lastRenderedPageBreak/>
        <w:t>Subdomains</w:t>
      </w:r>
    </w:p>
    <w:p w14:paraId="28B60174" w14:textId="77777777" w:rsidR="007721D7" w:rsidRPr="0030762D" w:rsidRDefault="007721D7" w:rsidP="007721D7">
      <w:pPr>
        <w:rPr>
          <w:lang w:val="en-US"/>
        </w:rPr>
      </w:pPr>
      <w:r w:rsidRPr="0030762D">
        <w:rPr>
          <w:lang w:val="en-US"/>
        </w:rPr>
        <w:t>test.</w:t>
      </w: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69629143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t>Directories and Files</w:t>
      </w:r>
    </w:p>
    <w:p w14:paraId="056B942E" w14:textId="77777777" w:rsidR="007721D7" w:rsidRPr="0030762D" w:rsidRDefault="007721D7" w:rsidP="007721D7">
      <w:pPr>
        <w:rPr>
          <w:lang w:val="en-US"/>
        </w:rPr>
      </w:pPr>
      <w:r w:rsidRPr="0030762D">
        <w:rPr>
          <w:lang w:val="en-US"/>
        </w:rPr>
        <w:t>/</w:t>
      </w:r>
      <w:proofErr w:type="spellStart"/>
      <w:r w:rsidRPr="0030762D">
        <w:rPr>
          <w:lang w:val="en-US"/>
        </w:rPr>
        <w:t>test.php</w:t>
      </w:r>
      <w:proofErr w:type="spellEnd"/>
    </w:p>
    <w:p w14:paraId="0B205E37" w14:textId="77777777" w:rsidR="007721D7" w:rsidRPr="0030762D" w:rsidRDefault="007721D7" w:rsidP="007721D7">
      <w:pPr>
        <w:rPr>
          <w:lang w:val="en-US"/>
        </w:rPr>
      </w:pPr>
    </w:p>
    <w:p w14:paraId="73CB0B9D" w14:textId="77777777" w:rsidR="007721D7" w:rsidRPr="0030762D" w:rsidRDefault="007721D7" w:rsidP="007721D7">
      <w:pPr>
        <w:pStyle w:val="Heading3"/>
        <w:rPr>
          <w:lang w:val="en-US"/>
        </w:rPr>
      </w:pPr>
      <w:r w:rsidRPr="0030762D">
        <w:rPr>
          <w:lang w:val="en-US"/>
        </w:rPr>
        <w:t xml:space="preserve">Vulnerability: </w:t>
      </w:r>
      <w:r>
        <w:rPr>
          <w:lang w:val="en-US"/>
        </w:rPr>
        <w:t>XSS</w:t>
      </w:r>
      <w:r w:rsidRPr="0030762D">
        <w:rPr>
          <w:lang w:val="en-US"/>
        </w:rPr>
        <w:t xml:space="preserve"> – Initial Access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95"/>
      </w:tblGrid>
      <w:tr w:rsidR="007721D7" w:rsidRPr="0030762D" w14:paraId="0BCD98DA" w14:textId="77777777" w:rsidTr="00F8224E">
        <w:tc>
          <w:tcPr>
            <w:tcW w:w="4536" w:type="dxa"/>
            <w:shd w:val="clear" w:color="auto" w:fill="5964FB"/>
          </w:tcPr>
          <w:p w14:paraId="4F89899C" w14:textId="77777777" w:rsidR="007721D7" w:rsidRPr="0030762D" w:rsidRDefault="007721D7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Vulnerability ID</w:t>
            </w:r>
          </w:p>
        </w:tc>
        <w:tc>
          <w:tcPr>
            <w:tcW w:w="5395" w:type="dxa"/>
            <w:shd w:val="clear" w:color="auto" w:fill="5964FB"/>
            <w:vAlign w:val="center"/>
          </w:tcPr>
          <w:p w14:paraId="6A70FE03" w14:textId="095386CC" w:rsidR="007721D7" w:rsidRPr="0030762D" w:rsidRDefault="007721D7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>
              <w:rPr>
                <w:rFonts w:ascii="Roboto Mono" w:hAnsi="Roboto Mono"/>
                <w:color w:val="FFFFFF" w:themeColor="background1"/>
              </w:rPr>
              <w:t>VULN-</w:t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Vulns \# "000"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noProof/>
                <w:color w:val="FFFFFF" w:themeColor="background1"/>
              </w:rPr>
              <w:t>002</w:t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</w:p>
        </w:tc>
      </w:tr>
      <w:tr w:rsidR="007721D7" w:rsidRPr="0030762D" w14:paraId="72B1CA44" w14:textId="77777777" w:rsidTr="00F8224E">
        <w:tc>
          <w:tcPr>
            <w:tcW w:w="4536" w:type="dxa"/>
            <w:shd w:val="clear" w:color="auto" w:fill="FF0000"/>
          </w:tcPr>
          <w:p w14:paraId="696D9BEA" w14:textId="77777777" w:rsidR="007721D7" w:rsidRPr="0030762D" w:rsidRDefault="007721D7" w:rsidP="00F8224E">
            <w:pPr>
              <w:pStyle w:val="Table"/>
            </w:pPr>
            <w:r w:rsidRPr="0030762D">
              <w:t>Severity</w:t>
            </w:r>
          </w:p>
        </w:tc>
        <w:tc>
          <w:tcPr>
            <w:tcW w:w="5395" w:type="dxa"/>
            <w:shd w:val="clear" w:color="auto" w:fill="FF0000"/>
            <w:vAlign w:val="center"/>
          </w:tcPr>
          <w:p w14:paraId="2D034D1B" w14:textId="77777777" w:rsidR="007721D7" w:rsidRPr="0030762D" w:rsidRDefault="007721D7" w:rsidP="00F8224E">
            <w:pPr>
              <w:pStyle w:val="Table"/>
            </w:pPr>
            <w:r w:rsidRPr="0030762D">
              <w:t>Critical</w:t>
            </w:r>
          </w:p>
        </w:tc>
      </w:tr>
      <w:tr w:rsidR="007721D7" w:rsidRPr="0030762D" w14:paraId="535ACD6E" w14:textId="77777777" w:rsidTr="00F8224E">
        <w:tc>
          <w:tcPr>
            <w:tcW w:w="4536" w:type="dxa"/>
            <w:shd w:val="clear" w:color="auto" w:fill="auto"/>
          </w:tcPr>
          <w:p w14:paraId="29A97B28" w14:textId="77777777" w:rsidR="007721D7" w:rsidRPr="0030762D" w:rsidRDefault="007721D7" w:rsidP="00F8224E">
            <w:pPr>
              <w:pStyle w:val="Table"/>
            </w:pPr>
            <w:r w:rsidRPr="0030762D">
              <w:t>Affected resources</w:t>
            </w:r>
          </w:p>
        </w:tc>
        <w:tc>
          <w:tcPr>
            <w:tcW w:w="5395" w:type="dxa"/>
            <w:vAlign w:val="center"/>
          </w:tcPr>
          <w:p w14:paraId="65E66919" w14:textId="77777777" w:rsidR="007721D7" w:rsidRPr="0030762D" w:rsidRDefault="007721D7" w:rsidP="00F8224E">
            <w:pPr>
              <w:pStyle w:val="Table"/>
            </w:pPr>
            <w:hyperlink r:id="rId23" w:history="1">
              <w:r w:rsidRPr="00931910">
                <w:rPr>
                  <w:rStyle w:val="Hyperlink"/>
                </w:rPr>
                <w:t>http://example.com</w:t>
              </w:r>
            </w:hyperlink>
            <w:r>
              <w:rPr>
                <w:rStyle w:val="Hyperlink"/>
              </w:rPr>
              <w:t>/status.php</w:t>
            </w:r>
            <w:r w:rsidRPr="0030762D">
              <w:t xml:space="preserve"> </w:t>
            </w:r>
          </w:p>
        </w:tc>
      </w:tr>
    </w:tbl>
    <w:p w14:paraId="5D87DDA2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t>Vulnerability Explanation</w:t>
      </w:r>
    </w:p>
    <w:p w14:paraId="404E868A" w14:textId="77777777" w:rsidR="007721D7" w:rsidRPr="0030762D" w:rsidRDefault="007721D7" w:rsidP="007721D7">
      <w:pPr>
        <w:rPr>
          <w:lang w:val="en-US"/>
        </w:rPr>
      </w:pPr>
      <w:r>
        <w:rPr>
          <w:lang w:val="en-US"/>
        </w:rPr>
        <w:t>Explanation of the vulnerability.</w:t>
      </w:r>
    </w:p>
    <w:p w14:paraId="1F8C2B2F" w14:textId="77777777" w:rsidR="007721D7" w:rsidRPr="0030762D" w:rsidRDefault="007721D7" w:rsidP="007721D7">
      <w:pPr>
        <w:pStyle w:val="Heading4"/>
        <w:rPr>
          <w:lang w:val="en-US"/>
        </w:rPr>
      </w:pPr>
      <w:r>
        <w:rPr>
          <w:lang w:val="en-US"/>
        </w:rPr>
        <w:t>Evidence</w:t>
      </w:r>
    </w:p>
    <w:p w14:paraId="5F6175C0" w14:textId="77777777" w:rsidR="007721D7" w:rsidRPr="0030762D" w:rsidRDefault="007721D7" w:rsidP="007721D7">
      <w:pPr>
        <w:rPr>
          <w:lang w:val="en-US"/>
        </w:rPr>
      </w:pPr>
      <w:r w:rsidRPr="0030762D">
        <w:rPr>
          <w:lang w:val="en-US"/>
        </w:rPr>
        <w:t>The following steps can be taken to reproduce this finding:</w:t>
      </w:r>
    </w:p>
    <w:p w14:paraId="38EF321F" w14:textId="77777777" w:rsidR="007721D7" w:rsidRPr="0030762D" w:rsidRDefault="007721D7" w:rsidP="007721D7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lang w:val="en-US"/>
        </w:rPr>
        <w:t xml:space="preserve">Login to the application at of </w:t>
      </w:r>
      <w:hyperlink r:id="rId24" w:history="1">
        <w:r w:rsidRPr="0030762D">
          <w:rPr>
            <w:rStyle w:val="Hyperlink"/>
            <w:lang w:val="en-US"/>
          </w:rPr>
          <w:t>http://example.com</w:t>
        </w:r>
      </w:hyperlink>
      <w:r w:rsidRPr="0030762D">
        <w:rPr>
          <w:lang w:val="en-US"/>
        </w:rPr>
        <w:t xml:space="preserve"> </w:t>
      </w:r>
    </w:p>
    <w:p w14:paraId="4B62B444" w14:textId="77777777" w:rsidR="007721D7" w:rsidRPr="0030762D" w:rsidRDefault="007721D7" w:rsidP="007721D7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rStyle w:val="Hyperlink"/>
          <w:color w:val="auto"/>
          <w:u w:val="none"/>
          <w:lang w:val="en-US"/>
        </w:rPr>
        <w:t>Browse to</w:t>
      </w:r>
      <w:r w:rsidRPr="0030762D">
        <w:rPr>
          <w:lang w:val="en-US"/>
        </w:rPr>
        <w:t xml:space="preserve"> </w:t>
      </w:r>
      <w:hyperlink r:id="rId25" w:history="1">
        <w:r w:rsidRPr="0030762D">
          <w:rPr>
            <w:rStyle w:val="Hyperlink"/>
            <w:lang w:val="en-US"/>
          </w:rPr>
          <w:t>http://example.com/status.php</w:t>
        </w:r>
      </w:hyperlink>
      <w:r w:rsidRPr="0030762D">
        <w:rPr>
          <w:rStyle w:val="Hyperlink"/>
          <w:color w:val="auto"/>
          <w:lang w:val="en-US"/>
        </w:rPr>
        <w:t xml:space="preserve">  </w:t>
      </w:r>
    </w:p>
    <w:p w14:paraId="24AA68D9" w14:textId="77777777" w:rsidR="007721D7" w:rsidRPr="0030762D" w:rsidRDefault="007721D7" w:rsidP="007721D7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Post a status message with the following contents</w:t>
      </w:r>
    </w:p>
    <w:p w14:paraId="388525FF" w14:textId="77777777" w:rsidR="007721D7" w:rsidRPr="0030762D" w:rsidRDefault="007721D7" w:rsidP="007721D7">
      <w:pPr>
        <w:pStyle w:val="ContactInfo"/>
        <w:rPr>
          <w:lang w:val="en-US"/>
        </w:rPr>
      </w:pPr>
      <w:r w:rsidRPr="0030762D">
        <w:rPr>
          <w:lang w:val="en-US"/>
        </w:rPr>
        <w:t>&lt;script&gt;alert(‘XSS’)&lt;/script&gt;</w:t>
      </w:r>
    </w:p>
    <w:p w14:paraId="670F8751" w14:textId="77777777" w:rsidR="007721D7" w:rsidRPr="0030762D" w:rsidRDefault="007721D7" w:rsidP="007721D7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Reload the status page</w:t>
      </w:r>
    </w:p>
    <w:p w14:paraId="59C72CE7" w14:textId="77777777" w:rsidR="007721D7" w:rsidRPr="0030762D" w:rsidRDefault="007721D7" w:rsidP="007721D7">
      <w:pPr>
        <w:keepNext/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78474A53" wp14:editId="61FB525A">
            <wp:extent cx="2444135" cy="1303110"/>
            <wp:effectExtent l="12700" t="12700" r="6985" b="1778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b="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35" cy="13031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6E7E8">
                          <a:lumMod val="1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28B22" w14:textId="77777777" w:rsidR="007721D7" w:rsidRPr="0030762D" w:rsidRDefault="007721D7" w:rsidP="007721D7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3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JavaScript payload is executed.</w:t>
      </w:r>
    </w:p>
    <w:p w14:paraId="677082CC" w14:textId="77777777" w:rsidR="007721D7" w:rsidRPr="0030762D" w:rsidRDefault="007721D7" w:rsidP="007721D7">
      <w:pPr>
        <w:pStyle w:val="Heading4"/>
        <w:rPr>
          <w:lang w:val="en-US"/>
        </w:rPr>
      </w:pPr>
      <w:r w:rsidRPr="0030762D">
        <w:rPr>
          <w:lang w:val="en-US"/>
        </w:rPr>
        <w:t>Remediation</w:t>
      </w:r>
    </w:p>
    <w:p w14:paraId="6256B814" w14:textId="77777777" w:rsidR="007721D7" w:rsidRPr="0030762D" w:rsidRDefault="007721D7" w:rsidP="007721D7">
      <w:pPr>
        <w:rPr>
          <w:lang w:val="en-US"/>
        </w:rPr>
      </w:pPr>
      <w:r>
        <w:rPr>
          <w:lang w:val="en-US"/>
        </w:rPr>
        <w:t xml:space="preserve">How to fix. </w:t>
      </w:r>
    </w:p>
    <w:p w14:paraId="10CF96E1" w14:textId="51B18332" w:rsidR="00CF4EC1" w:rsidRPr="0030762D" w:rsidRDefault="004A580F" w:rsidP="00CF4EC1">
      <w:pPr>
        <w:pStyle w:val="Heading2"/>
      </w:pPr>
      <w:r w:rsidRPr="0030762D">
        <w:br w:type="page"/>
      </w:r>
      <w:bookmarkStart w:id="17" w:name="_Toc108519553"/>
      <w:r w:rsidR="00CF4EC1" w:rsidRPr="0030762D">
        <w:lastRenderedPageBreak/>
        <w:t>Target #</w:t>
      </w:r>
      <w:r w:rsidR="00FA50AD">
        <w:t>3</w:t>
      </w:r>
      <w:r w:rsidR="00CF4EC1" w:rsidRPr="0030762D">
        <w:t xml:space="preserve"> – 192.168.XX.XX</w:t>
      </w:r>
    </w:p>
    <w:p w14:paraId="06DBDFC7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>Flags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87"/>
      </w:tblGrid>
      <w:tr w:rsidR="00CF4EC1" w:rsidRPr="0030762D" w14:paraId="7371481F" w14:textId="77777777" w:rsidTr="00F8224E">
        <w:tc>
          <w:tcPr>
            <w:tcW w:w="4536" w:type="dxa"/>
            <w:shd w:val="clear" w:color="auto" w:fill="5964FB"/>
          </w:tcPr>
          <w:p w14:paraId="3C2484F3" w14:textId="77777777" w:rsidR="00CF4EC1" w:rsidRPr="00F11BA8" w:rsidRDefault="00CF4EC1" w:rsidP="00F8224E">
            <w:pPr>
              <w:pStyle w:val="Table"/>
              <w:rPr>
                <w:color w:val="FFFFFF" w:themeColor="background1"/>
              </w:rPr>
            </w:pPr>
            <w:r w:rsidRPr="00F11BA8">
              <w:rPr>
                <w:color w:val="FFFFFF" w:themeColor="background1"/>
              </w:rPr>
              <w:t>Flags</w:t>
            </w:r>
          </w:p>
        </w:tc>
        <w:tc>
          <w:tcPr>
            <w:tcW w:w="5387" w:type="dxa"/>
            <w:shd w:val="clear" w:color="auto" w:fill="5964FB"/>
            <w:vAlign w:val="center"/>
          </w:tcPr>
          <w:p w14:paraId="600D25D5" w14:textId="77777777" w:rsidR="00CF4EC1" w:rsidRPr="00F11BA8" w:rsidRDefault="00CF4EC1" w:rsidP="00F8224E">
            <w:pPr>
              <w:pStyle w:val="Table"/>
              <w:rPr>
                <w:color w:val="FFFFFF" w:themeColor="background1"/>
                <w:szCs w:val="24"/>
              </w:rPr>
            </w:pPr>
            <w:r w:rsidRPr="00F11BA8">
              <w:rPr>
                <w:color w:val="FFFFFF" w:themeColor="background1"/>
                <w:szCs w:val="24"/>
              </w:rPr>
              <w:t>Value</w:t>
            </w:r>
          </w:p>
        </w:tc>
      </w:tr>
      <w:tr w:rsidR="00CF4EC1" w:rsidRPr="0030762D" w14:paraId="6E28CB06" w14:textId="77777777" w:rsidTr="00F8224E">
        <w:tc>
          <w:tcPr>
            <w:tcW w:w="4536" w:type="dxa"/>
            <w:shd w:val="clear" w:color="auto" w:fill="auto"/>
          </w:tcPr>
          <w:p w14:paraId="5BE8D51B" w14:textId="77777777" w:rsidR="00CF4EC1" w:rsidRPr="0030762D" w:rsidRDefault="00CF4EC1" w:rsidP="00F8224E">
            <w:pPr>
              <w:pStyle w:val="Table"/>
            </w:pPr>
            <w:r w:rsidRPr="0030762D">
              <w:t>Local.txt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0E4452CA" w14:textId="77777777" w:rsidR="00CF4EC1" w:rsidRPr="0030762D" w:rsidRDefault="00CF4EC1" w:rsidP="00F8224E">
            <w:pPr>
              <w:pStyle w:val="Table"/>
            </w:pPr>
          </w:p>
        </w:tc>
      </w:tr>
      <w:tr w:rsidR="00CF4EC1" w:rsidRPr="0030762D" w14:paraId="2809EFDF" w14:textId="77777777" w:rsidTr="00F8224E">
        <w:tc>
          <w:tcPr>
            <w:tcW w:w="4536" w:type="dxa"/>
            <w:shd w:val="clear" w:color="auto" w:fill="auto"/>
          </w:tcPr>
          <w:p w14:paraId="2E019580" w14:textId="77777777" w:rsidR="00CF4EC1" w:rsidRPr="0030762D" w:rsidRDefault="00CF4EC1" w:rsidP="00F8224E">
            <w:pPr>
              <w:pStyle w:val="Table"/>
            </w:pPr>
            <w:r w:rsidRPr="0030762D">
              <w:t>Proof.txt</w:t>
            </w:r>
          </w:p>
        </w:tc>
        <w:tc>
          <w:tcPr>
            <w:tcW w:w="5387" w:type="dxa"/>
            <w:vAlign w:val="center"/>
          </w:tcPr>
          <w:p w14:paraId="0DD10DC5" w14:textId="77777777" w:rsidR="00CF4EC1" w:rsidRPr="0030762D" w:rsidRDefault="00CF4EC1" w:rsidP="00F8224E">
            <w:pPr>
              <w:pStyle w:val="Table"/>
            </w:pPr>
          </w:p>
        </w:tc>
      </w:tr>
    </w:tbl>
    <w:p w14:paraId="2044056C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br/>
      </w:r>
      <w:r w:rsidRPr="0030762D">
        <w:rPr>
          <w:noProof/>
          <w:lang w:val="en-US"/>
        </w:rPr>
        <w:drawing>
          <wp:inline distT="0" distB="0" distL="0" distR="0" wp14:anchorId="50ECC016" wp14:editId="2591EE00">
            <wp:extent cx="6269871" cy="2323094"/>
            <wp:effectExtent l="12700" t="12700" r="17145" b="1397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6326370" cy="234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61718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0B7AE" w14:textId="77777777" w:rsidR="00CF4EC1" w:rsidRPr="0030762D" w:rsidRDefault="00CF4EC1" w:rsidP="00CF4EC1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Local.txt screenshot</w:t>
      </w:r>
    </w:p>
    <w:p w14:paraId="06E377F0" w14:textId="77777777" w:rsidR="00CF4EC1" w:rsidRPr="0030762D" w:rsidRDefault="00CF4EC1" w:rsidP="00CF4EC1">
      <w:pPr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6A643FF4" wp14:editId="22F65832">
            <wp:extent cx="3581400" cy="488928"/>
            <wp:effectExtent l="12700" t="12700" r="1270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8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CF10D" w14:textId="77777777" w:rsidR="00CF4EC1" w:rsidRPr="0030762D" w:rsidRDefault="00CF4EC1" w:rsidP="00CF4EC1">
      <w:pPr>
        <w:pStyle w:val="Caption"/>
        <w:rPr>
          <w:rFonts w:eastAsia="Noto Sans JP"/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Proof.txt screenshot</w:t>
      </w:r>
    </w:p>
    <w:p w14:paraId="573868C5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>Application Enumeration</w:t>
      </w:r>
    </w:p>
    <w:p w14:paraId="2A1840BC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Hostname</w:t>
      </w:r>
    </w:p>
    <w:p w14:paraId="7F7826BD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3F731493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Port Scan Results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1701"/>
        <w:gridCol w:w="8230"/>
      </w:tblGrid>
      <w:tr w:rsidR="00CF4EC1" w:rsidRPr="0030762D" w14:paraId="48A3908E" w14:textId="77777777" w:rsidTr="00F8224E">
        <w:tc>
          <w:tcPr>
            <w:tcW w:w="1701" w:type="dxa"/>
            <w:shd w:val="clear" w:color="auto" w:fill="5964FB"/>
          </w:tcPr>
          <w:p w14:paraId="3CE9253E" w14:textId="77777777" w:rsidR="00CF4EC1" w:rsidRPr="0030762D" w:rsidRDefault="00CF4EC1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8230" w:type="dxa"/>
            <w:shd w:val="clear" w:color="auto" w:fill="5964FB"/>
            <w:vAlign w:val="center"/>
          </w:tcPr>
          <w:p w14:paraId="57468D32" w14:textId="77777777" w:rsidR="00CF4EC1" w:rsidRPr="0030762D" w:rsidRDefault="00CF4EC1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Ports Open</w:t>
            </w:r>
          </w:p>
        </w:tc>
      </w:tr>
      <w:tr w:rsidR="00CF4EC1" w:rsidRPr="0030762D" w14:paraId="06B0F768" w14:textId="77777777" w:rsidTr="00F8224E">
        <w:tc>
          <w:tcPr>
            <w:tcW w:w="1701" w:type="dxa"/>
            <w:shd w:val="clear" w:color="auto" w:fill="auto"/>
          </w:tcPr>
          <w:p w14:paraId="45ED65D0" w14:textId="77777777" w:rsidR="00CF4EC1" w:rsidRPr="0030762D" w:rsidRDefault="00CF4EC1" w:rsidP="00F8224E">
            <w:pPr>
              <w:pStyle w:val="Table"/>
            </w:pPr>
            <w:r w:rsidRPr="0030762D">
              <w:t>192.168.xx.xx</w:t>
            </w:r>
          </w:p>
        </w:tc>
        <w:tc>
          <w:tcPr>
            <w:tcW w:w="8230" w:type="dxa"/>
            <w:shd w:val="clear" w:color="auto" w:fill="auto"/>
            <w:vAlign w:val="center"/>
          </w:tcPr>
          <w:p w14:paraId="3F67A851" w14:textId="77777777" w:rsidR="00CF4EC1" w:rsidRPr="0030762D" w:rsidRDefault="00CF4EC1" w:rsidP="00F8224E">
            <w:pPr>
              <w:pStyle w:val="Table"/>
            </w:pPr>
            <w:r w:rsidRPr="0030762D">
              <w:t xml:space="preserve">TCP: </w:t>
            </w:r>
          </w:p>
        </w:tc>
      </w:tr>
    </w:tbl>
    <w:p w14:paraId="4E100B4D" w14:textId="77777777" w:rsidR="00CF4EC1" w:rsidRPr="0030762D" w:rsidRDefault="00CF4EC1" w:rsidP="00CF4EC1">
      <w:pPr>
        <w:rPr>
          <w:b/>
          <w:bCs/>
          <w:lang w:val="en-US"/>
        </w:rPr>
      </w:pPr>
    </w:p>
    <w:p w14:paraId="588E5D7E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lastRenderedPageBreak/>
        <w:t>Subdomains</w:t>
      </w:r>
    </w:p>
    <w:p w14:paraId="68A5806A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test.</w:t>
      </w: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303C53F3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Directories and Files</w:t>
      </w:r>
    </w:p>
    <w:p w14:paraId="156D6B45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/</w:t>
      </w:r>
      <w:proofErr w:type="spellStart"/>
      <w:r w:rsidRPr="0030762D">
        <w:rPr>
          <w:lang w:val="en-US"/>
        </w:rPr>
        <w:t>test.php</w:t>
      </w:r>
      <w:proofErr w:type="spellEnd"/>
    </w:p>
    <w:p w14:paraId="21B8EF50" w14:textId="77777777" w:rsidR="00CF4EC1" w:rsidRPr="0030762D" w:rsidRDefault="00CF4EC1" w:rsidP="00CF4EC1">
      <w:pPr>
        <w:rPr>
          <w:lang w:val="en-US"/>
        </w:rPr>
      </w:pPr>
    </w:p>
    <w:p w14:paraId="4EC1A136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 xml:space="preserve">Vulnerability: </w:t>
      </w:r>
      <w:r>
        <w:rPr>
          <w:lang w:val="en-US"/>
        </w:rPr>
        <w:t>XSS</w:t>
      </w:r>
      <w:r w:rsidRPr="0030762D">
        <w:rPr>
          <w:lang w:val="en-US"/>
        </w:rPr>
        <w:t xml:space="preserve"> – Initial Access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95"/>
      </w:tblGrid>
      <w:tr w:rsidR="00CF4EC1" w:rsidRPr="0030762D" w14:paraId="0B82ADAB" w14:textId="77777777" w:rsidTr="00F8224E">
        <w:tc>
          <w:tcPr>
            <w:tcW w:w="4536" w:type="dxa"/>
            <w:shd w:val="clear" w:color="auto" w:fill="5964FB"/>
          </w:tcPr>
          <w:p w14:paraId="75526397" w14:textId="77777777" w:rsidR="00CF4EC1" w:rsidRPr="0030762D" w:rsidRDefault="00CF4EC1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Vulnerability ID</w:t>
            </w:r>
          </w:p>
        </w:tc>
        <w:tc>
          <w:tcPr>
            <w:tcW w:w="5395" w:type="dxa"/>
            <w:shd w:val="clear" w:color="auto" w:fill="5964FB"/>
            <w:vAlign w:val="center"/>
          </w:tcPr>
          <w:p w14:paraId="74C382ED" w14:textId="74968EB3" w:rsidR="00CF4EC1" w:rsidRPr="0030762D" w:rsidRDefault="00CF4EC1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>
              <w:rPr>
                <w:rFonts w:ascii="Roboto Mono" w:hAnsi="Roboto Mono"/>
                <w:color w:val="FFFFFF" w:themeColor="background1"/>
              </w:rPr>
              <w:t>VULN-</w:t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Vulns \# "000"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noProof/>
                <w:color w:val="FFFFFF" w:themeColor="background1"/>
              </w:rPr>
              <w:t>003</w:t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</w:p>
        </w:tc>
      </w:tr>
      <w:tr w:rsidR="00CF4EC1" w:rsidRPr="0030762D" w14:paraId="3BF6F7FB" w14:textId="77777777" w:rsidTr="00F8224E">
        <w:tc>
          <w:tcPr>
            <w:tcW w:w="4536" w:type="dxa"/>
            <w:shd w:val="clear" w:color="auto" w:fill="FF0000"/>
          </w:tcPr>
          <w:p w14:paraId="2F4D3E6E" w14:textId="77777777" w:rsidR="00CF4EC1" w:rsidRPr="0030762D" w:rsidRDefault="00CF4EC1" w:rsidP="00F8224E">
            <w:pPr>
              <w:pStyle w:val="Table"/>
            </w:pPr>
            <w:r w:rsidRPr="0030762D">
              <w:t>Severity</w:t>
            </w:r>
          </w:p>
        </w:tc>
        <w:tc>
          <w:tcPr>
            <w:tcW w:w="5395" w:type="dxa"/>
            <w:shd w:val="clear" w:color="auto" w:fill="FF0000"/>
            <w:vAlign w:val="center"/>
          </w:tcPr>
          <w:p w14:paraId="4160DC79" w14:textId="77777777" w:rsidR="00CF4EC1" w:rsidRPr="0030762D" w:rsidRDefault="00CF4EC1" w:rsidP="00F8224E">
            <w:pPr>
              <w:pStyle w:val="Table"/>
            </w:pPr>
            <w:r w:rsidRPr="0030762D">
              <w:t>Critical</w:t>
            </w:r>
          </w:p>
        </w:tc>
      </w:tr>
      <w:tr w:rsidR="00CF4EC1" w:rsidRPr="0030762D" w14:paraId="4C9ECE62" w14:textId="77777777" w:rsidTr="00F8224E">
        <w:tc>
          <w:tcPr>
            <w:tcW w:w="4536" w:type="dxa"/>
            <w:shd w:val="clear" w:color="auto" w:fill="auto"/>
          </w:tcPr>
          <w:p w14:paraId="0C9432DA" w14:textId="77777777" w:rsidR="00CF4EC1" w:rsidRPr="0030762D" w:rsidRDefault="00CF4EC1" w:rsidP="00F8224E">
            <w:pPr>
              <w:pStyle w:val="Table"/>
            </w:pPr>
            <w:r w:rsidRPr="0030762D">
              <w:t>Affected resources</w:t>
            </w:r>
          </w:p>
        </w:tc>
        <w:tc>
          <w:tcPr>
            <w:tcW w:w="5395" w:type="dxa"/>
            <w:vAlign w:val="center"/>
          </w:tcPr>
          <w:p w14:paraId="2C6F806E" w14:textId="77777777" w:rsidR="00CF4EC1" w:rsidRPr="0030762D" w:rsidRDefault="00CF4EC1" w:rsidP="00F8224E">
            <w:pPr>
              <w:pStyle w:val="Table"/>
            </w:pPr>
            <w:hyperlink r:id="rId26" w:history="1">
              <w:r w:rsidRPr="00931910">
                <w:rPr>
                  <w:rStyle w:val="Hyperlink"/>
                </w:rPr>
                <w:t>http://example.com</w:t>
              </w:r>
            </w:hyperlink>
            <w:r>
              <w:rPr>
                <w:rStyle w:val="Hyperlink"/>
              </w:rPr>
              <w:t>/status.php</w:t>
            </w:r>
            <w:r w:rsidRPr="0030762D">
              <w:t xml:space="preserve"> </w:t>
            </w:r>
          </w:p>
        </w:tc>
      </w:tr>
    </w:tbl>
    <w:p w14:paraId="036057F4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Vulnerability Explanation</w:t>
      </w:r>
    </w:p>
    <w:p w14:paraId="221AD0A8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>Explanation of the vulnerability.</w:t>
      </w:r>
    </w:p>
    <w:p w14:paraId="79C38C87" w14:textId="77777777" w:rsidR="00CF4EC1" w:rsidRPr="0030762D" w:rsidRDefault="00CF4EC1" w:rsidP="00CF4EC1">
      <w:pPr>
        <w:pStyle w:val="Heading4"/>
        <w:rPr>
          <w:lang w:val="en-US"/>
        </w:rPr>
      </w:pPr>
      <w:r>
        <w:rPr>
          <w:lang w:val="en-US"/>
        </w:rPr>
        <w:t>Evidence</w:t>
      </w:r>
    </w:p>
    <w:p w14:paraId="5DF30C87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The following steps can be taken to reproduce this finding:</w:t>
      </w:r>
    </w:p>
    <w:p w14:paraId="5034900D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lang w:val="en-US"/>
        </w:rPr>
        <w:t xml:space="preserve">Login to the application at of </w:t>
      </w:r>
      <w:hyperlink r:id="rId27" w:history="1">
        <w:r w:rsidRPr="0030762D">
          <w:rPr>
            <w:rStyle w:val="Hyperlink"/>
            <w:lang w:val="en-US"/>
          </w:rPr>
          <w:t>http://example.com</w:t>
        </w:r>
      </w:hyperlink>
      <w:r w:rsidRPr="0030762D">
        <w:rPr>
          <w:lang w:val="en-US"/>
        </w:rPr>
        <w:t xml:space="preserve"> </w:t>
      </w:r>
    </w:p>
    <w:p w14:paraId="0B8729FA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rStyle w:val="Hyperlink"/>
          <w:color w:val="auto"/>
          <w:u w:val="none"/>
          <w:lang w:val="en-US"/>
        </w:rPr>
        <w:t>Browse to</w:t>
      </w:r>
      <w:r w:rsidRPr="0030762D">
        <w:rPr>
          <w:lang w:val="en-US"/>
        </w:rPr>
        <w:t xml:space="preserve"> </w:t>
      </w:r>
      <w:hyperlink r:id="rId28" w:history="1">
        <w:r w:rsidRPr="0030762D">
          <w:rPr>
            <w:rStyle w:val="Hyperlink"/>
            <w:lang w:val="en-US"/>
          </w:rPr>
          <w:t>http://example.com/status.php</w:t>
        </w:r>
      </w:hyperlink>
      <w:r w:rsidRPr="0030762D">
        <w:rPr>
          <w:rStyle w:val="Hyperlink"/>
          <w:color w:val="auto"/>
          <w:lang w:val="en-US"/>
        </w:rPr>
        <w:t xml:space="preserve">  </w:t>
      </w:r>
    </w:p>
    <w:p w14:paraId="5B621AD5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Post a status message with the following contents</w:t>
      </w:r>
    </w:p>
    <w:p w14:paraId="5DAC545D" w14:textId="77777777" w:rsidR="00CF4EC1" w:rsidRPr="0030762D" w:rsidRDefault="00CF4EC1" w:rsidP="00CF4EC1">
      <w:pPr>
        <w:pStyle w:val="ContactInfo"/>
        <w:rPr>
          <w:lang w:val="en-US"/>
        </w:rPr>
      </w:pPr>
      <w:r w:rsidRPr="0030762D">
        <w:rPr>
          <w:lang w:val="en-US"/>
        </w:rPr>
        <w:t>&lt;script&gt;alert(‘XSS’)&lt;/script&gt;</w:t>
      </w:r>
    </w:p>
    <w:p w14:paraId="372D5EB5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Reload the status page</w:t>
      </w:r>
    </w:p>
    <w:p w14:paraId="6297274F" w14:textId="77777777" w:rsidR="00CF4EC1" w:rsidRPr="0030762D" w:rsidRDefault="00CF4EC1" w:rsidP="00CF4EC1">
      <w:pPr>
        <w:keepNext/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5FA246DC" wp14:editId="6F8557CF">
            <wp:extent cx="2444135" cy="1303110"/>
            <wp:effectExtent l="12700" t="12700" r="6985" b="1778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b="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35" cy="13031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6E7E8">
                          <a:lumMod val="1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BEE92" w14:textId="77777777" w:rsidR="00CF4EC1" w:rsidRPr="0030762D" w:rsidRDefault="00CF4EC1" w:rsidP="00CF4EC1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3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JavaScript payload is executed.</w:t>
      </w:r>
    </w:p>
    <w:p w14:paraId="398C2DF5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Remediation</w:t>
      </w:r>
    </w:p>
    <w:p w14:paraId="51CBDE74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 xml:space="preserve">How to fix. </w:t>
      </w:r>
    </w:p>
    <w:p w14:paraId="4BD3792A" w14:textId="5963ED92" w:rsidR="00CF4EC1" w:rsidRPr="0030762D" w:rsidRDefault="00CF4EC1" w:rsidP="00CF4EC1">
      <w:pPr>
        <w:pStyle w:val="Heading2"/>
      </w:pPr>
      <w:bookmarkStart w:id="18" w:name="_Toc108519554"/>
      <w:bookmarkEnd w:id="17"/>
      <w:r w:rsidRPr="0030762D">
        <w:lastRenderedPageBreak/>
        <w:t>Target #</w:t>
      </w:r>
      <w:r>
        <w:t>4</w:t>
      </w:r>
      <w:r w:rsidRPr="0030762D">
        <w:t xml:space="preserve"> – 192.168.XX.XX</w:t>
      </w:r>
    </w:p>
    <w:p w14:paraId="0ADC0DE3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>Flags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87"/>
      </w:tblGrid>
      <w:tr w:rsidR="00CF4EC1" w:rsidRPr="0030762D" w14:paraId="15E1350A" w14:textId="77777777" w:rsidTr="00F8224E">
        <w:tc>
          <w:tcPr>
            <w:tcW w:w="4536" w:type="dxa"/>
            <w:shd w:val="clear" w:color="auto" w:fill="5964FB"/>
          </w:tcPr>
          <w:p w14:paraId="370D77D6" w14:textId="77777777" w:rsidR="00CF4EC1" w:rsidRPr="00F11BA8" w:rsidRDefault="00CF4EC1" w:rsidP="00F8224E">
            <w:pPr>
              <w:pStyle w:val="Table"/>
              <w:rPr>
                <w:color w:val="FFFFFF" w:themeColor="background1"/>
              </w:rPr>
            </w:pPr>
            <w:r w:rsidRPr="00F11BA8">
              <w:rPr>
                <w:color w:val="FFFFFF" w:themeColor="background1"/>
              </w:rPr>
              <w:t>Flags</w:t>
            </w:r>
          </w:p>
        </w:tc>
        <w:tc>
          <w:tcPr>
            <w:tcW w:w="5387" w:type="dxa"/>
            <w:shd w:val="clear" w:color="auto" w:fill="5964FB"/>
            <w:vAlign w:val="center"/>
          </w:tcPr>
          <w:p w14:paraId="1ABB1354" w14:textId="77777777" w:rsidR="00CF4EC1" w:rsidRPr="00F11BA8" w:rsidRDefault="00CF4EC1" w:rsidP="00F8224E">
            <w:pPr>
              <w:pStyle w:val="Table"/>
              <w:rPr>
                <w:color w:val="FFFFFF" w:themeColor="background1"/>
                <w:szCs w:val="24"/>
              </w:rPr>
            </w:pPr>
            <w:r w:rsidRPr="00F11BA8">
              <w:rPr>
                <w:color w:val="FFFFFF" w:themeColor="background1"/>
                <w:szCs w:val="24"/>
              </w:rPr>
              <w:t>Value</w:t>
            </w:r>
          </w:p>
        </w:tc>
      </w:tr>
      <w:tr w:rsidR="00CF4EC1" w:rsidRPr="0030762D" w14:paraId="2D4C8B96" w14:textId="77777777" w:rsidTr="00F8224E">
        <w:tc>
          <w:tcPr>
            <w:tcW w:w="4536" w:type="dxa"/>
            <w:shd w:val="clear" w:color="auto" w:fill="auto"/>
          </w:tcPr>
          <w:p w14:paraId="7BBC8AF5" w14:textId="77777777" w:rsidR="00CF4EC1" w:rsidRPr="0030762D" w:rsidRDefault="00CF4EC1" w:rsidP="00F8224E">
            <w:pPr>
              <w:pStyle w:val="Table"/>
            </w:pPr>
            <w:r w:rsidRPr="0030762D">
              <w:t>Local.txt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0B2BE067" w14:textId="77777777" w:rsidR="00CF4EC1" w:rsidRPr="0030762D" w:rsidRDefault="00CF4EC1" w:rsidP="00F8224E">
            <w:pPr>
              <w:pStyle w:val="Table"/>
            </w:pPr>
          </w:p>
        </w:tc>
      </w:tr>
      <w:tr w:rsidR="00CF4EC1" w:rsidRPr="0030762D" w14:paraId="1C4209AC" w14:textId="77777777" w:rsidTr="00F8224E">
        <w:tc>
          <w:tcPr>
            <w:tcW w:w="4536" w:type="dxa"/>
            <w:shd w:val="clear" w:color="auto" w:fill="auto"/>
          </w:tcPr>
          <w:p w14:paraId="6C93CDDC" w14:textId="77777777" w:rsidR="00CF4EC1" w:rsidRPr="0030762D" w:rsidRDefault="00CF4EC1" w:rsidP="00F8224E">
            <w:pPr>
              <w:pStyle w:val="Table"/>
            </w:pPr>
            <w:r w:rsidRPr="0030762D">
              <w:t>Proof.txt</w:t>
            </w:r>
          </w:p>
        </w:tc>
        <w:tc>
          <w:tcPr>
            <w:tcW w:w="5387" w:type="dxa"/>
            <w:vAlign w:val="center"/>
          </w:tcPr>
          <w:p w14:paraId="7D4D5EFD" w14:textId="77777777" w:rsidR="00CF4EC1" w:rsidRPr="0030762D" w:rsidRDefault="00CF4EC1" w:rsidP="00F8224E">
            <w:pPr>
              <w:pStyle w:val="Table"/>
            </w:pPr>
          </w:p>
        </w:tc>
      </w:tr>
    </w:tbl>
    <w:p w14:paraId="2C79C568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br/>
      </w:r>
      <w:r w:rsidRPr="0030762D">
        <w:rPr>
          <w:noProof/>
          <w:lang w:val="en-US"/>
        </w:rPr>
        <w:drawing>
          <wp:inline distT="0" distB="0" distL="0" distR="0" wp14:anchorId="1BE35830" wp14:editId="7BBADB7C">
            <wp:extent cx="6269871" cy="2323094"/>
            <wp:effectExtent l="12700" t="12700" r="17145" b="1397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6326370" cy="234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61718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6E9EA" w14:textId="77777777" w:rsidR="00CF4EC1" w:rsidRPr="0030762D" w:rsidRDefault="00CF4EC1" w:rsidP="00CF4EC1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Local.txt screenshot</w:t>
      </w:r>
    </w:p>
    <w:p w14:paraId="7698AC9E" w14:textId="77777777" w:rsidR="00CF4EC1" w:rsidRPr="0030762D" w:rsidRDefault="00CF4EC1" w:rsidP="00CF4EC1">
      <w:pPr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4A833123" wp14:editId="2600E6C1">
            <wp:extent cx="3581400" cy="488928"/>
            <wp:effectExtent l="12700" t="12700" r="1270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8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317D7" w14:textId="77777777" w:rsidR="00CF4EC1" w:rsidRPr="0030762D" w:rsidRDefault="00CF4EC1" w:rsidP="00CF4EC1">
      <w:pPr>
        <w:pStyle w:val="Caption"/>
        <w:rPr>
          <w:rFonts w:eastAsia="Noto Sans JP"/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Proof.txt screenshot</w:t>
      </w:r>
    </w:p>
    <w:p w14:paraId="0F56896C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>Application Enumeration</w:t>
      </w:r>
    </w:p>
    <w:p w14:paraId="05E2A072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Hostname</w:t>
      </w:r>
    </w:p>
    <w:p w14:paraId="6231EF55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30B77961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Port Scan Results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1701"/>
        <w:gridCol w:w="8230"/>
      </w:tblGrid>
      <w:tr w:rsidR="00CF4EC1" w:rsidRPr="0030762D" w14:paraId="084F8693" w14:textId="77777777" w:rsidTr="00F8224E">
        <w:tc>
          <w:tcPr>
            <w:tcW w:w="1701" w:type="dxa"/>
            <w:shd w:val="clear" w:color="auto" w:fill="5964FB"/>
          </w:tcPr>
          <w:p w14:paraId="09B84E7D" w14:textId="77777777" w:rsidR="00CF4EC1" w:rsidRPr="0030762D" w:rsidRDefault="00CF4EC1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8230" w:type="dxa"/>
            <w:shd w:val="clear" w:color="auto" w:fill="5964FB"/>
            <w:vAlign w:val="center"/>
          </w:tcPr>
          <w:p w14:paraId="7EA7D97D" w14:textId="77777777" w:rsidR="00CF4EC1" w:rsidRPr="0030762D" w:rsidRDefault="00CF4EC1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Ports Open</w:t>
            </w:r>
          </w:p>
        </w:tc>
      </w:tr>
      <w:tr w:rsidR="00CF4EC1" w:rsidRPr="0030762D" w14:paraId="6A712562" w14:textId="77777777" w:rsidTr="00F8224E">
        <w:tc>
          <w:tcPr>
            <w:tcW w:w="1701" w:type="dxa"/>
            <w:shd w:val="clear" w:color="auto" w:fill="auto"/>
          </w:tcPr>
          <w:p w14:paraId="6DEA7A1C" w14:textId="77777777" w:rsidR="00CF4EC1" w:rsidRPr="0030762D" w:rsidRDefault="00CF4EC1" w:rsidP="00F8224E">
            <w:pPr>
              <w:pStyle w:val="Table"/>
            </w:pPr>
            <w:r w:rsidRPr="0030762D">
              <w:t>192.168.xx.xx</w:t>
            </w:r>
          </w:p>
        </w:tc>
        <w:tc>
          <w:tcPr>
            <w:tcW w:w="8230" w:type="dxa"/>
            <w:shd w:val="clear" w:color="auto" w:fill="auto"/>
            <w:vAlign w:val="center"/>
          </w:tcPr>
          <w:p w14:paraId="575B73AA" w14:textId="77777777" w:rsidR="00CF4EC1" w:rsidRPr="0030762D" w:rsidRDefault="00CF4EC1" w:rsidP="00F8224E">
            <w:pPr>
              <w:pStyle w:val="Table"/>
            </w:pPr>
            <w:r w:rsidRPr="0030762D">
              <w:t xml:space="preserve">TCP: </w:t>
            </w:r>
          </w:p>
        </w:tc>
      </w:tr>
    </w:tbl>
    <w:p w14:paraId="11B41EA2" w14:textId="77777777" w:rsidR="00CF4EC1" w:rsidRPr="0030762D" w:rsidRDefault="00CF4EC1" w:rsidP="00CF4EC1">
      <w:pPr>
        <w:rPr>
          <w:b/>
          <w:bCs/>
          <w:lang w:val="en-US"/>
        </w:rPr>
      </w:pPr>
    </w:p>
    <w:p w14:paraId="4607F442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lastRenderedPageBreak/>
        <w:t>Subdomains</w:t>
      </w:r>
    </w:p>
    <w:p w14:paraId="3A3265CA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test.</w:t>
      </w: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3A77B9BE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Directories and Files</w:t>
      </w:r>
    </w:p>
    <w:p w14:paraId="1E1D932E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/</w:t>
      </w:r>
      <w:proofErr w:type="spellStart"/>
      <w:r w:rsidRPr="0030762D">
        <w:rPr>
          <w:lang w:val="en-US"/>
        </w:rPr>
        <w:t>test.php</w:t>
      </w:r>
      <w:proofErr w:type="spellEnd"/>
    </w:p>
    <w:p w14:paraId="6FA4076D" w14:textId="77777777" w:rsidR="00CF4EC1" w:rsidRPr="0030762D" w:rsidRDefault="00CF4EC1" w:rsidP="00CF4EC1">
      <w:pPr>
        <w:rPr>
          <w:lang w:val="en-US"/>
        </w:rPr>
      </w:pPr>
    </w:p>
    <w:p w14:paraId="02BDD7E3" w14:textId="77777777" w:rsidR="00CF4EC1" w:rsidRPr="0030762D" w:rsidRDefault="00CF4EC1" w:rsidP="00CF4EC1">
      <w:pPr>
        <w:pStyle w:val="Heading3"/>
        <w:rPr>
          <w:lang w:val="en-US"/>
        </w:rPr>
      </w:pPr>
      <w:r w:rsidRPr="0030762D">
        <w:rPr>
          <w:lang w:val="en-US"/>
        </w:rPr>
        <w:t xml:space="preserve">Vulnerability: </w:t>
      </w:r>
      <w:r>
        <w:rPr>
          <w:lang w:val="en-US"/>
        </w:rPr>
        <w:t>XSS</w:t>
      </w:r>
      <w:r w:rsidRPr="0030762D">
        <w:rPr>
          <w:lang w:val="en-US"/>
        </w:rPr>
        <w:t xml:space="preserve"> – Initial Access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95"/>
      </w:tblGrid>
      <w:tr w:rsidR="00CF4EC1" w:rsidRPr="0030762D" w14:paraId="1800967B" w14:textId="77777777" w:rsidTr="00F8224E">
        <w:tc>
          <w:tcPr>
            <w:tcW w:w="4536" w:type="dxa"/>
            <w:shd w:val="clear" w:color="auto" w:fill="5964FB"/>
          </w:tcPr>
          <w:p w14:paraId="480FD989" w14:textId="77777777" w:rsidR="00CF4EC1" w:rsidRPr="0030762D" w:rsidRDefault="00CF4EC1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Vulnerability ID</w:t>
            </w:r>
          </w:p>
        </w:tc>
        <w:tc>
          <w:tcPr>
            <w:tcW w:w="5395" w:type="dxa"/>
            <w:shd w:val="clear" w:color="auto" w:fill="5964FB"/>
            <w:vAlign w:val="center"/>
          </w:tcPr>
          <w:p w14:paraId="23192DD9" w14:textId="762C54B4" w:rsidR="00CF4EC1" w:rsidRPr="0030762D" w:rsidRDefault="00CF4EC1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>
              <w:rPr>
                <w:rFonts w:ascii="Roboto Mono" w:hAnsi="Roboto Mono"/>
                <w:color w:val="FFFFFF" w:themeColor="background1"/>
              </w:rPr>
              <w:t>VULN-</w:t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Vulns \# "000"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noProof/>
                <w:color w:val="FFFFFF" w:themeColor="background1"/>
              </w:rPr>
              <w:t>004</w:t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</w:p>
        </w:tc>
      </w:tr>
      <w:tr w:rsidR="00CF4EC1" w:rsidRPr="0030762D" w14:paraId="1B646823" w14:textId="77777777" w:rsidTr="00F8224E">
        <w:tc>
          <w:tcPr>
            <w:tcW w:w="4536" w:type="dxa"/>
            <w:shd w:val="clear" w:color="auto" w:fill="FF0000"/>
          </w:tcPr>
          <w:p w14:paraId="6999AC72" w14:textId="77777777" w:rsidR="00CF4EC1" w:rsidRPr="0030762D" w:rsidRDefault="00CF4EC1" w:rsidP="00F8224E">
            <w:pPr>
              <w:pStyle w:val="Table"/>
            </w:pPr>
            <w:r w:rsidRPr="0030762D">
              <w:t>Severity</w:t>
            </w:r>
          </w:p>
        </w:tc>
        <w:tc>
          <w:tcPr>
            <w:tcW w:w="5395" w:type="dxa"/>
            <w:shd w:val="clear" w:color="auto" w:fill="FF0000"/>
            <w:vAlign w:val="center"/>
          </w:tcPr>
          <w:p w14:paraId="4779815B" w14:textId="77777777" w:rsidR="00CF4EC1" w:rsidRPr="0030762D" w:rsidRDefault="00CF4EC1" w:rsidP="00F8224E">
            <w:pPr>
              <w:pStyle w:val="Table"/>
            </w:pPr>
            <w:r w:rsidRPr="0030762D">
              <w:t>Critical</w:t>
            </w:r>
          </w:p>
        </w:tc>
      </w:tr>
      <w:tr w:rsidR="00CF4EC1" w:rsidRPr="0030762D" w14:paraId="189433B2" w14:textId="77777777" w:rsidTr="00F8224E">
        <w:tc>
          <w:tcPr>
            <w:tcW w:w="4536" w:type="dxa"/>
            <w:shd w:val="clear" w:color="auto" w:fill="auto"/>
          </w:tcPr>
          <w:p w14:paraId="75FBC5A7" w14:textId="77777777" w:rsidR="00CF4EC1" w:rsidRPr="0030762D" w:rsidRDefault="00CF4EC1" w:rsidP="00F8224E">
            <w:pPr>
              <w:pStyle w:val="Table"/>
            </w:pPr>
            <w:r w:rsidRPr="0030762D">
              <w:t>Affected resources</w:t>
            </w:r>
          </w:p>
        </w:tc>
        <w:tc>
          <w:tcPr>
            <w:tcW w:w="5395" w:type="dxa"/>
            <w:vAlign w:val="center"/>
          </w:tcPr>
          <w:p w14:paraId="56DA87AF" w14:textId="77777777" w:rsidR="00CF4EC1" w:rsidRPr="0030762D" w:rsidRDefault="00CF4EC1" w:rsidP="00F8224E">
            <w:pPr>
              <w:pStyle w:val="Table"/>
            </w:pPr>
            <w:hyperlink r:id="rId29" w:history="1">
              <w:r w:rsidRPr="00931910">
                <w:rPr>
                  <w:rStyle w:val="Hyperlink"/>
                </w:rPr>
                <w:t>http://example.com</w:t>
              </w:r>
            </w:hyperlink>
            <w:r>
              <w:rPr>
                <w:rStyle w:val="Hyperlink"/>
              </w:rPr>
              <w:t>/status.php</w:t>
            </w:r>
            <w:r w:rsidRPr="0030762D">
              <w:t xml:space="preserve"> </w:t>
            </w:r>
          </w:p>
        </w:tc>
      </w:tr>
    </w:tbl>
    <w:p w14:paraId="088FF574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Vulnerability Explanation</w:t>
      </w:r>
    </w:p>
    <w:p w14:paraId="15C8290D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>Explanation of the vulnerability.</w:t>
      </w:r>
    </w:p>
    <w:p w14:paraId="3ADB9D42" w14:textId="77777777" w:rsidR="00CF4EC1" w:rsidRPr="0030762D" w:rsidRDefault="00CF4EC1" w:rsidP="00CF4EC1">
      <w:pPr>
        <w:pStyle w:val="Heading4"/>
        <w:rPr>
          <w:lang w:val="en-US"/>
        </w:rPr>
      </w:pPr>
      <w:r>
        <w:rPr>
          <w:lang w:val="en-US"/>
        </w:rPr>
        <w:t>Evidence</w:t>
      </w:r>
    </w:p>
    <w:p w14:paraId="162CB609" w14:textId="77777777" w:rsidR="00CF4EC1" w:rsidRPr="0030762D" w:rsidRDefault="00CF4EC1" w:rsidP="00CF4EC1">
      <w:pPr>
        <w:rPr>
          <w:lang w:val="en-US"/>
        </w:rPr>
      </w:pPr>
      <w:r w:rsidRPr="0030762D">
        <w:rPr>
          <w:lang w:val="en-US"/>
        </w:rPr>
        <w:t>The following steps can be taken to reproduce this finding:</w:t>
      </w:r>
    </w:p>
    <w:p w14:paraId="4C502E91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lang w:val="en-US"/>
        </w:rPr>
        <w:t xml:space="preserve">Login to the application at of </w:t>
      </w:r>
      <w:hyperlink r:id="rId30" w:history="1">
        <w:r w:rsidRPr="0030762D">
          <w:rPr>
            <w:rStyle w:val="Hyperlink"/>
            <w:lang w:val="en-US"/>
          </w:rPr>
          <w:t>http://example.com</w:t>
        </w:r>
      </w:hyperlink>
      <w:r w:rsidRPr="0030762D">
        <w:rPr>
          <w:lang w:val="en-US"/>
        </w:rPr>
        <w:t xml:space="preserve"> </w:t>
      </w:r>
    </w:p>
    <w:p w14:paraId="3B174C77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rStyle w:val="Hyperlink"/>
          <w:color w:val="auto"/>
          <w:u w:val="none"/>
          <w:lang w:val="en-US"/>
        </w:rPr>
        <w:t>Browse to</w:t>
      </w:r>
      <w:r w:rsidRPr="0030762D">
        <w:rPr>
          <w:lang w:val="en-US"/>
        </w:rPr>
        <w:t xml:space="preserve"> </w:t>
      </w:r>
      <w:hyperlink r:id="rId31" w:history="1">
        <w:r w:rsidRPr="0030762D">
          <w:rPr>
            <w:rStyle w:val="Hyperlink"/>
            <w:lang w:val="en-US"/>
          </w:rPr>
          <w:t>http://example.com/status.php</w:t>
        </w:r>
      </w:hyperlink>
      <w:r w:rsidRPr="0030762D">
        <w:rPr>
          <w:rStyle w:val="Hyperlink"/>
          <w:color w:val="auto"/>
          <w:lang w:val="en-US"/>
        </w:rPr>
        <w:t xml:space="preserve">  </w:t>
      </w:r>
    </w:p>
    <w:p w14:paraId="07DD3844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Post a status message with the following contents</w:t>
      </w:r>
    </w:p>
    <w:p w14:paraId="4CC443AC" w14:textId="77777777" w:rsidR="00CF4EC1" w:rsidRPr="0030762D" w:rsidRDefault="00CF4EC1" w:rsidP="00CF4EC1">
      <w:pPr>
        <w:pStyle w:val="ContactInfo"/>
        <w:rPr>
          <w:lang w:val="en-US"/>
        </w:rPr>
      </w:pPr>
      <w:r w:rsidRPr="0030762D">
        <w:rPr>
          <w:lang w:val="en-US"/>
        </w:rPr>
        <w:t>&lt;script&gt;alert(‘XSS’)&lt;/script&gt;</w:t>
      </w:r>
    </w:p>
    <w:p w14:paraId="2064F574" w14:textId="77777777" w:rsidR="00CF4EC1" w:rsidRPr="0030762D" w:rsidRDefault="00CF4EC1" w:rsidP="00CF4EC1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Reload the status page</w:t>
      </w:r>
    </w:p>
    <w:p w14:paraId="5C29200E" w14:textId="77777777" w:rsidR="00CF4EC1" w:rsidRPr="0030762D" w:rsidRDefault="00CF4EC1" w:rsidP="00CF4EC1">
      <w:pPr>
        <w:keepNext/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0BA14831" wp14:editId="455B3D9E">
            <wp:extent cx="2444135" cy="1303110"/>
            <wp:effectExtent l="12700" t="12700" r="6985" b="1778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b="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35" cy="13031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6E7E8">
                          <a:lumMod val="1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FACC7" w14:textId="77777777" w:rsidR="00CF4EC1" w:rsidRPr="0030762D" w:rsidRDefault="00CF4EC1" w:rsidP="00CF4EC1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3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JavaScript payload is executed.</w:t>
      </w:r>
    </w:p>
    <w:p w14:paraId="44541327" w14:textId="77777777" w:rsidR="00CF4EC1" w:rsidRPr="0030762D" w:rsidRDefault="00CF4EC1" w:rsidP="00CF4EC1">
      <w:pPr>
        <w:pStyle w:val="Heading4"/>
        <w:rPr>
          <w:lang w:val="en-US"/>
        </w:rPr>
      </w:pPr>
      <w:r w:rsidRPr="0030762D">
        <w:rPr>
          <w:lang w:val="en-US"/>
        </w:rPr>
        <w:t>Remediation</w:t>
      </w:r>
    </w:p>
    <w:p w14:paraId="686F963C" w14:textId="77777777" w:rsidR="00CF4EC1" w:rsidRPr="0030762D" w:rsidRDefault="00CF4EC1" w:rsidP="00CF4EC1">
      <w:pPr>
        <w:rPr>
          <w:lang w:val="en-US"/>
        </w:rPr>
      </w:pPr>
      <w:r>
        <w:rPr>
          <w:lang w:val="en-US"/>
        </w:rPr>
        <w:t xml:space="preserve">How to fix. </w:t>
      </w:r>
    </w:p>
    <w:p w14:paraId="606FE638" w14:textId="74E76C3D" w:rsidR="00CD5698" w:rsidRPr="0030762D" w:rsidRDefault="00CD5698" w:rsidP="00CD5698">
      <w:pPr>
        <w:pStyle w:val="Heading2"/>
      </w:pPr>
      <w:bookmarkStart w:id="19" w:name="_Toc108519555"/>
      <w:bookmarkEnd w:id="18"/>
      <w:r w:rsidRPr="0030762D">
        <w:lastRenderedPageBreak/>
        <w:t>Target #</w:t>
      </w:r>
      <w:r w:rsidR="00423A17">
        <w:t>5</w:t>
      </w:r>
      <w:r w:rsidRPr="0030762D">
        <w:t xml:space="preserve"> – 192.168.XX.XX</w:t>
      </w:r>
    </w:p>
    <w:p w14:paraId="3FDFEA31" w14:textId="77777777" w:rsidR="00CD5698" w:rsidRPr="0030762D" w:rsidRDefault="00CD5698" w:rsidP="00CD5698">
      <w:pPr>
        <w:pStyle w:val="Heading3"/>
        <w:rPr>
          <w:lang w:val="en-US"/>
        </w:rPr>
      </w:pPr>
      <w:r w:rsidRPr="0030762D">
        <w:rPr>
          <w:lang w:val="en-US"/>
        </w:rPr>
        <w:t>Flags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87"/>
      </w:tblGrid>
      <w:tr w:rsidR="00CD5698" w:rsidRPr="0030762D" w14:paraId="1D8E34C8" w14:textId="77777777" w:rsidTr="00F8224E">
        <w:tc>
          <w:tcPr>
            <w:tcW w:w="4536" w:type="dxa"/>
            <w:shd w:val="clear" w:color="auto" w:fill="5964FB"/>
          </w:tcPr>
          <w:p w14:paraId="0C2834EB" w14:textId="77777777" w:rsidR="00CD5698" w:rsidRPr="00F11BA8" w:rsidRDefault="00CD5698" w:rsidP="00F8224E">
            <w:pPr>
              <w:pStyle w:val="Table"/>
              <w:rPr>
                <w:color w:val="FFFFFF" w:themeColor="background1"/>
              </w:rPr>
            </w:pPr>
            <w:r w:rsidRPr="00F11BA8">
              <w:rPr>
                <w:color w:val="FFFFFF" w:themeColor="background1"/>
              </w:rPr>
              <w:t>Flags</w:t>
            </w:r>
          </w:p>
        </w:tc>
        <w:tc>
          <w:tcPr>
            <w:tcW w:w="5387" w:type="dxa"/>
            <w:shd w:val="clear" w:color="auto" w:fill="5964FB"/>
            <w:vAlign w:val="center"/>
          </w:tcPr>
          <w:p w14:paraId="7D82CA0C" w14:textId="77777777" w:rsidR="00CD5698" w:rsidRPr="00F11BA8" w:rsidRDefault="00CD5698" w:rsidP="00F8224E">
            <w:pPr>
              <w:pStyle w:val="Table"/>
              <w:rPr>
                <w:color w:val="FFFFFF" w:themeColor="background1"/>
                <w:szCs w:val="24"/>
              </w:rPr>
            </w:pPr>
            <w:r w:rsidRPr="00F11BA8">
              <w:rPr>
                <w:color w:val="FFFFFF" w:themeColor="background1"/>
                <w:szCs w:val="24"/>
              </w:rPr>
              <w:t>Value</w:t>
            </w:r>
          </w:p>
        </w:tc>
      </w:tr>
      <w:tr w:rsidR="00CD5698" w:rsidRPr="0030762D" w14:paraId="0D4F792D" w14:textId="77777777" w:rsidTr="00F8224E">
        <w:tc>
          <w:tcPr>
            <w:tcW w:w="4536" w:type="dxa"/>
            <w:shd w:val="clear" w:color="auto" w:fill="auto"/>
          </w:tcPr>
          <w:p w14:paraId="738BB166" w14:textId="77777777" w:rsidR="00CD5698" w:rsidRPr="0030762D" w:rsidRDefault="00CD5698" w:rsidP="00F8224E">
            <w:pPr>
              <w:pStyle w:val="Table"/>
            </w:pPr>
            <w:r w:rsidRPr="0030762D">
              <w:t>Local.txt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5121809A" w14:textId="77777777" w:rsidR="00CD5698" w:rsidRPr="0030762D" w:rsidRDefault="00CD5698" w:rsidP="00F8224E">
            <w:pPr>
              <w:pStyle w:val="Table"/>
            </w:pPr>
          </w:p>
        </w:tc>
      </w:tr>
      <w:tr w:rsidR="00CD5698" w:rsidRPr="0030762D" w14:paraId="047A075A" w14:textId="77777777" w:rsidTr="00F8224E">
        <w:tc>
          <w:tcPr>
            <w:tcW w:w="4536" w:type="dxa"/>
            <w:shd w:val="clear" w:color="auto" w:fill="auto"/>
          </w:tcPr>
          <w:p w14:paraId="3CE87609" w14:textId="77777777" w:rsidR="00CD5698" w:rsidRPr="0030762D" w:rsidRDefault="00CD5698" w:rsidP="00F8224E">
            <w:pPr>
              <w:pStyle w:val="Table"/>
            </w:pPr>
            <w:r w:rsidRPr="0030762D">
              <w:t>Proof.txt</w:t>
            </w:r>
          </w:p>
        </w:tc>
        <w:tc>
          <w:tcPr>
            <w:tcW w:w="5387" w:type="dxa"/>
            <w:vAlign w:val="center"/>
          </w:tcPr>
          <w:p w14:paraId="3D050412" w14:textId="77777777" w:rsidR="00CD5698" w:rsidRPr="0030762D" w:rsidRDefault="00CD5698" w:rsidP="00F8224E">
            <w:pPr>
              <w:pStyle w:val="Table"/>
            </w:pPr>
          </w:p>
        </w:tc>
      </w:tr>
    </w:tbl>
    <w:p w14:paraId="5878AEE2" w14:textId="77777777" w:rsidR="00CD5698" w:rsidRPr="0030762D" w:rsidRDefault="00CD5698" w:rsidP="00CD5698">
      <w:pPr>
        <w:rPr>
          <w:lang w:val="en-US"/>
        </w:rPr>
      </w:pPr>
      <w:r w:rsidRPr="0030762D">
        <w:rPr>
          <w:lang w:val="en-US"/>
        </w:rPr>
        <w:br/>
      </w:r>
      <w:r w:rsidRPr="0030762D">
        <w:rPr>
          <w:noProof/>
          <w:lang w:val="en-US"/>
        </w:rPr>
        <w:drawing>
          <wp:inline distT="0" distB="0" distL="0" distR="0" wp14:anchorId="75368749" wp14:editId="47F0EFA9">
            <wp:extent cx="6269871" cy="2323094"/>
            <wp:effectExtent l="12700" t="12700" r="17145" b="1397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6326370" cy="234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61718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EDDE" w14:textId="77777777" w:rsidR="00CD5698" w:rsidRPr="0030762D" w:rsidRDefault="00CD5698" w:rsidP="00CD5698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1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Local.txt screenshot</w:t>
      </w:r>
    </w:p>
    <w:p w14:paraId="4B87285A" w14:textId="77777777" w:rsidR="00CD5698" w:rsidRPr="0030762D" w:rsidRDefault="00CD5698" w:rsidP="00CD5698">
      <w:pPr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0126EEDB" wp14:editId="4DA5ED79">
            <wp:extent cx="3581400" cy="488928"/>
            <wp:effectExtent l="12700" t="12700" r="1270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8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3E235" w14:textId="77777777" w:rsidR="00CD5698" w:rsidRPr="0030762D" w:rsidRDefault="00CD5698" w:rsidP="00CD5698">
      <w:pPr>
        <w:pStyle w:val="Caption"/>
        <w:rPr>
          <w:rFonts w:eastAsia="Noto Sans JP"/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2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Proof.txt screenshot</w:t>
      </w:r>
    </w:p>
    <w:p w14:paraId="4AA9D91B" w14:textId="77777777" w:rsidR="00CD5698" w:rsidRPr="0030762D" w:rsidRDefault="00CD5698" w:rsidP="00CD5698">
      <w:pPr>
        <w:pStyle w:val="Heading3"/>
        <w:rPr>
          <w:lang w:val="en-US"/>
        </w:rPr>
      </w:pPr>
      <w:r w:rsidRPr="0030762D">
        <w:rPr>
          <w:lang w:val="en-US"/>
        </w:rPr>
        <w:t>Application Enumeration</w:t>
      </w:r>
    </w:p>
    <w:p w14:paraId="70FAB014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t>Hostname</w:t>
      </w:r>
    </w:p>
    <w:p w14:paraId="5C41F636" w14:textId="77777777" w:rsidR="00CD5698" w:rsidRPr="0030762D" w:rsidRDefault="00CD5698" w:rsidP="00CD5698">
      <w:pPr>
        <w:rPr>
          <w:lang w:val="en-US"/>
        </w:rPr>
      </w:pP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698F54B3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t>Port Scan Results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1701"/>
        <w:gridCol w:w="8230"/>
      </w:tblGrid>
      <w:tr w:rsidR="00CD5698" w:rsidRPr="0030762D" w14:paraId="3C5A1F14" w14:textId="77777777" w:rsidTr="00F8224E">
        <w:tc>
          <w:tcPr>
            <w:tcW w:w="1701" w:type="dxa"/>
            <w:shd w:val="clear" w:color="auto" w:fill="5964FB"/>
          </w:tcPr>
          <w:p w14:paraId="3AB14420" w14:textId="77777777" w:rsidR="00CD5698" w:rsidRPr="0030762D" w:rsidRDefault="00CD5698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IP</w:t>
            </w:r>
          </w:p>
        </w:tc>
        <w:tc>
          <w:tcPr>
            <w:tcW w:w="8230" w:type="dxa"/>
            <w:shd w:val="clear" w:color="auto" w:fill="5964FB"/>
            <w:vAlign w:val="center"/>
          </w:tcPr>
          <w:p w14:paraId="3D8F4516" w14:textId="77777777" w:rsidR="00CD5698" w:rsidRPr="0030762D" w:rsidRDefault="00CD5698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Ports Open</w:t>
            </w:r>
          </w:p>
        </w:tc>
      </w:tr>
      <w:tr w:rsidR="00CD5698" w:rsidRPr="0030762D" w14:paraId="16D6657C" w14:textId="77777777" w:rsidTr="00F8224E">
        <w:tc>
          <w:tcPr>
            <w:tcW w:w="1701" w:type="dxa"/>
            <w:shd w:val="clear" w:color="auto" w:fill="auto"/>
          </w:tcPr>
          <w:p w14:paraId="6867240B" w14:textId="77777777" w:rsidR="00CD5698" w:rsidRPr="0030762D" w:rsidRDefault="00CD5698" w:rsidP="00F8224E">
            <w:pPr>
              <w:pStyle w:val="Table"/>
            </w:pPr>
            <w:r w:rsidRPr="0030762D">
              <w:t>192.168.xx.xx</w:t>
            </w:r>
          </w:p>
        </w:tc>
        <w:tc>
          <w:tcPr>
            <w:tcW w:w="8230" w:type="dxa"/>
            <w:shd w:val="clear" w:color="auto" w:fill="auto"/>
            <w:vAlign w:val="center"/>
          </w:tcPr>
          <w:p w14:paraId="57DEBBC5" w14:textId="77777777" w:rsidR="00CD5698" w:rsidRPr="0030762D" w:rsidRDefault="00CD5698" w:rsidP="00F8224E">
            <w:pPr>
              <w:pStyle w:val="Table"/>
            </w:pPr>
            <w:r w:rsidRPr="0030762D">
              <w:t xml:space="preserve">TCP: </w:t>
            </w:r>
          </w:p>
        </w:tc>
      </w:tr>
    </w:tbl>
    <w:p w14:paraId="3A00159F" w14:textId="77777777" w:rsidR="00CD5698" w:rsidRPr="0030762D" w:rsidRDefault="00CD5698" w:rsidP="00CD5698">
      <w:pPr>
        <w:rPr>
          <w:b/>
          <w:bCs/>
          <w:lang w:val="en-US"/>
        </w:rPr>
      </w:pPr>
    </w:p>
    <w:p w14:paraId="304A4ADB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lastRenderedPageBreak/>
        <w:t>Subdomains</w:t>
      </w:r>
    </w:p>
    <w:p w14:paraId="2D268216" w14:textId="77777777" w:rsidR="00CD5698" w:rsidRPr="0030762D" w:rsidRDefault="00CD5698" w:rsidP="00CD5698">
      <w:pPr>
        <w:rPr>
          <w:lang w:val="en-US"/>
        </w:rPr>
      </w:pPr>
      <w:r w:rsidRPr="0030762D">
        <w:rPr>
          <w:lang w:val="en-US"/>
        </w:rPr>
        <w:t>test.</w:t>
      </w:r>
      <w:r>
        <w:rPr>
          <w:lang w:val="en-US"/>
        </w:rPr>
        <w:t>example</w:t>
      </w:r>
      <w:r w:rsidRPr="0030762D">
        <w:rPr>
          <w:lang w:val="en-US"/>
        </w:rPr>
        <w:t>.com</w:t>
      </w:r>
    </w:p>
    <w:p w14:paraId="39594741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t>Directories and Files</w:t>
      </w:r>
    </w:p>
    <w:p w14:paraId="310F6A79" w14:textId="77777777" w:rsidR="00CD5698" w:rsidRPr="0030762D" w:rsidRDefault="00CD5698" w:rsidP="00CD5698">
      <w:pPr>
        <w:rPr>
          <w:lang w:val="en-US"/>
        </w:rPr>
      </w:pPr>
      <w:r w:rsidRPr="0030762D">
        <w:rPr>
          <w:lang w:val="en-US"/>
        </w:rPr>
        <w:t>/</w:t>
      </w:r>
      <w:proofErr w:type="spellStart"/>
      <w:r w:rsidRPr="0030762D">
        <w:rPr>
          <w:lang w:val="en-US"/>
        </w:rPr>
        <w:t>test.php</w:t>
      </w:r>
      <w:proofErr w:type="spellEnd"/>
    </w:p>
    <w:p w14:paraId="37745FFA" w14:textId="77777777" w:rsidR="00CD5698" w:rsidRPr="0030762D" w:rsidRDefault="00CD5698" w:rsidP="00CD5698">
      <w:pPr>
        <w:rPr>
          <w:lang w:val="en-US"/>
        </w:rPr>
      </w:pPr>
    </w:p>
    <w:p w14:paraId="0692C042" w14:textId="77777777" w:rsidR="00CD5698" w:rsidRPr="0030762D" w:rsidRDefault="00CD5698" w:rsidP="00CD5698">
      <w:pPr>
        <w:pStyle w:val="Heading3"/>
        <w:rPr>
          <w:lang w:val="en-US"/>
        </w:rPr>
      </w:pPr>
      <w:r w:rsidRPr="0030762D">
        <w:rPr>
          <w:lang w:val="en-US"/>
        </w:rPr>
        <w:t xml:space="preserve">Vulnerability: </w:t>
      </w:r>
      <w:r>
        <w:rPr>
          <w:lang w:val="en-US"/>
        </w:rPr>
        <w:t>XSS</w:t>
      </w:r>
      <w:r w:rsidRPr="0030762D">
        <w:rPr>
          <w:lang w:val="en-US"/>
        </w:rPr>
        <w:t xml:space="preserve"> – Initial Access</w:t>
      </w:r>
    </w:p>
    <w:tbl>
      <w:tblPr>
        <w:tblStyle w:val="TableGrid"/>
        <w:tblW w:w="0" w:type="auto"/>
        <w:tblInd w:w="-5" w:type="dxa"/>
        <w:tblBorders>
          <w:top w:val="single" w:sz="4" w:space="0" w:color="5964FB"/>
          <w:left w:val="single" w:sz="4" w:space="0" w:color="5964FB"/>
          <w:bottom w:val="single" w:sz="4" w:space="0" w:color="5964FB"/>
          <w:right w:val="single" w:sz="4" w:space="0" w:color="5964FB"/>
          <w:insideH w:val="single" w:sz="4" w:space="0" w:color="5964FB"/>
          <w:insideV w:val="single" w:sz="4" w:space="0" w:color="5964FB"/>
        </w:tblBorders>
        <w:tblLook w:val="04A0" w:firstRow="1" w:lastRow="0" w:firstColumn="1" w:lastColumn="0" w:noHBand="0" w:noVBand="1"/>
      </w:tblPr>
      <w:tblGrid>
        <w:gridCol w:w="4536"/>
        <w:gridCol w:w="5395"/>
      </w:tblGrid>
      <w:tr w:rsidR="00CD5698" w:rsidRPr="0030762D" w14:paraId="367D4163" w14:textId="77777777" w:rsidTr="00F8224E">
        <w:tc>
          <w:tcPr>
            <w:tcW w:w="4536" w:type="dxa"/>
            <w:shd w:val="clear" w:color="auto" w:fill="5964FB"/>
          </w:tcPr>
          <w:p w14:paraId="46E64D90" w14:textId="77777777" w:rsidR="00CD5698" w:rsidRPr="0030762D" w:rsidRDefault="00CD5698" w:rsidP="00F8224E">
            <w:pPr>
              <w:pStyle w:val="Table"/>
              <w:rPr>
                <w:color w:val="FFFFFF" w:themeColor="background1"/>
              </w:rPr>
            </w:pPr>
            <w:r w:rsidRPr="0030762D">
              <w:rPr>
                <w:color w:val="FFFFFF" w:themeColor="background1"/>
              </w:rPr>
              <w:t>Vulnerability ID</w:t>
            </w:r>
          </w:p>
        </w:tc>
        <w:tc>
          <w:tcPr>
            <w:tcW w:w="5395" w:type="dxa"/>
            <w:shd w:val="clear" w:color="auto" w:fill="5964FB"/>
            <w:vAlign w:val="center"/>
          </w:tcPr>
          <w:p w14:paraId="0C3A5FE3" w14:textId="77777777" w:rsidR="00CD5698" w:rsidRPr="0030762D" w:rsidRDefault="00CD5698" w:rsidP="00F8224E">
            <w:pPr>
              <w:pStyle w:val="Table"/>
              <w:rPr>
                <w:rFonts w:ascii="Roboto Mono" w:hAnsi="Roboto Mono"/>
                <w:color w:val="FFFFFF" w:themeColor="background1"/>
              </w:rPr>
            </w:pPr>
            <w:r>
              <w:rPr>
                <w:rFonts w:ascii="Roboto Mono" w:hAnsi="Roboto Mono"/>
                <w:color w:val="FFFFFF" w:themeColor="background1"/>
              </w:rPr>
              <w:t>VULN-</w:t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Vulns \# "000"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noProof/>
                <w:color w:val="FFFFFF" w:themeColor="background1"/>
              </w:rPr>
              <w:t>001</w:t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  <w:r>
              <w:rPr>
                <w:rFonts w:ascii="Roboto Mono" w:hAnsi="Roboto Mono"/>
                <w:color w:val="FFFFFF" w:themeColor="background1"/>
              </w:rPr>
              <w:fldChar w:fldCharType="begin"/>
            </w:r>
            <w:r>
              <w:rPr>
                <w:rFonts w:ascii="Roboto Mono" w:hAnsi="Roboto Mono"/>
                <w:color w:val="FFFFFF" w:themeColor="background1"/>
              </w:rPr>
              <w:instrText xml:space="preserve"> SEQ  \* MERGEFORMAT </w:instrText>
            </w:r>
            <w:r>
              <w:rPr>
                <w:rFonts w:ascii="Roboto Mono" w:hAnsi="Roboto Mono"/>
                <w:color w:val="FFFFFF" w:themeColor="background1"/>
              </w:rPr>
              <w:fldChar w:fldCharType="separate"/>
            </w:r>
            <w:r>
              <w:rPr>
                <w:rFonts w:ascii="Roboto Mono" w:hAnsi="Roboto Mono"/>
                <w:color w:val="FFFFFF" w:themeColor="background1"/>
              </w:rPr>
              <w:fldChar w:fldCharType="end"/>
            </w:r>
          </w:p>
        </w:tc>
      </w:tr>
      <w:tr w:rsidR="00CD5698" w:rsidRPr="0030762D" w14:paraId="38F19BD2" w14:textId="77777777" w:rsidTr="00F8224E">
        <w:tc>
          <w:tcPr>
            <w:tcW w:w="4536" w:type="dxa"/>
            <w:shd w:val="clear" w:color="auto" w:fill="FF0000"/>
          </w:tcPr>
          <w:p w14:paraId="7E423619" w14:textId="77777777" w:rsidR="00CD5698" w:rsidRPr="0030762D" w:rsidRDefault="00CD5698" w:rsidP="00F8224E">
            <w:pPr>
              <w:pStyle w:val="Table"/>
            </w:pPr>
            <w:r w:rsidRPr="0030762D">
              <w:t>Severity</w:t>
            </w:r>
          </w:p>
        </w:tc>
        <w:tc>
          <w:tcPr>
            <w:tcW w:w="5395" w:type="dxa"/>
            <w:shd w:val="clear" w:color="auto" w:fill="FF0000"/>
            <w:vAlign w:val="center"/>
          </w:tcPr>
          <w:p w14:paraId="4D2253B1" w14:textId="77777777" w:rsidR="00CD5698" w:rsidRPr="0030762D" w:rsidRDefault="00CD5698" w:rsidP="00F8224E">
            <w:pPr>
              <w:pStyle w:val="Table"/>
            </w:pPr>
            <w:r w:rsidRPr="0030762D">
              <w:t>Critical</w:t>
            </w:r>
          </w:p>
        </w:tc>
      </w:tr>
      <w:tr w:rsidR="00CD5698" w:rsidRPr="0030762D" w14:paraId="456B7744" w14:textId="77777777" w:rsidTr="00F8224E">
        <w:tc>
          <w:tcPr>
            <w:tcW w:w="4536" w:type="dxa"/>
            <w:shd w:val="clear" w:color="auto" w:fill="auto"/>
          </w:tcPr>
          <w:p w14:paraId="27F39E0F" w14:textId="77777777" w:rsidR="00CD5698" w:rsidRPr="0030762D" w:rsidRDefault="00CD5698" w:rsidP="00F8224E">
            <w:pPr>
              <w:pStyle w:val="Table"/>
            </w:pPr>
            <w:r w:rsidRPr="0030762D">
              <w:t>Affected resources</w:t>
            </w:r>
          </w:p>
        </w:tc>
        <w:tc>
          <w:tcPr>
            <w:tcW w:w="5395" w:type="dxa"/>
            <w:vAlign w:val="center"/>
          </w:tcPr>
          <w:p w14:paraId="480365F6" w14:textId="77777777" w:rsidR="00CD5698" w:rsidRPr="0030762D" w:rsidRDefault="00CD5698" w:rsidP="00F8224E">
            <w:pPr>
              <w:pStyle w:val="Table"/>
            </w:pPr>
            <w:hyperlink r:id="rId32" w:history="1">
              <w:r w:rsidRPr="00931910">
                <w:rPr>
                  <w:rStyle w:val="Hyperlink"/>
                </w:rPr>
                <w:t>http://example.com</w:t>
              </w:r>
            </w:hyperlink>
            <w:r>
              <w:rPr>
                <w:rStyle w:val="Hyperlink"/>
              </w:rPr>
              <w:t>/status.php</w:t>
            </w:r>
            <w:r w:rsidRPr="0030762D">
              <w:t xml:space="preserve"> </w:t>
            </w:r>
          </w:p>
        </w:tc>
      </w:tr>
    </w:tbl>
    <w:p w14:paraId="46CB50EE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t>Vulnerability Explanation</w:t>
      </w:r>
    </w:p>
    <w:p w14:paraId="00ECA384" w14:textId="77777777" w:rsidR="00CD5698" w:rsidRPr="0030762D" w:rsidRDefault="00CD5698" w:rsidP="00CD5698">
      <w:pPr>
        <w:rPr>
          <w:lang w:val="en-US"/>
        </w:rPr>
      </w:pPr>
      <w:r>
        <w:rPr>
          <w:lang w:val="en-US"/>
        </w:rPr>
        <w:t>Explanation of the vulnerability.</w:t>
      </w:r>
    </w:p>
    <w:p w14:paraId="1149A565" w14:textId="77777777" w:rsidR="00CD5698" w:rsidRPr="0030762D" w:rsidRDefault="00CD5698" w:rsidP="00CD5698">
      <w:pPr>
        <w:pStyle w:val="Heading4"/>
        <w:rPr>
          <w:lang w:val="en-US"/>
        </w:rPr>
      </w:pPr>
      <w:r>
        <w:rPr>
          <w:lang w:val="en-US"/>
        </w:rPr>
        <w:t>Evidence</w:t>
      </w:r>
    </w:p>
    <w:p w14:paraId="515ACE23" w14:textId="77777777" w:rsidR="00CD5698" w:rsidRPr="0030762D" w:rsidRDefault="00CD5698" w:rsidP="00CD5698">
      <w:pPr>
        <w:rPr>
          <w:lang w:val="en-US"/>
        </w:rPr>
      </w:pPr>
      <w:r w:rsidRPr="0030762D">
        <w:rPr>
          <w:lang w:val="en-US"/>
        </w:rPr>
        <w:t>The following steps can be taken to reproduce this finding:</w:t>
      </w:r>
    </w:p>
    <w:p w14:paraId="23A2EDC5" w14:textId="77777777" w:rsidR="00CD5698" w:rsidRPr="0030762D" w:rsidRDefault="00CD5698" w:rsidP="00CD5698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lang w:val="en-US"/>
        </w:rPr>
        <w:t xml:space="preserve">Login to the application at of </w:t>
      </w:r>
      <w:hyperlink r:id="rId33" w:history="1">
        <w:r w:rsidRPr="0030762D">
          <w:rPr>
            <w:rStyle w:val="Hyperlink"/>
            <w:lang w:val="en-US"/>
          </w:rPr>
          <w:t>http://example.com</w:t>
        </w:r>
      </w:hyperlink>
      <w:r w:rsidRPr="0030762D">
        <w:rPr>
          <w:lang w:val="en-US"/>
        </w:rPr>
        <w:t xml:space="preserve"> </w:t>
      </w:r>
    </w:p>
    <w:p w14:paraId="3C8860A7" w14:textId="77777777" w:rsidR="00CD5698" w:rsidRPr="0030762D" w:rsidRDefault="00CD5698" w:rsidP="00CD5698">
      <w:pPr>
        <w:pStyle w:val="ListParagraph"/>
        <w:numPr>
          <w:ilvl w:val="0"/>
          <w:numId w:val="39"/>
        </w:numPr>
        <w:spacing w:before="120" w:after="200" w:line="264" w:lineRule="auto"/>
        <w:rPr>
          <w:rStyle w:val="Hyperlink"/>
          <w:color w:val="auto"/>
          <w:lang w:val="en-US"/>
        </w:rPr>
      </w:pPr>
      <w:r w:rsidRPr="0030762D">
        <w:rPr>
          <w:rStyle w:val="Hyperlink"/>
          <w:color w:val="auto"/>
          <w:u w:val="none"/>
          <w:lang w:val="en-US"/>
        </w:rPr>
        <w:t>Browse to</w:t>
      </w:r>
      <w:r w:rsidRPr="0030762D">
        <w:rPr>
          <w:lang w:val="en-US"/>
        </w:rPr>
        <w:t xml:space="preserve"> </w:t>
      </w:r>
      <w:hyperlink r:id="rId34" w:history="1">
        <w:r w:rsidRPr="0030762D">
          <w:rPr>
            <w:rStyle w:val="Hyperlink"/>
            <w:lang w:val="en-US"/>
          </w:rPr>
          <w:t>http://example.com/status.php</w:t>
        </w:r>
      </w:hyperlink>
      <w:r w:rsidRPr="0030762D">
        <w:rPr>
          <w:rStyle w:val="Hyperlink"/>
          <w:color w:val="auto"/>
          <w:lang w:val="en-US"/>
        </w:rPr>
        <w:t xml:space="preserve">  </w:t>
      </w:r>
    </w:p>
    <w:p w14:paraId="56F0C873" w14:textId="77777777" w:rsidR="00CD5698" w:rsidRPr="0030762D" w:rsidRDefault="00CD5698" w:rsidP="00CD5698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Post a status message with the following contents</w:t>
      </w:r>
    </w:p>
    <w:p w14:paraId="6E46BF30" w14:textId="77777777" w:rsidR="00CD5698" w:rsidRPr="0030762D" w:rsidRDefault="00CD5698" w:rsidP="00CD5698">
      <w:pPr>
        <w:pStyle w:val="ContactInfo"/>
        <w:rPr>
          <w:lang w:val="en-US"/>
        </w:rPr>
      </w:pPr>
      <w:r w:rsidRPr="0030762D">
        <w:rPr>
          <w:lang w:val="en-US"/>
        </w:rPr>
        <w:t>&lt;script&gt;alert(‘XSS’)&lt;/script&gt;</w:t>
      </w:r>
    </w:p>
    <w:p w14:paraId="2B21855B" w14:textId="77777777" w:rsidR="00CD5698" w:rsidRPr="0030762D" w:rsidRDefault="00CD5698" w:rsidP="00CD5698">
      <w:pPr>
        <w:pStyle w:val="ListParagraph"/>
        <w:numPr>
          <w:ilvl w:val="0"/>
          <w:numId w:val="39"/>
        </w:numPr>
        <w:spacing w:before="120" w:after="200" w:line="264" w:lineRule="auto"/>
        <w:rPr>
          <w:lang w:val="en-US"/>
        </w:rPr>
      </w:pPr>
      <w:r w:rsidRPr="0030762D">
        <w:rPr>
          <w:lang w:val="en-US"/>
        </w:rPr>
        <w:t>Reload the status page</w:t>
      </w:r>
    </w:p>
    <w:p w14:paraId="4005C3B5" w14:textId="77777777" w:rsidR="00CD5698" w:rsidRPr="0030762D" w:rsidRDefault="00CD5698" w:rsidP="00CD5698">
      <w:pPr>
        <w:keepNext/>
        <w:rPr>
          <w:lang w:val="en-US"/>
        </w:rPr>
      </w:pPr>
      <w:r w:rsidRPr="0030762D">
        <w:rPr>
          <w:noProof/>
          <w:lang w:val="en-US"/>
        </w:rPr>
        <w:drawing>
          <wp:inline distT="0" distB="0" distL="0" distR="0" wp14:anchorId="71941159" wp14:editId="586A7931">
            <wp:extent cx="2444135" cy="1303110"/>
            <wp:effectExtent l="12700" t="12700" r="6985" b="1778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4" b="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35" cy="13031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6E7E8">
                          <a:lumMod val="1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1D3D1" w14:textId="77777777" w:rsidR="00CD5698" w:rsidRPr="0030762D" w:rsidRDefault="00CD5698" w:rsidP="00CD5698">
      <w:pPr>
        <w:pStyle w:val="Caption"/>
        <w:rPr>
          <w:color w:val="auto"/>
          <w:lang w:val="en-US"/>
        </w:rPr>
      </w:pPr>
      <w:r w:rsidRPr="0030762D">
        <w:rPr>
          <w:color w:val="auto"/>
          <w:lang w:val="en-US"/>
        </w:rPr>
        <w:t xml:space="preserve">Figure </w:t>
      </w:r>
      <w:r w:rsidRPr="0030762D">
        <w:rPr>
          <w:color w:val="auto"/>
          <w:lang w:val="en-US"/>
        </w:rPr>
        <w:fldChar w:fldCharType="begin"/>
      </w:r>
      <w:r w:rsidRPr="0030762D">
        <w:rPr>
          <w:color w:val="auto"/>
          <w:lang w:val="en-US"/>
        </w:rPr>
        <w:instrText xml:space="preserve"> SEQ Figure \* ARABIC </w:instrText>
      </w:r>
      <w:r w:rsidRPr="0030762D">
        <w:rPr>
          <w:color w:val="auto"/>
          <w:lang w:val="en-US"/>
        </w:rPr>
        <w:fldChar w:fldCharType="separate"/>
      </w:r>
      <w:r>
        <w:rPr>
          <w:noProof/>
          <w:color w:val="auto"/>
          <w:lang w:val="en-US"/>
        </w:rPr>
        <w:t>3</w:t>
      </w:r>
      <w:r w:rsidRPr="0030762D">
        <w:rPr>
          <w:color w:val="auto"/>
          <w:lang w:val="en-US"/>
        </w:rPr>
        <w:fldChar w:fldCharType="end"/>
      </w:r>
      <w:r w:rsidRPr="0030762D">
        <w:rPr>
          <w:color w:val="auto"/>
          <w:lang w:val="en-US"/>
        </w:rPr>
        <w:t>: JavaScript payload is executed.</w:t>
      </w:r>
    </w:p>
    <w:p w14:paraId="6A97C354" w14:textId="77777777" w:rsidR="00CD5698" w:rsidRPr="0030762D" w:rsidRDefault="00CD5698" w:rsidP="00CD5698">
      <w:pPr>
        <w:pStyle w:val="Heading4"/>
        <w:rPr>
          <w:lang w:val="en-US"/>
        </w:rPr>
      </w:pPr>
      <w:r w:rsidRPr="0030762D">
        <w:rPr>
          <w:lang w:val="en-US"/>
        </w:rPr>
        <w:t>Remediation</w:t>
      </w:r>
    </w:p>
    <w:p w14:paraId="5B2D5584" w14:textId="77777777" w:rsidR="00CD5698" w:rsidRPr="0030762D" w:rsidRDefault="00CD5698" w:rsidP="00CD5698">
      <w:pPr>
        <w:rPr>
          <w:lang w:val="en-US"/>
        </w:rPr>
      </w:pPr>
      <w:r>
        <w:rPr>
          <w:lang w:val="en-US"/>
        </w:rPr>
        <w:t xml:space="preserve">How to fix. </w:t>
      </w:r>
    </w:p>
    <w:p w14:paraId="7D0C2254" w14:textId="08FF1295" w:rsidR="007D4460" w:rsidRPr="0030762D" w:rsidRDefault="007D4460" w:rsidP="007D4460">
      <w:pPr>
        <w:pStyle w:val="Heading1"/>
      </w:pPr>
      <w:r w:rsidRPr="0030762D">
        <w:lastRenderedPageBreak/>
        <w:t>Appendix</w:t>
      </w:r>
      <w:bookmarkEnd w:id="19"/>
    </w:p>
    <w:p w14:paraId="7253437C" w14:textId="77777777" w:rsidR="007A6197" w:rsidRPr="0030762D" w:rsidRDefault="007A6197" w:rsidP="007A6197">
      <w:pPr>
        <w:rPr>
          <w:u w:color="000000"/>
          <w:lang w:val="en-US" w:eastAsia="en-ZA"/>
        </w:rPr>
      </w:pPr>
      <w:r w:rsidRPr="0030762D">
        <w:rPr>
          <w:u w:color="000000"/>
          <w:lang w:val="en-US" w:eastAsia="en-ZA"/>
        </w:rPr>
        <w:t>This section is placed for any additional items that were not mentioned in the overall report.</w:t>
      </w:r>
    </w:p>
    <w:p w14:paraId="3C789594" w14:textId="77777777" w:rsidR="007A6197" w:rsidRPr="0030762D" w:rsidRDefault="007A6197" w:rsidP="007A6197">
      <w:pPr>
        <w:rPr>
          <w:lang w:val="en-US"/>
        </w:rPr>
      </w:pPr>
    </w:p>
    <w:sectPr w:rsidR="007A6197" w:rsidRPr="0030762D" w:rsidSect="00933FA4">
      <w:type w:val="continuous"/>
      <w:pgSz w:w="12240" w:h="15840"/>
      <w:pgMar w:top="720" w:right="1152" w:bottom="720" w:left="1152" w:header="170" w:footer="0" w:gutter="0"/>
      <w:pgNumType w:start="3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A3657" w14:textId="77777777" w:rsidR="00DB3A35" w:rsidRDefault="00DB3A35" w:rsidP="004B7E44">
      <w:r>
        <w:separator/>
      </w:r>
    </w:p>
  </w:endnote>
  <w:endnote w:type="continuationSeparator" w:id="0">
    <w:p w14:paraId="15D97338" w14:textId="77777777" w:rsidR="00DB3A35" w:rsidRDefault="00DB3A35" w:rsidP="004B7E44">
      <w:r>
        <w:continuationSeparator/>
      </w:r>
    </w:p>
  </w:endnote>
  <w:endnote w:type="continuationNotice" w:id="1">
    <w:p w14:paraId="15152B1B" w14:textId="77777777" w:rsidR="00DB3A35" w:rsidRDefault="00DB3A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E0BB4BA-0C18-4146-862F-BE68A4B338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491BF84-EE8F-284E-9FDF-4D9F216BF921}"/>
    <w:embedBold r:id="rId3" w:fontKey="{1485F6F4-9009-1943-9F57-C23941D1640B}"/>
    <w:embedItalic r:id="rId4" w:fontKey="{9F9D58EF-D6DD-7E42-A2BB-849F7C492F24}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  <w:embedRegular r:id="rId5" w:fontKey="{9264DDF1-66AF-8F40-A561-56FD811D3874}"/>
    <w:embedBold r:id="rId6" w:fontKey="{532DD152-93D9-214A-BB02-80F146657F3A}"/>
    <w:embedItalic r:id="rId7" w:fontKey="{4E55FA52-B007-A544-AF95-33084ECB81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EA4BBC9E-AF1F-B141-A361-54EF066D3D0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A9F68A3C-70E4-E94B-829B-7CA5D816E45B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0" w:fontKey="{DC52A401-33F5-0648-8BEA-6EFAD0E51737}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  <w:embedRegular r:id="rId11" w:fontKey="{7BAC4147-2EFD-484E-A682-B5723331812D}"/>
    <w:embedBold r:id="rId12" w:fontKey="{591F2EDA-8ED7-8148-A02C-7D1404E112C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JP">
    <w:altName w:val="Yu Gothic"/>
    <w:panose1 w:val="020B0604020202020204"/>
    <w:charset w:val="80"/>
    <w:family w:val="swiss"/>
    <w:pitch w:val="variable"/>
    <w:sig w:usb0="20000287" w:usb1="2ADF3C10" w:usb2="00000016" w:usb3="00000000" w:csb0="00060107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3" w:fontKey="{ACF17370-449B-4D48-BE73-4D1006462942}"/>
    <w:embedItalic r:id="rId14" w:fontKey="{0FD32DB5-1D92-B743-B1F7-9EEAD0DA95EB}"/>
  </w:font>
  <w:font w:name="Heebo">
    <w:panose1 w:val="00000000000000000000"/>
    <w:charset w:val="B1"/>
    <w:family w:val="auto"/>
    <w:pitch w:val="variable"/>
    <w:sig w:usb0="A00008E7" w:usb1="40000043" w:usb2="00000000" w:usb3="00000000" w:csb0="00000021" w:csb1="00000000"/>
    <w:embedRegular r:id="rId15" w:fontKey="{E377D0AB-6D70-0648-AA15-3A9B87F65AB4}"/>
    <w:embedBold r:id="rId16" w:fontKey="{2913C7D0-25D5-BB4F-A7DF-4C42A1E3A0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5F3068C2-2FC3-EC40-9FB7-81F462D6D8AC}"/>
  </w:font>
  <w:font w:name="Roboto Mono">
    <w:altName w:val="Arial"/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8" w:fontKey="{E8E7391A-23E8-ED4F-BC25-B3869FB9EF0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23C2619F-DDE4-ED4B-8A28-BA1964A5CF6D}"/>
    <w:embedBold r:id="rId20" w:fontKey="{9CA2EB3A-1F92-BF4C-9433-928A114898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18326230"/>
      <w:docPartObj>
        <w:docPartGallery w:val="Page Numbers (Bottom of Page)"/>
        <w:docPartUnique/>
      </w:docPartObj>
    </w:sdtPr>
    <w:sdtContent>
      <w:p w14:paraId="14D27344" w14:textId="7D33063B" w:rsidR="00686102" w:rsidRDefault="00686102" w:rsidP="00565DA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25BAE">
          <w:rPr>
            <w:rStyle w:val="PageNumber"/>
            <w:noProof/>
          </w:rPr>
          <w:t>10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722829781"/>
      <w:docPartObj>
        <w:docPartGallery w:val="Page Numbers (Bottom of Page)"/>
        <w:docPartUnique/>
      </w:docPartObj>
    </w:sdtPr>
    <w:sdtContent>
      <w:p w14:paraId="3BE1529E" w14:textId="20850685" w:rsidR="00686102" w:rsidRDefault="00686102" w:rsidP="00801443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25BAE">
          <w:rPr>
            <w:rStyle w:val="PageNumber"/>
            <w:noProof/>
          </w:rPr>
          <w:t>10</w:t>
        </w:r>
        <w:r>
          <w:rPr>
            <w:rStyle w:val="PageNumber"/>
          </w:rPr>
          <w:fldChar w:fldCharType="end"/>
        </w:r>
      </w:p>
    </w:sdtContent>
  </w:sdt>
  <w:p w14:paraId="0B134C6E" w14:textId="77777777" w:rsidR="00686102" w:rsidRDefault="006861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A17ED" w14:textId="77777777" w:rsidR="00686102" w:rsidRPr="00C36A3F" w:rsidRDefault="00686102" w:rsidP="008347C9">
    <w:pPr>
      <w:pStyle w:val="Footer"/>
      <w:spacing w:after="240"/>
      <w:ind w:right="360"/>
      <w:jc w:val="left"/>
      <w:rPr>
        <w:rFonts w:ascii="Roboto Mono" w:hAnsi="Roboto Mono" w:cs="Heebo"/>
        <w:szCs w:val="20"/>
      </w:rPr>
    </w:pPr>
  </w:p>
  <w:tbl>
    <w:tblPr>
      <w:tblStyle w:val="TableGrid"/>
      <w:tblW w:w="10693" w:type="dxa"/>
      <w:tblInd w:w="-14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802"/>
      <w:gridCol w:w="2891"/>
    </w:tblGrid>
    <w:tr w:rsidR="00B41BBB" w:rsidRPr="000A6F8F" w14:paraId="2D77C7F3" w14:textId="77777777" w:rsidTr="00807D4D">
      <w:tc>
        <w:tcPr>
          <w:tcW w:w="7802" w:type="dxa"/>
          <w:vAlign w:val="bottom"/>
        </w:tcPr>
        <w:p w14:paraId="6F27EC16" w14:textId="266B57D9" w:rsidR="00B41BBB" w:rsidRPr="00201210" w:rsidRDefault="00520AFE" w:rsidP="0081362A">
          <w:pPr>
            <w:pStyle w:val="Footer"/>
            <w:spacing w:after="240"/>
            <w:ind w:right="360"/>
            <w:jc w:val="left"/>
            <w:rPr>
              <w:rFonts w:ascii="Roboto Mono" w:hAnsi="Roboto Mono" w:cs="Heebo"/>
              <w:szCs w:val="20"/>
              <w:lang w:val="en-US"/>
            </w:rPr>
          </w:pPr>
          <w:r w:rsidRPr="00175F47">
            <w:rPr>
              <w:rFonts w:ascii="Roboto Mono" w:hAnsi="Roboto Mono" w:cs="Heebo"/>
              <w:szCs w:val="20"/>
              <w:lang w:val="en-US"/>
            </w:rPr>
            <w:t>Co</w:t>
          </w:r>
          <w:r w:rsidR="00B41BBB" w:rsidRPr="00175F47">
            <w:rPr>
              <w:rFonts w:ascii="Roboto Mono" w:hAnsi="Roboto Mono" w:cs="Heebo"/>
              <w:szCs w:val="20"/>
              <w:lang w:val="en-US"/>
            </w:rPr>
            <w:t>nfidential</w:t>
          </w:r>
          <w:r w:rsidR="00B41BBB" w:rsidRPr="00175F47">
            <w:rPr>
              <w:rFonts w:ascii="Roboto Mono" w:hAnsi="Roboto Mono" w:cs="Heebo"/>
              <w:szCs w:val="20"/>
              <w:lang w:val="en-US"/>
            </w:rPr>
            <w:br/>
          </w:r>
          <w:r w:rsidR="00B41BBB" w:rsidRPr="00175F47">
            <w:rPr>
              <w:rFonts w:ascii="Roboto Mono" w:hAnsi="Roboto Mono" w:cs="Heebo"/>
              <w:szCs w:val="20"/>
            </w:rPr>
            <w:t>Doc.</w:t>
          </w:r>
          <w:r w:rsidR="00B41BBB" w:rsidRPr="00175F47">
            <w:rPr>
              <w:rFonts w:ascii="Roboto Mono" w:hAnsi="Roboto Mono" w:cs="Heebo"/>
              <w:szCs w:val="20"/>
              <w:lang w:val="en-US"/>
            </w:rPr>
            <w:t xml:space="preserve"> nr.</w:t>
          </w:r>
          <w:r w:rsidR="00B41BBB" w:rsidRPr="00175F47">
            <w:rPr>
              <w:rFonts w:ascii="Roboto Mono" w:hAnsi="Roboto Mono" w:cs="Heebo"/>
              <w:szCs w:val="20"/>
            </w:rPr>
            <w:t xml:space="preserve">: </w:t>
          </w:r>
          <w:r w:rsidR="00B41BBB" w:rsidRPr="00175F47">
            <w:rPr>
              <w:rFonts w:ascii="Roboto Mono" w:hAnsi="Roboto Mono" w:cs="Heebo"/>
              <w:szCs w:val="20"/>
            </w:rPr>
            <w:fldChar w:fldCharType="begin"/>
          </w:r>
          <w:r w:rsidR="00B41BBB" w:rsidRPr="00175F47">
            <w:rPr>
              <w:rFonts w:ascii="Roboto Mono" w:hAnsi="Roboto Mono" w:cs="Heebo"/>
              <w:szCs w:val="20"/>
            </w:rPr>
            <w:instrText xml:space="preserve"> TITLE  \* MERGEFORMAT </w:instrText>
          </w:r>
          <w:r w:rsidR="00B41BBB" w:rsidRPr="00175F47">
            <w:rPr>
              <w:rFonts w:ascii="Roboto Mono" w:hAnsi="Roboto Mono" w:cs="Heebo"/>
              <w:szCs w:val="20"/>
            </w:rPr>
            <w:fldChar w:fldCharType="separate"/>
          </w:r>
          <w:r w:rsidR="00297595" w:rsidRPr="00297595">
            <w:rPr>
              <w:rFonts w:ascii="Roboto Mono" w:hAnsi="Roboto Mono" w:cs="Heebo"/>
              <w:szCs w:val="20"/>
              <w:lang w:val="en-US"/>
            </w:rPr>
            <w:t>OSWA-OS-012345</w:t>
          </w:r>
          <w:r w:rsidR="00B41BBB" w:rsidRPr="00175F47">
            <w:rPr>
              <w:rFonts w:ascii="Roboto Mono" w:hAnsi="Roboto Mono" w:cs="Heebo"/>
              <w:szCs w:val="20"/>
            </w:rPr>
            <w:fldChar w:fldCharType="end"/>
          </w:r>
        </w:p>
      </w:tc>
      <w:tc>
        <w:tcPr>
          <w:tcW w:w="2891" w:type="dxa"/>
          <w:vAlign w:val="bottom"/>
        </w:tcPr>
        <w:p w14:paraId="6998FEE7" w14:textId="74D88BB4" w:rsidR="00B41BBB" w:rsidRPr="000A6F8F" w:rsidRDefault="00000000" w:rsidP="00807D4D">
          <w:pPr>
            <w:pStyle w:val="Footer"/>
            <w:spacing w:after="240"/>
            <w:ind w:right="360"/>
            <w:jc w:val="right"/>
            <w:rPr>
              <w:rFonts w:ascii="Roboto Mono" w:hAnsi="Roboto Mono" w:cs="Heebo"/>
              <w:szCs w:val="20"/>
              <w:lang w:val="en-US"/>
            </w:rPr>
          </w:pPr>
          <w:sdt>
            <w:sdtPr>
              <w:rPr>
                <w:rFonts w:ascii="Roboto Mono" w:hAnsi="Roboto Mono" w:cs="Heebo"/>
                <w:szCs w:val="20"/>
              </w:rPr>
              <w:id w:val="-1126154871"/>
              <w:docPartObj>
                <w:docPartGallery w:val="Page Numbers (Bottom of Page)"/>
                <w:docPartUnique/>
              </w:docPartObj>
            </w:sdtPr>
            <w:sdtContent>
              <w:r w:rsidR="00B41BBB" w:rsidRPr="000A6F8F">
                <w:rPr>
                  <w:rFonts w:ascii="Roboto Mono" w:hAnsi="Roboto Mono" w:cs="Heebo"/>
                  <w:szCs w:val="20"/>
                </w:rPr>
                <w:br/>
              </w:r>
              <w:r w:rsidR="001D5A86" w:rsidRPr="000A6F8F">
                <w:rPr>
                  <w:rFonts w:ascii="Roboto Mono" w:hAnsi="Roboto Mono" w:cs="Heebo"/>
                  <w:szCs w:val="20"/>
                </w:rPr>
                <w:t xml:space="preserve"> </w:t>
              </w:r>
              <w:r w:rsidR="00B41BBB" w:rsidRPr="000A6F8F">
                <w:rPr>
                  <w:rFonts w:ascii="Roboto Mono" w:hAnsi="Roboto Mono" w:cs="Heebo"/>
                  <w:szCs w:val="20"/>
                </w:rPr>
                <w:fldChar w:fldCharType="begin"/>
              </w:r>
              <w:r w:rsidR="00B41BBB" w:rsidRPr="000A6F8F">
                <w:rPr>
                  <w:rFonts w:ascii="Roboto Mono" w:hAnsi="Roboto Mono" w:cs="Heebo"/>
                  <w:szCs w:val="20"/>
                </w:rPr>
                <w:instrText xml:space="preserve"> PAGE  \* Arabic </w:instrText>
              </w:r>
              <w:r w:rsidR="00B41BBB" w:rsidRPr="000A6F8F">
                <w:rPr>
                  <w:rFonts w:ascii="Roboto Mono" w:hAnsi="Roboto Mono" w:cs="Heebo"/>
                  <w:szCs w:val="20"/>
                </w:rPr>
                <w:fldChar w:fldCharType="separate"/>
              </w:r>
              <w:r w:rsidR="00B41BBB" w:rsidRPr="000A6F8F">
                <w:rPr>
                  <w:rFonts w:ascii="Roboto Mono" w:hAnsi="Roboto Mono" w:cs="Heebo"/>
                  <w:szCs w:val="20"/>
                </w:rPr>
                <w:t>38</w:t>
              </w:r>
              <w:r w:rsidR="00B41BBB" w:rsidRPr="000A6F8F">
                <w:rPr>
                  <w:rFonts w:ascii="Roboto Mono" w:hAnsi="Roboto Mono" w:cs="Heebo"/>
                  <w:szCs w:val="20"/>
                </w:rPr>
                <w:fldChar w:fldCharType="end"/>
              </w:r>
            </w:sdtContent>
          </w:sdt>
        </w:p>
      </w:tc>
    </w:tr>
  </w:tbl>
  <w:p w14:paraId="0B479EC7" w14:textId="082C2CAA" w:rsidR="00686102" w:rsidRPr="00C36A3F" w:rsidRDefault="00686102" w:rsidP="00B41BBB">
    <w:pPr>
      <w:pStyle w:val="Footer"/>
      <w:jc w:val="left"/>
      <w:rPr>
        <w:rFonts w:ascii="Roboto Mono" w:hAnsi="Roboto Mono"/>
        <w:sz w:val="36"/>
        <w:szCs w:val="3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4FD41" w14:textId="77777777" w:rsidR="00AB0D31" w:rsidRDefault="00AB0D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5243F" w14:textId="77777777" w:rsidR="00DB3A35" w:rsidRDefault="00DB3A35" w:rsidP="004B7E44">
      <w:r>
        <w:separator/>
      </w:r>
    </w:p>
  </w:footnote>
  <w:footnote w:type="continuationSeparator" w:id="0">
    <w:p w14:paraId="43DE6968" w14:textId="77777777" w:rsidR="00DB3A35" w:rsidRDefault="00DB3A35" w:rsidP="004B7E44">
      <w:r>
        <w:continuationSeparator/>
      </w:r>
    </w:p>
  </w:footnote>
  <w:footnote w:type="continuationNotice" w:id="1">
    <w:p w14:paraId="7E2FEAED" w14:textId="77777777" w:rsidR="00DB3A35" w:rsidRDefault="00DB3A3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C8FC0" w14:textId="77777777" w:rsidR="009E6DFE" w:rsidRDefault="009E6D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0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962"/>
      <w:gridCol w:w="5244"/>
    </w:tblGrid>
    <w:tr w:rsidR="001D5A86" w:rsidRPr="00A41022" w14:paraId="7FD01811" w14:textId="1D4B3EE0" w:rsidTr="005038E2">
      <w:trPr>
        <w:trHeight w:val="1080"/>
      </w:trPr>
      <w:tc>
        <w:tcPr>
          <w:tcW w:w="4962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5664162F" w14:textId="365144FF" w:rsidR="001D5A86" w:rsidRDefault="001D5A86" w:rsidP="009C14B7">
          <w:pPr>
            <w:pStyle w:val="Header"/>
            <w:tabs>
              <w:tab w:val="left" w:pos="2055"/>
            </w:tabs>
            <w:rPr>
              <w:rFonts w:ascii="Roboto Mono" w:hAnsi="Roboto Mono" w:cs="Heebo"/>
              <w:lang w:val="nl-NL"/>
            </w:rPr>
          </w:pPr>
          <w:r w:rsidRPr="008347C9">
            <w:rPr>
              <w:rFonts w:ascii="Roboto Mono" w:hAnsi="Roboto Mono" w:cs="Heebo"/>
              <w:lang w:val="nl-NL"/>
            </w:rPr>
            <w:fldChar w:fldCharType="begin"/>
          </w:r>
          <w:r w:rsidRPr="008347C9">
            <w:rPr>
              <w:rFonts w:ascii="Roboto Mono" w:hAnsi="Roboto Mono" w:cs="Heebo"/>
              <w:lang w:val="nl-NL"/>
            </w:rPr>
            <w:instrText xml:space="preserve"> STYLEREF  "Heading 1"  \* MERGEFORMAT </w:instrText>
          </w:r>
          <w:r w:rsidR="0065042B">
            <w:rPr>
              <w:rFonts w:ascii="Roboto Mono" w:hAnsi="Roboto Mono" w:cs="Heebo"/>
              <w:lang w:val="nl-NL"/>
            </w:rPr>
            <w:fldChar w:fldCharType="separate"/>
          </w:r>
          <w:r w:rsidR="00C05847">
            <w:rPr>
              <w:rFonts w:ascii="Roboto Mono" w:hAnsi="Roboto Mono" w:cs="Heebo"/>
              <w:noProof/>
              <w:lang w:val="nl-NL"/>
            </w:rPr>
            <w:t>Appendix</w:t>
          </w:r>
          <w:r w:rsidRPr="008347C9">
            <w:rPr>
              <w:rFonts w:ascii="Roboto Mono" w:hAnsi="Roboto Mono" w:cs="Heebo"/>
              <w:lang w:val="nl-NL"/>
            </w:rPr>
            <w:fldChar w:fldCharType="end"/>
          </w:r>
          <w:r w:rsidR="001A316D">
            <w:rPr>
              <w:rFonts w:ascii="Roboto Mono" w:hAnsi="Roboto Mono" w:cs="Heebo"/>
              <w:lang w:val="nl-NL"/>
            </w:rPr>
            <w:t xml:space="preserve"> </w:t>
          </w:r>
        </w:p>
        <w:p w14:paraId="4F9AC6F9" w14:textId="2D454B3C" w:rsidR="001D5A86" w:rsidRPr="008347C9" w:rsidRDefault="001D5A86" w:rsidP="009C14B7">
          <w:pPr>
            <w:pStyle w:val="Header"/>
            <w:tabs>
              <w:tab w:val="left" w:pos="2055"/>
            </w:tabs>
            <w:rPr>
              <w:rFonts w:ascii="Roboto Mono" w:hAnsi="Roboto Mono" w:cs="Heebo"/>
              <w:lang w:val="nl-NL"/>
            </w:rPr>
          </w:pPr>
        </w:p>
      </w:tc>
      <w:tc>
        <w:tcPr>
          <w:tcW w:w="5244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AB7EB71" w14:textId="14214CA6" w:rsidR="001D5A86" w:rsidRPr="008347C9" w:rsidRDefault="005038E2" w:rsidP="005038E2">
          <w:pPr>
            <w:pStyle w:val="Header"/>
            <w:tabs>
              <w:tab w:val="left" w:pos="2055"/>
            </w:tabs>
            <w:jc w:val="right"/>
            <w:rPr>
              <w:rFonts w:ascii="Roboto Mono" w:hAnsi="Roboto Mono" w:cs="Heebo"/>
              <w:lang w:val="nl-NL"/>
            </w:rPr>
          </w:pPr>
          <w:r>
            <w:rPr>
              <w:noProof/>
              <w:lang w:val="en-US"/>
            </w:rPr>
            <w:br/>
          </w:r>
          <w:r>
            <w:rPr>
              <w:rFonts w:ascii="Roboto Mono" w:hAnsi="Roboto Mono" w:cs="Heebo"/>
              <w:lang w:val="nl-NL"/>
            </w:rPr>
            <w:br/>
          </w:r>
        </w:p>
      </w:tc>
    </w:tr>
  </w:tbl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8ED9A" w14:textId="77777777" w:rsidR="009E6DFE" w:rsidRDefault="009E6D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658D5E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E5C140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9C4EF5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D9893A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0345D3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D624B2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76EBB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BC8375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CEE5B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3041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AE3404"/>
    <w:multiLevelType w:val="hybridMultilevel"/>
    <w:tmpl w:val="78A0EEA6"/>
    <w:lvl w:ilvl="0" w:tplc="1000000F">
      <w:start w:val="1"/>
      <w:numFmt w:val="decimal"/>
      <w:lvlText w:val="%1."/>
      <w:lvlJc w:val="left"/>
      <w:pPr>
        <w:ind w:left="2520" w:hanging="360"/>
      </w:pPr>
    </w:lvl>
    <w:lvl w:ilvl="1" w:tplc="10000019" w:tentative="1">
      <w:start w:val="1"/>
      <w:numFmt w:val="lowerLetter"/>
      <w:lvlText w:val="%2."/>
      <w:lvlJc w:val="left"/>
      <w:pPr>
        <w:ind w:left="3240" w:hanging="360"/>
      </w:pPr>
    </w:lvl>
    <w:lvl w:ilvl="2" w:tplc="1000001B" w:tentative="1">
      <w:start w:val="1"/>
      <w:numFmt w:val="lowerRoman"/>
      <w:lvlText w:val="%3."/>
      <w:lvlJc w:val="right"/>
      <w:pPr>
        <w:ind w:left="3960" w:hanging="180"/>
      </w:pPr>
    </w:lvl>
    <w:lvl w:ilvl="3" w:tplc="1000000F" w:tentative="1">
      <w:start w:val="1"/>
      <w:numFmt w:val="decimal"/>
      <w:lvlText w:val="%4."/>
      <w:lvlJc w:val="left"/>
      <w:pPr>
        <w:ind w:left="4680" w:hanging="360"/>
      </w:pPr>
    </w:lvl>
    <w:lvl w:ilvl="4" w:tplc="10000019" w:tentative="1">
      <w:start w:val="1"/>
      <w:numFmt w:val="lowerLetter"/>
      <w:lvlText w:val="%5."/>
      <w:lvlJc w:val="left"/>
      <w:pPr>
        <w:ind w:left="5400" w:hanging="360"/>
      </w:pPr>
    </w:lvl>
    <w:lvl w:ilvl="5" w:tplc="1000001B" w:tentative="1">
      <w:start w:val="1"/>
      <w:numFmt w:val="lowerRoman"/>
      <w:lvlText w:val="%6."/>
      <w:lvlJc w:val="right"/>
      <w:pPr>
        <w:ind w:left="6120" w:hanging="180"/>
      </w:pPr>
    </w:lvl>
    <w:lvl w:ilvl="6" w:tplc="1000000F" w:tentative="1">
      <w:start w:val="1"/>
      <w:numFmt w:val="decimal"/>
      <w:lvlText w:val="%7."/>
      <w:lvlJc w:val="left"/>
      <w:pPr>
        <w:ind w:left="6840" w:hanging="360"/>
      </w:pPr>
    </w:lvl>
    <w:lvl w:ilvl="7" w:tplc="10000019" w:tentative="1">
      <w:start w:val="1"/>
      <w:numFmt w:val="lowerLetter"/>
      <w:lvlText w:val="%8."/>
      <w:lvlJc w:val="left"/>
      <w:pPr>
        <w:ind w:left="7560" w:hanging="360"/>
      </w:pPr>
    </w:lvl>
    <w:lvl w:ilvl="8" w:tplc="1000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01CF0A63"/>
    <w:multiLevelType w:val="hybridMultilevel"/>
    <w:tmpl w:val="C0760B36"/>
    <w:lvl w:ilvl="0" w:tplc="DB7222FE">
      <w:start w:val="192"/>
      <w:numFmt w:val="bullet"/>
      <w:lvlText w:val="-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A52A3E"/>
    <w:multiLevelType w:val="multilevel"/>
    <w:tmpl w:val="664CC694"/>
    <w:styleLink w:val="CurrentList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576" w:hanging="576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066C0FBA"/>
    <w:multiLevelType w:val="hybridMultilevel"/>
    <w:tmpl w:val="C7C6B0C2"/>
    <w:lvl w:ilvl="0" w:tplc="F984D3D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880" w:hanging="360"/>
      </w:pPr>
    </w:lvl>
    <w:lvl w:ilvl="2" w:tplc="1000001B" w:tentative="1">
      <w:start w:val="1"/>
      <w:numFmt w:val="lowerRoman"/>
      <w:lvlText w:val="%3."/>
      <w:lvlJc w:val="right"/>
      <w:pPr>
        <w:ind w:left="3600" w:hanging="180"/>
      </w:pPr>
    </w:lvl>
    <w:lvl w:ilvl="3" w:tplc="1000000F" w:tentative="1">
      <w:start w:val="1"/>
      <w:numFmt w:val="decimal"/>
      <w:lvlText w:val="%4."/>
      <w:lvlJc w:val="left"/>
      <w:pPr>
        <w:ind w:left="4320" w:hanging="360"/>
      </w:pPr>
    </w:lvl>
    <w:lvl w:ilvl="4" w:tplc="10000019" w:tentative="1">
      <w:start w:val="1"/>
      <w:numFmt w:val="lowerLetter"/>
      <w:lvlText w:val="%5."/>
      <w:lvlJc w:val="left"/>
      <w:pPr>
        <w:ind w:left="5040" w:hanging="360"/>
      </w:pPr>
    </w:lvl>
    <w:lvl w:ilvl="5" w:tplc="1000001B" w:tentative="1">
      <w:start w:val="1"/>
      <w:numFmt w:val="lowerRoman"/>
      <w:lvlText w:val="%6."/>
      <w:lvlJc w:val="right"/>
      <w:pPr>
        <w:ind w:left="5760" w:hanging="180"/>
      </w:pPr>
    </w:lvl>
    <w:lvl w:ilvl="6" w:tplc="1000000F" w:tentative="1">
      <w:start w:val="1"/>
      <w:numFmt w:val="decimal"/>
      <w:lvlText w:val="%7."/>
      <w:lvlJc w:val="left"/>
      <w:pPr>
        <w:ind w:left="6480" w:hanging="360"/>
      </w:pPr>
    </w:lvl>
    <w:lvl w:ilvl="7" w:tplc="10000019" w:tentative="1">
      <w:start w:val="1"/>
      <w:numFmt w:val="lowerLetter"/>
      <w:lvlText w:val="%8."/>
      <w:lvlJc w:val="left"/>
      <w:pPr>
        <w:ind w:left="7200" w:hanging="360"/>
      </w:pPr>
    </w:lvl>
    <w:lvl w:ilvl="8" w:tplc="1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07C30444"/>
    <w:multiLevelType w:val="multilevel"/>
    <w:tmpl w:val="B20E7756"/>
    <w:styleLink w:val="CurrentList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0B197952"/>
    <w:multiLevelType w:val="hybridMultilevel"/>
    <w:tmpl w:val="FC0281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28269B"/>
    <w:multiLevelType w:val="multilevel"/>
    <w:tmpl w:val="C7B85F38"/>
    <w:styleLink w:val="CurrentList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03" w:hanging="703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14D97DDD"/>
    <w:multiLevelType w:val="hybridMultilevel"/>
    <w:tmpl w:val="14FA19BE"/>
    <w:lvl w:ilvl="0" w:tplc="C5C4825A">
      <w:start w:val="2"/>
      <w:numFmt w:val="bullet"/>
      <w:lvlText w:val="-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A13C19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4C7CCA"/>
    <w:multiLevelType w:val="hybridMultilevel"/>
    <w:tmpl w:val="2074769C"/>
    <w:lvl w:ilvl="0" w:tplc="1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AC04463"/>
    <w:multiLevelType w:val="hybridMultilevel"/>
    <w:tmpl w:val="9666398C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CE879F1"/>
    <w:multiLevelType w:val="hybridMultilevel"/>
    <w:tmpl w:val="14D6A952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E921116">
      <w:numFmt w:val="bullet"/>
      <w:lvlText w:val="-"/>
      <w:lvlJc w:val="left"/>
      <w:pPr>
        <w:ind w:left="3960" w:hanging="360"/>
      </w:pPr>
      <w:rPr>
        <w:rFonts w:ascii="Constantia" w:eastAsiaTheme="minorHAnsi" w:hAnsi="Constantia" w:cstheme="minorBidi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2F8004E2"/>
    <w:multiLevelType w:val="multilevel"/>
    <w:tmpl w:val="08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24C5A56"/>
    <w:multiLevelType w:val="hybridMultilevel"/>
    <w:tmpl w:val="DC16FC2E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33796071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3807DC"/>
    <w:multiLevelType w:val="multilevel"/>
    <w:tmpl w:val="C83C26FC"/>
    <w:styleLink w:val="CurrentList3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35552FE2"/>
    <w:multiLevelType w:val="hybridMultilevel"/>
    <w:tmpl w:val="659EDB7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895135"/>
    <w:multiLevelType w:val="multilevel"/>
    <w:tmpl w:val="967C7E36"/>
    <w:styleLink w:val="CurrentList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3C456450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8D2028"/>
    <w:multiLevelType w:val="multilevel"/>
    <w:tmpl w:val="87E831B6"/>
    <w:styleLink w:val="CurrentList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9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3EA20F07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867F1B"/>
    <w:multiLevelType w:val="hybridMultilevel"/>
    <w:tmpl w:val="266429B8"/>
    <w:lvl w:ilvl="0" w:tplc="F984D3D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3240" w:hanging="360"/>
      </w:pPr>
    </w:lvl>
    <w:lvl w:ilvl="2" w:tplc="1000001B">
      <w:start w:val="1"/>
      <w:numFmt w:val="lowerRoman"/>
      <w:lvlText w:val="%3."/>
      <w:lvlJc w:val="right"/>
      <w:pPr>
        <w:ind w:left="3960" w:hanging="180"/>
      </w:pPr>
    </w:lvl>
    <w:lvl w:ilvl="3" w:tplc="1000000F" w:tentative="1">
      <w:start w:val="1"/>
      <w:numFmt w:val="decimal"/>
      <w:lvlText w:val="%4."/>
      <w:lvlJc w:val="left"/>
      <w:pPr>
        <w:ind w:left="4680" w:hanging="360"/>
      </w:pPr>
    </w:lvl>
    <w:lvl w:ilvl="4" w:tplc="10000019" w:tentative="1">
      <w:start w:val="1"/>
      <w:numFmt w:val="lowerLetter"/>
      <w:lvlText w:val="%5."/>
      <w:lvlJc w:val="left"/>
      <w:pPr>
        <w:ind w:left="5400" w:hanging="360"/>
      </w:pPr>
    </w:lvl>
    <w:lvl w:ilvl="5" w:tplc="1000001B" w:tentative="1">
      <w:start w:val="1"/>
      <w:numFmt w:val="lowerRoman"/>
      <w:lvlText w:val="%6."/>
      <w:lvlJc w:val="right"/>
      <w:pPr>
        <w:ind w:left="6120" w:hanging="180"/>
      </w:pPr>
    </w:lvl>
    <w:lvl w:ilvl="6" w:tplc="1000000F" w:tentative="1">
      <w:start w:val="1"/>
      <w:numFmt w:val="decimal"/>
      <w:lvlText w:val="%7."/>
      <w:lvlJc w:val="left"/>
      <w:pPr>
        <w:ind w:left="6840" w:hanging="360"/>
      </w:pPr>
    </w:lvl>
    <w:lvl w:ilvl="7" w:tplc="10000019" w:tentative="1">
      <w:start w:val="1"/>
      <w:numFmt w:val="lowerLetter"/>
      <w:lvlText w:val="%8."/>
      <w:lvlJc w:val="left"/>
      <w:pPr>
        <w:ind w:left="7560" w:hanging="360"/>
      </w:pPr>
    </w:lvl>
    <w:lvl w:ilvl="8" w:tplc="1000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44E53E73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370BE3"/>
    <w:multiLevelType w:val="multilevel"/>
    <w:tmpl w:val="04348F3C"/>
    <w:styleLink w:val="CurrentList1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73" w:hanging="873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 w15:restartNumberingAfterBreak="0">
    <w:nsid w:val="47DE5F7F"/>
    <w:multiLevelType w:val="hybridMultilevel"/>
    <w:tmpl w:val="4F40BF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087CCC"/>
    <w:multiLevelType w:val="hybridMultilevel"/>
    <w:tmpl w:val="F8E07514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495630BC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E85568"/>
    <w:multiLevelType w:val="multilevel"/>
    <w:tmpl w:val="CE649106"/>
    <w:styleLink w:val="CurrentList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48" w:hanging="74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8" w15:restartNumberingAfterBreak="0">
    <w:nsid w:val="5A3B6525"/>
    <w:multiLevelType w:val="multilevel"/>
    <w:tmpl w:val="B02AB67E"/>
    <w:styleLink w:val="CurrentList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576" w:hanging="576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9" w15:restartNumberingAfterBreak="0">
    <w:nsid w:val="5F174BD1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2287425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D21548"/>
    <w:multiLevelType w:val="multilevel"/>
    <w:tmpl w:val="24E6EC3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pStyle w:val="Heading3"/>
      <w:lvlText w:val="%1.%2.%3"/>
      <w:lvlJc w:val="left"/>
      <w:pPr>
        <w:ind w:left="873" w:hanging="873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 w15:restartNumberingAfterBreak="0">
    <w:nsid w:val="667560E3"/>
    <w:multiLevelType w:val="multilevel"/>
    <w:tmpl w:val="2C3A0F9C"/>
    <w:styleLink w:val="CurrentList9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8" w:hanging="748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 w15:restartNumberingAfterBreak="0">
    <w:nsid w:val="6F6E3047"/>
    <w:multiLevelType w:val="hybridMultilevel"/>
    <w:tmpl w:val="207476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5C7F89"/>
    <w:multiLevelType w:val="hybridMultilevel"/>
    <w:tmpl w:val="0AF008FE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7D7D00C1"/>
    <w:multiLevelType w:val="hybridMultilevel"/>
    <w:tmpl w:val="2448560A"/>
    <w:lvl w:ilvl="0" w:tplc="100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1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1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num w:numId="1" w16cid:durableId="1129323373">
    <w:abstractNumId w:val="41"/>
  </w:num>
  <w:num w:numId="2" w16cid:durableId="522207550">
    <w:abstractNumId w:val="45"/>
  </w:num>
  <w:num w:numId="3" w16cid:durableId="640890941">
    <w:abstractNumId w:val="19"/>
  </w:num>
  <w:num w:numId="4" w16cid:durableId="1178546498">
    <w:abstractNumId w:val="21"/>
  </w:num>
  <w:num w:numId="5" w16cid:durableId="937181801">
    <w:abstractNumId w:val="26"/>
  </w:num>
  <w:num w:numId="6" w16cid:durableId="1019431403">
    <w:abstractNumId w:val="35"/>
  </w:num>
  <w:num w:numId="7" w16cid:durableId="1462919716">
    <w:abstractNumId w:val="20"/>
  </w:num>
  <w:num w:numId="8" w16cid:durableId="1253708738">
    <w:abstractNumId w:val="44"/>
  </w:num>
  <w:num w:numId="9" w16cid:durableId="1502695235">
    <w:abstractNumId w:val="13"/>
  </w:num>
  <w:num w:numId="10" w16cid:durableId="2036733951">
    <w:abstractNumId w:val="31"/>
  </w:num>
  <w:num w:numId="11" w16cid:durableId="1750425606">
    <w:abstractNumId w:val="10"/>
  </w:num>
  <w:num w:numId="12" w16cid:durableId="1893078246">
    <w:abstractNumId w:val="23"/>
  </w:num>
  <w:num w:numId="13" w16cid:durableId="1276521826">
    <w:abstractNumId w:val="22"/>
  </w:num>
  <w:num w:numId="14" w16cid:durableId="771390309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186669815">
    <w:abstractNumId w:val="9"/>
  </w:num>
  <w:num w:numId="16" w16cid:durableId="726802643">
    <w:abstractNumId w:val="7"/>
  </w:num>
  <w:num w:numId="17" w16cid:durableId="1264807031">
    <w:abstractNumId w:val="6"/>
  </w:num>
  <w:num w:numId="18" w16cid:durableId="1652713655">
    <w:abstractNumId w:val="5"/>
  </w:num>
  <w:num w:numId="19" w16cid:durableId="1377510082">
    <w:abstractNumId w:val="4"/>
  </w:num>
  <w:num w:numId="20" w16cid:durableId="363480558">
    <w:abstractNumId w:val="8"/>
  </w:num>
  <w:num w:numId="21" w16cid:durableId="1721633620">
    <w:abstractNumId w:val="3"/>
  </w:num>
  <w:num w:numId="22" w16cid:durableId="1141145142">
    <w:abstractNumId w:val="2"/>
  </w:num>
  <w:num w:numId="23" w16cid:durableId="1470518871">
    <w:abstractNumId w:val="1"/>
  </w:num>
  <w:num w:numId="24" w16cid:durableId="328218155">
    <w:abstractNumId w:val="0"/>
  </w:num>
  <w:num w:numId="25" w16cid:durableId="1033962913">
    <w:abstractNumId w:val="12"/>
  </w:num>
  <w:num w:numId="26" w16cid:durableId="28116004">
    <w:abstractNumId w:val="38"/>
  </w:num>
  <w:num w:numId="27" w16cid:durableId="1109855392">
    <w:abstractNumId w:val="25"/>
  </w:num>
  <w:num w:numId="28" w16cid:durableId="1399864859">
    <w:abstractNumId w:val="29"/>
  </w:num>
  <w:num w:numId="29" w16cid:durableId="830557338">
    <w:abstractNumId w:val="27"/>
  </w:num>
  <w:num w:numId="30" w16cid:durableId="960770528">
    <w:abstractNumId w:val="37"/>
  </w:num>
  <w:num w:numId="31" w16cid:durableId="920725080">
    <w:abstractNumId w:val="16"/>
  </w:num>
  <w:num w:numId="32" w16cid:durableId="1177038336">
    <w:abstractNumId w:val="14"/>
  </w:num>
  <w:num w:numId="33" w16cid:durableId="588344506">
    <w:abstractNumId w:val="42"/>
  </w:num>
  <w:num w:numId="34" w16cid:durableId="773063570">
    <w:abstractNumId w:val="33"/>
  </w:num>
  <w:num w:numId="35" w16cid:durableId="988946602">
    <w:abstractNumId w:val="34"/>
  </w:num>
  <w:num w:numId="36" w16cid:durableId="2131389873">
    <w:abstractNumId w:val="11"/>
  </w:num>
  <w:num w:numId="37" w16cid:durableId="84881453">
    <w:abstractNumId w:val="17"/>
  </w:num>
  <w:num w:numId="38" w16cid:durableId="1854224747">
    <w:abstractNumId w:val="15"/>
  </w:num>
  <w:num w:numId="39" w16cid:durableId="1917933914">
    <w:abstractNumId w:val="32"/>
  </w:num>
  <w:num w:numId="40" w16cid:durableId="469901596">
    <w:abstractNumId w:val="24"/>
  </w:num>
  <w:num w:numId="41" w16cid:durableId="1112243824">
    <w:abstractNumId w:val="18"/>
  </w:num>
  <w:num w:numId="42" w16cid:durableId="1023822743">
    <w:abstractNumId w:val="30"/>
  </w:num>
  <w:num w:numId="43" w16cid:durableId="1517427198">
    <w:abstractNumId w:val="43"/>
  </w:num>
  <w:num w:numId="44" w16cid:durableId="349651518">
    <w:abstractNumId w:val="28"/>
  </w:num>
  <w:num w:numId="45" w16cid:durableId="1904366215">
    <w:abstractNumId w:val="40"/>
  </w:num>
  <w:num w:numId="46" w16cid:durableId="1626890548">
    <w:abstractNumId w:val="39"/>
  </w:num>
  <w:num w:numId="47" w16cid:durableId="1324118582">
    <w:abstractNumId w:val="3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isplayBackgroundShape/>
  <w:embedTrueTypeFonts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C4"/>
    <w:rsid w:val="000009F6"/>
    <w:rsid w:val="000015D9"/>
    <w:rsid w:val="00001EFD"/>
    <w:rsid w:val="00001FB7"/>
    <w:rsid w:val="0000463A"/>
    <w:rsid w:val="00004F7E"/>
    <w:rsid w:val="000055CA"/>
    <w:rsid w:val="00006047"/>
    <w:rsid w:val="00007171"/>
    <w:rsid w:val="0001023C"/>
    <w:rsid w:val="00010E49"/>
    <w:rsid w:val="00010F15"/>
    <w:rsid w:val="0001117C"/>
    <w:rsid w:val="000131AD"/>
    <w:rsid w:val="00013A56"/>
    <w:rsid w:val="00014050"/>
    <w:rsid w:val="00014757"/>
    <w:rsid w:val="0001485D"/>
    <w:rsid w:val="00015129"/>
    <w:rsid w:val="00016134"/>
    <w:rsid w:val="00016614"/>
    <w:rsid w:val="00016E13"/>
    <w:rsid w:val="0001730E"/>
    <w:rsid w:val="0001780A"/>
    <w:rsid w:val="00020164"/>
    <w:rsid w:val="000221DD"/>
    <w:rsid w:val="00023457"/>
    <w:rsid w:val="000238E3"/>
    <w:rsid w:val="000243E7"/>
    <w:rsid w:val="00024810"/>
    <w:rsid w:val="00024C03"/>
    <w:rsid w:val="0002611D"/>
    <w:rsid w:val="0002622F"/>
    <w:rsid w:val="00027B81"/>
    <w:rsid w:val="000302F0"/>
    <w:rsid w:val="00030B17"/>
    <w:rsid w:val="00031DDD"/>
    <w:rsid w:val="00031EDA"/>
    <w:rsid w:val="00033515"/>
    <w:rsid w:val="00033F0B"/>
    <w:rsid w:val="00033FD6"/>
    <w:rsid w:val="000347BD"/>
    <w:rsid w:val="00035B5F"/>
    <w:rsid w:val="0003602C"/>
    <w:rsid w:val="00036E42"/>
    <w:rsid w:val="00040FB8"/>
    <w:rsid w:val="000420A6"/>
    <w:rsid w:val="0004272E"/>
    <w:rsid w:val="0004424A"/>
    <w:rsid w:val="000451DF"/>
    <w:rsid w:val="0004541C"/>
    <w:rsid w:val="00047565"/>
    <w:rsid w:val="000478F4"/>
    <w:rsid w:val="00050B26"/>
    <w:rsid w:val="00051A71"/>
    <w:rsid w:val="00051CBC"/>
    <w:rsid w:val="00051FFB"/>
    <w:rsid w:val="000529D7"/>
    <w:rsid w:val="00052E3E"/>
    <w:rsid w:val="0005343C"/>
    <w:rsid w:val="00053D13"/>
    <w:rsid w:val="00054F76"/>
    <w:rsid w:val="00055FA5"/>
    <w:rsid w:val="000561CC"/>
    <w:rsid w:val="000569E0"/>
    <w:rsid w:val="00056C4E"/>
    <w:rsid w:val="000575EA"/>
    <w:rsid w:val="00061897"/>
    <w:rsid w:val="00061DC2"/>
    <w:rsid w:val="000624F5"/>
    <w:rsid w:val="00062567"/>
    <w:rsid w:val="00063597"/>
    <w:rsid w:val="00063A3B"/>
    <w:rsid w:val="00063F2A"/>
    <w:rsid w:val="0006410D"/>
    <w:rsid w:val="00064196"/>
    <w:rsid w:val="00065ADD"/>
    <w:rsid w:val="000668B9"/>
    <w:rsid w:val="00066DE6"/>
    <w:rsid w:val="00066EF0"/>
    <w:rsid w:val="000672A1"/>
    <w:rsid w:val="0006763F"/>
    <w:rsid w:val="0007090A"/>
    <w:rsid w:val="00070AFA"/>
    <w:rsid w:val="00070D04"/>
    <w:rsid w:val="00070DE3"/>
    <w:rsid w:val="000714C1"/>
    <w:rsid w:val="000726B2"/>
    <w:rsid w:val="00072AC3"/>
    <w:rsid w:val="00072BF4"/>
    <w:rsid w:val="00072CF3"/>
    <w:rsid w:val="00073151"/>
    <w:rsid w:val="000731D8"/>
    <w:rsid w:val="00073AF7"/>
    <w:rsid w:val="00073F2B"/>
    <w:rsid w:val="000744A8"/>
    <w:rsid w:val="00074946"/>
    <w:rsid w:val="00074C0B"/>
    <w:rsid w:val="000755ED"/>
    <w:rsid w:val="00075D3B"/>
    <w:rsid w:val="0007728E"/>
    <w:rsid w:val="000772CA"/>
    <w:rsid w:val="00077AB2"/>
    <w:rsid w:val="0008011E"/>
    <w:rsid w:val="00080A47"/>
    <w:rsid w:val="000822BF"/>
    <w:rsid w:val="000824D5"/>
    <w:rsid w:val="00082A6F"/>
    <w:rsid w:val="00083BC1"/>
    <w:rsid w:val="00084497"/>
    <w:rsid w:val="00084C89"/>
    <w:rsid w:val="0008532F"/>
    <w:rsid w:val="00086737"/>
    <w:rsid w:val="00086F32"/>
    <w:rsid w:val="00090510"/>
    <w:rsid w:val="00092062"/>
    <w:rsid w:val="00092BF6"/>
    <w:rsid w:val="00092FC9"/>
    <w:rsid w:val="00095274"/>
    <w:rsid w:val="00095B3A"/>
    <w:rsid w:val="00095BDF"/>
    <w:rsid w:val="000964CF"/>
    <w:rsid w:val="000970D5"/>
    <w:rsid w:val="000976B0"/>
    <w:rsid w:val="000A05AA"/>
    <w:rsid w:val="000A069E"/>
    <w:rsid w:val="000A177C"/>
    <w:rsid w:val="000A1B03"/>
    <w:rsid w:val="000A23E9"/>
    <w:rsid w:val="000A2457"/>
    <w:rsid w:val="000A2D13"/>
    <w:rsid w:val="000A40A2"/>
    <w:rsid w:val="000A4EE2"/>
    <w:rsid w:val="000A5176"/>
    <w:rsid w:val="000A5760"/>
    <w:rsid w:val="000A61D7"/>
    <w:rsid w:val="000A6DC3"/>
    <w:rsid w:val="000A6F8F"/>
    <w:rsid w:val="000A716E"/>
    <w:rsid w:val="000A78DC"/>
    <w:rsid w:val="000A7956"/>
    <w:rsid w:val="000B09DE"/>
    <w:rsid w:val="000B1062"/>
    <w:rsid w:val="000B1087"/>
    <w:rsid w:val="000B1E7E"/>
    <w:rsid w:val="000B29EB"/>
    <w:rsid w:val="000B2A4F"/>
    <w:rsid w:val="000B4680"/>
    <w:rsid w:val="000B5367"/>
    <w:rsid w:val="000B5DC8"/>
    <w:rsid w:val="000C069D"/>
    <w:rsid w:val="000C07A1"/>
    <w:rsid w:val="000C167F"/>
    <w:rsid w:val="000C1CC6"/>
    <w:rsid w:val="000C4347"/>
    <w:rsid w:val="000C56C5"/>
    <w:rsid w:val="000C73BA"/>
    <w:rsid w:val="000C7E19"/>
    <w:rsid w:val="000D03F9"/>
    <w:rsid w:val="000D093E"/>
    <w:rsid w:val="000D0971"/>
    <w:rsid w:val="000D0D51"/>
    <w:rsid w:val="000D243D"/>
    <w:rsid w:val="000D257A"/>
    <w:rsid w:val="000D370B"/>
    <w:rsid w:val="000D571F"/>
    <w:rsid w:val="000D5EF1"/>
    <w:rsid w:val="000D684B"/>
    <w:rsid w:val="000D79BD"/>
    <w:rsid w:val="000E11E3"/>
    <w:rsid w:val="000E3520"/>
    <w:rsid w:val="000E39FD"/>
    <w:rsid w:val="000E4E54"/>
    <w:rsid w:val="000E5F75"/>
    <w:rsid w:val="000E676B"/>
    <w:rsid w:val="000E69A1"/>
    <w:rsid w:val="000E6BC5"/>
    <w:rsid w:val="000E6DE4"/>
    <w:rsid w:val="000E6DF9"/>
    <w:rsid w:val="000E774E"/>
    <w:rsid w:val="000E7787"/>
    <w:rsid w:val="000E7F6D"/>
    <w:rsid w:val="000F0FFC"/>
    <w:rsid w:val="000F11F3"/>
    <w:rsid w:val="000F1F33"/>
    <w:rsid w:val="000F210E"/>
    <w:rsid w:val="000F2EC3"/>
    <w:rsid w:val="000F377F"/>
    <w:rsid w:val="000F4DA4"/>
    <w:rsid w:val="000F66AF"/>
    <w:rsid w:val="000F762B"/>
    <w:rsid w:val="000F7641"/>
    <w:rsid w:val="000F778B"/>
    <w:rsid w:val="000F7BBA"/>
    <w:rsid w:val="00100AE9"/>
    <w:rsid w:val="0010114D"/>
    <w:rsid w:val="0010164B"/>
    <w:rsid w:val="001017E8"/>
    <w:rsid w:val="00101969"/>
    <w:rsid w:val="00101EAF"/>
    <w:rsid w:val="001023A5"/>
    <w:rsid w:val="00102979"/>
    <w:rsid w:val="00102B95"/>
    <w:rsid w:val="00102C9D"/>
    <w:rsid w:val="00103BBF"/>
    <w:rsid w:val="00103E38"/>
    <w:rsid w:val="0010492C"/>
    <w:rsid w:val="001053C3"/>
    <w:rsid w:val="00105C91"/>
    <w:rsid w:val="001067F3"/>
    <w:rsid w:val="00106E5E"/>
    <w:rsid w:val="00107979"/>
    <w:rsid w:val="00107D9A"/>
    <w:rsid w:val="001117C0"/>
    <w:rsid w:val="00111914"/>
    <w:rsid w:val="0011231C"/>
    <w:rsid w:val="00112329"/>
    <w:rsid w:val="0011237F"/>
    <w:rsid w:val="00112ABF"/>
    <w:rsid w:val="00112B95"/>
    <w:rsid w:val="001130B2"/>
    <w:rsid w:val="00114270"/>
    <w:rsid w:val="0011478F"/>
    <w:rsid w:val="00114BE0"/>
    <w:rsid w:val="00114FE5"/>
    <w:rsid w:val="0011558D"/>
    <w:rsid w:val="00115E18"/>
    <w:rsid w:val="00116917"/>
    <w:rsid w:val="00116E0F"/>
    <w:rsid w:val="001174EF"/>
    <w:rsid w:val="0011756F"/>
    <w:rsid w:val="0012008D"/>
    <w:rsid w:val="00120997"/>
    <w:rsid w:val="001213FF"/>
    <w:rsid w:val="00121A77"/>
    <w:rsid w:val="00121D1E"/>
    <w:rsid w:val="00122605"/>
    <w:rsid w:val="001230EE"/>
    <w:rsid w:val="001233FA"/>
    <w:rsid w:val="001234FB"/>
    <w:rsid w:val="00123865"/>
    <w:rsid w:val="001239F6"/>
    <w:rsid w:val="00124968"/>
    <w:rsid w:val="0012590B"/>
    <w:rsid w:val="001262EA"/>
    <w:rsid w:val="0012658A"/>
    <w:rsid w:val="00127302"/>
    <w:rsid w:val="001273C3"/>
    <w:rsid w:val="00130A64"/>
    <w:rsid w:val="00130C30"/>
    <w:rsid w:val="00130F03"/>
    <w:rsid w:val="00132068"/>
    <w:rsid w:val="0013253F"/>
    <w:rsid w:val="00134643"/>
    <w:rsid w:val="00134932"/>
    <w:rsid w:val="00134A6B"/>
    <w:rsid w:val="00134B41"/>
    <w:rsid w:val="0013512A"/>
    <w:rsid w:val="001354FB"/>
    <w:rsid w:val="0013777A"/>
    <w:rsid w:val="00141B8C"/>
    <w:rsid w:val="00141C6A"/>
    <w:rsid w:val="001425F0"/>
    <w:rsid w:val="00142760"/>
    <w:rsid w:val="00142CD4"/>
    <w:rsid w:val="001434EE"/>
    <w:rsid w:val="00144318"/>
    <w:rsid w:val="00144B6B"/>
    <w:rsid w:val="0014577B"/>
    <w:rsid w:val="00145BB2"/>
    <w:rsid w:val="00146766"/>
    <w:rsid w:val="00146FBF"/>
    <w:rsid w:val="00147E0B"/>
    <w:rsid w:val="001502A3"/>
    <w:rsid w:val="00150318"/>
    <w:rsid w:val="001506D2"/>
    <w:rsid w:val="001506D6"/>
    <w:rsid w:val="001509D5"/>
    <w:rsid w:val="00150F70"/>
    <w:rsid w:val="0015202E"/>
    <w:rsid w:val="00152AAD"/>
    <w:rsid w:val="00153C6A"/>
    <w:rsid w:val="00154940"/>
    <w:rsid w:val="00155584"/>
    <w:rsid w:val="0015564C"/>
    <w:rsid w:val="0015594D"/>
    <w:rsid w:val="00155D0C"/>
    <w:rsid w:val="0015637D"/>
    <w:rsid w:val="00156FEA"/>
    <w:rsid w:val="00157785"/>
    <w:rsid w:val="001602D1"/>
    <w:rsid w:val="001609E6"/>
    <w:rsid w:val="00160FA1"/>
    <w:rsid w:val="0016160A"/>
    <w:rsid w:val="00161A2B"/>
    <w:rsid w:val="00164319"/>
    <w:rsid w:val="0016499E"/>
    <w:rsid w:val="00165B25"/>
    <w:rsid w:val="00165EFF"/>
    <w:rsid w:val="001677E4"/>
    <w:rsid w:val="00167E44"/>
    <w:rsid w:val="00170266"/>
    <w:rsid w:val="00171AF8"/>
    <w:rsid w:val="00171ED4"/>
    <w:rsid w:val="00171F0A"/>
    <w:rsid w:val="00172535"/>
    <w:rsid w:val="001729A6"/>
    <w:rsid w:val="00172B0D"/>
    <w:rsid w:val="0017325C"/>
    <w:rsid w:val="00173825"/>
    <w:rsid w:val="00175F47"/>
    <w:rsid w:val="00177027"/>
    <w:rsid w:val="0017749C"/>
    <w:rsid w:val="0017767E"/>
    <w:rsid w:val="0018181F"/>
    <w:rsid w:val="00181C35"/>
    <w:rsid w:val="00184524"/>
    <w:rsid w:val="001866CA"/>
    <w:rsid w:val="0019073A"/>
    <w:rsid w:val="00190784"/>
    <w:rsid w:val="00190C83"/>
    <w:rsid w:val="00191F33"/>
    <w:rsid w:val="0019210C"/>
    <w:rsid w:val="0019221E"/>
    <w:rsid w:val="00192B89"/>
    <w:rsid w:val="00192CC6"/>
    <w:rsid w:val="001941AC"/>
    <w:rsid w:val="00194967"/>
    <w:rsid w:val="00194A9E"/>
    <w:rsid w:val="00195319"/>
    <w:rsid w:val="00195607"/>
    <w:rsid w:val="00195B18"/>
    <w:rsid w:val="00196484"/>
    <w:rsid w:val="001974CE"/>
    <w:rsid w:val="001A0E95"/>
    <w:rsid w:val="001A18B9"/>
    <w:rsid w:val="001A1B75"/>
    <w:rsid w:val="001A206D"/>
    <w:rsid w:val="001A22B7"/>
    <w:rsid w:val="001A272A"/>
    <w:rsid w:val="001A2C98"/>
    <w:rsid w:val="001A2D3B"/>
    <w:rsid w:val="001A316D"/>
    <w:rsid w:val="001A3493"/>
    <w:rsid w:val="001A42AE"/>
    <w:rsid w:val="001A45DC"/>
    <w:rsid w:val="001A655F"/>
    <w:rsid w:val="001A76C5"/>
    <w:rsid w:val="001B042E"/>
    <w:rsid w:val="001B161A"/>
    <w:rsid w:val="001B1A3F"/>
    <w:rsid w:val="001B33D4"/>
    <w:rsid w:val="001B38BE"/>
    <w:rsid w:val="001B483C"/>
    <w:rsid w:val="001B48B8"/>
    <w:rsid w:val="001B4BAE"/>
    <w:rsid w:val="001B4CD1"/>
    <w:rsid w:val="001B5000"/>
    <w:rsid w:val="001C0149"/>
    <w:rsid w:val="001C0586"/>
    <w:rsid w:val="001C17DB"/>
    <w:rsid w:val="001C1BF2"/>
    <w:rsid w:val="001C2C34"/>
    <w:rsid w:val="001C4055"/>
    <w:rsid w:val="001C4498"/>
    <w:rsid w:val="001C44ED"/>
    <w:rsid w:val="001C50FC"/>
    <w:rsid w:val="001C52D7"/>
    <w:rsid w:val="001C572E"/>
    <w:rsid w:val="001C5A2F"/>
    <w:rsid w:val="001C6E4D"/>
    <w:rsid w:val="001C77BB"/>
    <w:rsid w:val="001C7CC7"/>
    <w:rsid w:val="001C7F5B"/>
    <w:rsid w:val="001D0B13"/>
    <w:rsid w:val="001D12F3"/>
    <w:rsid w:val="001D1808"/>
    <w:rsid w:val="001D18DB"/>
    <w:rsid w:val="001D1B2E"/>
    <w:rsid w:val="001D2BBA"/>
    <w:rsid w:val="001D2F4C"/>
    <w:rsid w:val="001D3119"/>
    <w:rsid w:val="001D4662"/>
    <w:rsid w:val="001D4D22"/>
    <w:rsid w:val="001D4DC2"/>
    <w:rsid w:val="001D5396"/>
    <w:rsid w:val="001D5A86"/>
    <w:rsid w:val="001D5B81"/>
    <w:rsid w:val="001D618D"/>
    <w:rsid w:val="001D6796"/>
    <w:rsid w:val="001D7227"/>
    <w:rsid w:val="001E008A"/>
    <w:rsid w:val="001E0D65"/>
    <w:rsid w:val="001E18FF"/>
    <w:rsid w:val="001E3039"/>
    <w:rsid w:val="001E3311"/>
    <w:rsid w:val="001E338A"/>
    <w:rsid w:val="001E36DF"/>
    <w:rsid w:val="001E3B51"/>
    <w:rsid w:val="001E3CA2"/>
    <w:rsid w:val="001E3D12"/>
    <w:rsid w:val="001E49FD"/>
    <w:rsid w:val="001E5656"/>
    <w:rsid w:val="001E6304"/>
    <w:rsid w:val="001E6ACB"/>
    <w:rsid w:val="001E6C1E"/>
    <w:rsid w:val="001F020E"/>
    <w:rsid w:val="001F0A64"/>
    <w:rsid w:val="001F3020"/>
    <w:rsid w:val="001F3A79"/>
    <w:rsid w:val="001F405B"/>
    <w:rsid w:val="001F416C"/>
    <w:rsid w:val="001F4A5F"/>
    <w:rsid w:val="001F51AB"/>
    <w:rsid w:val="001F51E7"/>
    <w:rsid w:val="001F5F68"/>
    <w:rsid w:val="001F646E"/>
    <w:rsid w:val="001F66C2"/>
    <w:rsid w:val="001F69B2"/>
    <w:rsid w:val="002002EE"/>
    <w:rsid w:val="00201210"/>
    <w:rsid w:val="00201B37"/>
    <w:rsid w:val="00202DE5"/>
    <w:rsid w:val="002032B4"/>
    <w:rsid w:val="0020384B"/>
    <w:rsid w:val="00203F8D"/>
    <w:rsid w:val="00204F4E"/>
    <w:rsid w:val="00206447"/>
    <w:rsid w:val="00207056"/>
    <w:rsid w:val="0020716C"/>
    <w:rsid w:val="002078C5"/>
    <w:rsid w:val="00207FDC"/>
    <w:rsid w:val="00210251"/>
    <w:rsid w:val="002107BB"/>
    <w:rsid w:val="00210D2B"/>
    <w:rsid w:val="0021101F"/>
    <w:rsid w:val="00211493"/>
    <w:rsid w:val="002119CC"/>
    <w:rsid w:val="00212F2A"/>
    <w:rsid w:val="002130CF"/>
    <w:rsid w:val="00213353"/>
    <w:rsid w:val="00213776"/>
    <w:rsid w:val="0021423E"/>
    <w:rsid w:val="00214AB8"/>
    <w:rsid w:val="00215467"/>
    <w:rsid w:val="00215C62"/>
    <w:rsid w:val="002162BC"/>
    <w:rsid w:val="002165AB"/>
    <w:rsid w:val="002206B8"/>
    <w:rsid w:val="00220B94"/>
    <w:rsid w:val="00222013"/>
    <w:rsid w:val="002230DD"/>
    <w:rsid w:val="002239E4"/>
    <w:rsid w:val="00223D4B"/>
    <w:rsid w:val="0022521F"/>
    <w:rsid w:val="002252C4"/>
    <w:rsid w:val="00225C88"/>
    <w:rsid w:val="00226221"/>
    <w:rsid w:val="00227F0F"/>
    <w:rsid w:val="002331AD"/>
    <w:rsid w:val="00233B84"/>
    <w:rsid w:val="0023475F"/>
    <w:rsid w:val="00234C4C"/>
    <w:rsid w:val="002366CA"/>
    <w:rsid w:val="0023687C"/>
    <w:rsid w:val="00236CD5"/>
    <w:rsid w:val="00237BF9"/>
    <w:rsid w:val="002406F3"/>
    <w:rsid w:val="00240A47"/>
    <w:rsid w:val="0024193B"/>
    <w:rsid w:val="00242B1D"/>
    <w:rsid w:val="002438E0"/>
    <w:rsid w:val="0024397B"/>
    <w:rsid w:val="00244241"/>
    <w:rsid w:val="00244242"/>
    <w:rsid w:val="00244484"/>
    <w:rsid w:val="00244708"/>
    <w:rsid w:val="002447BA"/>
    <w:rsid w:val="002453C3"/>
    <w:rsid w:val="00245DE7"/>
    <w:rsid w:val="0024621C"/>
    <w:rsid w:val="00247B5C"/>
    <w:rsid w:val="00247F77"/>
    <w:rsid w:val="00250F02"/>
    <w:rsid w:val="002510C7"/>
    <w:rsid w:val="00251F23"/>
    <w:rsid w:val="00252816"/>
    <w:rsid w:val="002532AA"/>
    <w:rsid w:val="00253609"/>
    <w:rsid w:val="00253990"/>
    <w:rsid w:val="00255158"/>
    <w:rsid w:val="00255750"/>
    <w:rsid w:val="00255E40"/>
    <w:rsid w:val="0025689A"/>
    <w:rsid w:val="002568EC"/>
    <w:rsid w:val="002573E0"/>
    <w:rsid w:val="00257501"/>
    <w:rsid w:val="0025755A"/>
    <w:rsid w:val="0026091E"/>
    <w:rsid w:val="002609FB"/>
    <w:rsid w:val="00260AC6"/>
    <w:rsid w:val="00260B14"/>
    <w:rsid w:val="00260ED9"/>
    <w:rsid w:val="00261F38"/>
    <w:rsid w:val="00262B30"/>
    <w:rsid w:val="002631FA"/>
    <w:rsid w:val="002633BE"/>
    <w:rsid w:val="002651B5"/>
    <w:rsid w:val="00265A52"/>
    <w:rsid w:val="00266CF8"/>
    <w:rsid w:val="00270500"/>
    <w:rsid w:val="00270540"/>
    <w:rsid w:val="00271BED"/>
    <w:rsid w:val="002721ED"/>
    <w:rsid w:val="00272602"/>
    <w:rsid w:val="002741ED"/>
    <w:rsid w:val="00274A8C"/>
    <w:rsid w:val="00275587"/>
    <w:rsid w:val="0027590C"/>
    <w:rsid w:val="00275925"/>
    <w:rsid w:val="002760A5"/>
    <w:rsid w:val="00276414"/>
    <w:rsid w:val="00276C0A"/>
    <w:rsid w:val="00277082"/>
    <w:rsid w:val="002772B8"/>
    <w:rsid w:val="00277AEF"/>
    <w:rsid w:val="00280B9F"/>
    <w:rsid w:val="00281817"/>
    <w:rsid w:val="002819FB"/>
    <w:rsid w:val="00281C76"/>
    <w:rsid w:val="00281F06"/>
    <w:rsid w:val="00283836"/>
    <w:rsid w:val="00283C46"/>
    <w:rsid w:val="002855F8"/>
    <w:rsid w:val="00285BB4"/>
    <w:rsid w:val="002878E5"/>
    <w:rsid w:val="00287C3C"/>
    <w:rsid w:val="00291094"/>
    <w:rsid w:val="00292C4A"/>
    <w:rsid w:val="00292EA0"/>
    <w:rsid w:val="00293B83"/>
    <w:rsid w:val="00293E32"/>
    <w:rsid w:val="00294D3D"/>
    <w:rsid w:val="00294EE7"/>
    <w:rsid w:val="002952FD"/>
    <w:rsid w:val="00295C8E"/>
    <w:rsid w:val="00295CF6"/>
    <w:rsid w:val="00297595"/>
    <w:rsid w:val="0029798D"/>
    <w:rsid w:val="00297C4C"/>
    <w:rsid w:val="00297FB8"/>
    <w:rsid w:val="002A11C6"/>
    <w:rsid w:val="002A1830"/>
    <w:rsid w:val="002A24FA"/>
    <w:rsid w:val="002A272F"/>
    <w:rsid w:val="002A2775"/>
    <w:rsid w:val="002A2777"/>
    <w:rsid w:val="002A28B2"/>
    <w:rsid w:val="002A34A8"/>
    <w:rsid w:val="002A3ACC"/>
    <w:rsid w:val="002A62BD"/>
    <w:rsid w:val="002A6E36"/>
    <w:rsid w:val="002A755A"/>
    <w:rsid w:val="002A7892"/>
    <w:rsid w:val="002A78BE"/>
    <w:rsid w:val="002A78F0"/>
    <w:rsid w:val="002A7B6C"/>
    <w:rsid w:val="002B0807"/>
    <w:rsid w:val="002B0902"/>
    <w:rsid w:val="002B1473"/>
    <w:rsid w:val="002B1503"/>
    <w:rsid w:val="002B1DD5"/>
    <w:rsid w:val="002B2662"/>
    <w:rsid w:val="002B2824"/>
    <w:rsid w:val="002B2B9A"/>
    <w:rsid w:val="002B2E58"/>
    <w:rsid w:val="002B2F24"/>
    <w:rsid w:val="002B337D"/>
    <w:rsid w:val="002B3923"/>
    <w:rsid w:val="002B5786"/>
    <w:rsid w:val="002B5DF3"/>
    <w:rsid w:val="002B5E70"/>
    <w:rsid w:val="002B66EF"/>
    <w:rsid w:val="002B684A"/>
    <w:rsid w:val="002B6B9B"/>
    <w:rsid w:val="002B6DB2"/>
    <w:rsid w:val="002B7A32"/>
    <w:rsid w:val="002B7B5C"/>
    <w:rsid w:val="002C0A3E"/>
    <w:rsid w:val="002C268C"/>
    <w:rsid w:val="002C2E60"/>
    <w:rsid w:val="002C3209"/>
    <w:rsid w:val="002C3358"/>
    <w:rsid w:val="002C3390"/>
    <w:rsid w:val="002C3780"/>
    <w:rsid w:val="002C3917"/>
    <w:rsid w:val="002C3DD4"/>
    <w:rsid w:val="002C6D2C"/>
    <w:rsid w:val="002C6E74"/>
    <w:rsid w:val="002C7525"/>
    <w:rsid w:val="002C7A3B"/>
    <w:rsid w:val="002C7E28"/>
    <w:rsid w:val="002C7F83"/>
    <w:rsid w:val="002D033F"/>
    <w:rsid w:val="002D1BF7"/>
    <w:rsid w:val="002D1E9C"/>
    <w:rsid w:val="002D1F98"/>
    <w:rsid w:val="002D2065"/>
    <w:rsid w:val="002D28DB"/>
    <w:rsid w:val="002D2AD4"/>
    <w:rsid w:val="002D3BF8"/>
    <w:rsid w:val="002D436E"/>
    <w:rsid w:val="002D4D12"/>
    <w:rsid w:val="002D534C"/>
    <w:rsid w:val="002D5773"/>
    <w:rsid w:val="002D5882"/>
    <w:rsid w:val="002D5902"/>
    <w:rsid w:val="002D5B4F"/>
    <w:rsid w:val="002D5C7F"/>
    <w:rsid w:val="002D5FDF"/>
    <w:rsid w:val="002D6293"/>
    <w:rsid w:val="002D7D1B"/>
    <w:rsid w:val="002E024C"/>
    <w:rsid w:val="002E048F"/>
    <w:rsid w:val="002E10B0"/>
    <w:rsid w:val="002E1D7A"/>
    <w:rsid w:val="002E2444"/>
    <w:rsid w:val="002E36A8"/>
    <w:rsid w:val="002E3C59"/>
    <w:rsid w:val="002E424E"/>
    <w:rsid w:val="002E475A"/>
    <w:rsid w:val="002E51C2"/>
    <w:rsid w:val="002E6AA2"/>
    <w:rsid w:val="002F0A4C"/>
    <w:rsid w:val="002F0A68"/>
    <w:rsid w:val="002F1905"/>
    <w:rsid w:val="002F1C9A"/>
    <w:rsid w:val="002F2064"/>
    <w:rsid w:val="002F3097"/>
    <w:rsid w:val="002F3148"/>
    <w:rsid w:val="002F324B"/>
    <w:rsid w:val="002F3722"/>
    <w:rsid w:val="002F40F7"/>
    <w:rsid w:val="002F4F37"/>
    <w:rsid w:val="002F51C7"/>
    <w:rsid w:val="002F57D6"/>
    <w:rsid w:val="002F62F3"/>
    <w:rsid w:val="002F6891"/>
    <w:rsid w:val="002F6A43"/>
    <w:rsid w:val="002F7543"/>
    <w:rsid w:val="002F7CFD"/>
    <w:rsid w:val="00300016"/>
    <w:rsid w:val="0030008F"/>
    <w:rsid w:val="00300746"/>
    <w:rsid w:val="00302D8E"/>
    <w:rsid w:val="0030352D"/>
    <w:rsid w:val="00303BAD"/>
    <w:rsid w:val="00303D73"/>
    <w:rsid w:val="003042F3"/>
    <w:rsid w:val="003048B2"/>
    <w:rsid w:val="00304D7E"/>
    <w:rsid w:val="0030516A"/>
    <w:rsid w:val="00305783"/>
    <w:rsid w:val="00305C40"/>
    <w:rsid w:val="00305D84"/>
    <w:rsid w:val="0030762D"/>
    <w:rsid w:val="00310567"/>
    <w:rsid w:val="00310928"/>
    <w:rsid w:val="00311DB4"/>
    <w:rsid w:val="0031291F"/>
    <w:rsid w:val="003129EF"/>
    <w:rsid w:val="00312FBA"/>
    <w:rsid w:val="003137A2"/>
    <w:rsid w:val="00313D66"/>
    <w:rsid w:val="00314908"/>
    <w:rsid w:val="003151A7"/>
    <w:rsid w:val="003158D1"/>
    <w:rsid w:val="003163EA"/>
    <w:rsid w:val="00317E13"/>
    <w:rsid w:val="003205D8"/>
    <w:rsid w:val="00320EA2"/>
    <w:rsid w:val="00322990"/>
    <w:rsid w:val="0032354D"/>
    <w:rsid w:val="00324A10"/>
    <w:rsid w:val="003250CF"/>
    <w:rsid w:val="003256CA"/>
    <w:rsid w:val="003258BB"/>
    <w:rsid w:val="00326C6F"/>
    <w:rsid w:val="00330E65"/>
    <w:rsid w:val="00331066"/>
    <w:rsid w:val="00331373"/>
    <w:rsid w:val="003319FF"/>
    <w:rsid w:val="00331D7A"/>
    <w:rsid w:val="00331F6B"/>
    <w:rsid w:val="0033282A"/>
    <w:rsid w:val="00333EB8"/>
    <w:rsid w:val="00334012"/>
    <w:rsid w:val="00334020"/>
    <w:rsid w:val="00334623"/>
    <w:rsid w:val="00334E30"/>
    <w:rsid w:val="00335048"/>
    <w:rsid w:val="0033561C"/>
    <w:rsid w:val="00336F8F"/>
    <w:rsid w:val="003378EF"/>
    <w:rsid w:val="0033797C"/>
    <w:rsid w:val="00340075"/>
    <w:rsid w:val="00340225"/>
    <w:rsid w:val="00341CE7"/>
    <w:rsid w:val="00342891"/>
    <w:rsid w:val="00342B1D"/>
    <w:rsid w:val="00342DF7"/>
    <w:rsid w:val="00344D78"/>
    <w:rsid w:val="003467A7"/>
    <w:rsid w:val="0034716C"/>
    <w:rsid w:val="00347535"/>
    <w:rsid w:val="00347C1A"/>
    <w:rsid w:val="00347E0C"/>
    <w:rsid w:val="003502F4"/>
    <w:rsid w:val="003524B5"/>
    <w:rsid w:val="0035250C"/>
    <w:rsid w:val="00352C89"/>
    <w:rsid w:val="00352CFF"/>
    <w:rsid w:val="003534CC"/>
    <w:rsid w:val="00353B31"/>
    <w:rsid w:val="003546FF"/>
    <w:rsid w:val="00354BB6"/>
    <w:rsid w:val="00355912"/>
    <w:rsid w:val="00355E9E"/>
    <w:rsid w:val="0035720C"/>
    <w:rsid w:val="003575D8"/>
    <w:rsid w:val="003605C9"/>
    <w:rsid w:val="00362228"/>
    <w:rsid w:val="0036259A"/>
    <w:rsid w:val="0036419E"/>
    <w:rsid w:val="00364C06"/>
    <w:rsid w:val="00366DCF"/>
    <w:rsid w:val="00367015"/>
    <w:rsid w:val="0036732C"/>
    <w:rsid w:val="003679C5"/>
    <w:rsid w:val="00372076"/>
    <w:rsid w:val="00373326"/>
    <w:rsid w:val="00373411"/>
    <w:rsid w:val="00374EA4"/>
    <w:rsid w:val="00375191"/>
    <w:rsid w:val="00375DC7"/>
    <w:rsid w:val="00376253"/>
    <w:rsid w:val="0037626B"/>
    <w:rsid w:val="00376502"/>
    <w:rsid w:val="003765E5"/>
    <w:rsid w:val="00376E3F"/>
    <w:rsid w:val="00376EB3"/>
    <w:rsid w:val="003773ED"/>
    <w:rsid w:val="00380D8E"/>
    <w:rsid w:val="00381677"/>
    <w:rsid w:val="00382655"/>
    <w:rsid w:val="00382EA6"/>
    <w:rsid w:val="003830E6"/>
    <w:rsid w:val="0038314C"/>
    <w:rsid w:val="0038360B"/>
    <w:rsid w:val="00383DB3"/>
    <w:rsid w:val="0038473A"/>
    <w:rsid w:val="00384744"/>
    <w:rsid w:val="003858E1"/>
    <w:rsid w:val="00386902"/>
    <w:rsid w:val="00386FC5"/>
    <w:rsid w:val="003870A4"/>
    <w:rsid w:val="0038713C"/>
    <w:rsid w:val="00391666"/>
    <w:rsid w:val="003919EA"/>
    <w:rsid w:val="003939CF"/>
    <w:rsid w:val="00394DFC"/>
    <w:rsid w:val="00394F71"/>
    <w:rsid w:val="003953E4"/>
    <w:rsid w:val="00395429"/>
    <w:rsid w:val="003960D7"/>
    <w:rsid w:val="00397784"/>
    <w:rsid w:val="003A06DB"/>
    <w:rsid w:val="003A0AD7"/>
    <w:rsid w:val="003A11DA"/>
    <w:rsid w:val="003A1F3E"/>
    <w:rsid w:val="003A36EE"/>
    <w:rsid w:val="003A37E4"/>
    <w:rsid w:val="003A3B9F"/>
    <w:rsid w:val="003A3EA6"/>
    <w:rsid w:val="003A559D"/>
    <w:rsid w:val="003A55DF"/>
    <w:rsid w:val="003A5621"/>
    <w:rsid w:val="003A5CDC"/>
    <w:rsid w:val="003A7248"/>
    <w:rsid w:val="003A735A"/>
    <w:rsid w:val="003A79CA"/>
    <w:rsid w:val="003B138C"/>
    <w:rsid w:val="003B143E"/>
    <w:rsid w:val="003B19BA"/>
    <w:rsid w:val="003B1C47"/>
    <w:rsid w:val="003B223F"/>
    <w:rsid w:val="003B2320"/>
    <w:rsid w:val="003B29C2"/>
    <w:rsid w:val="003B2BFB"/>
    <w:rsid w:val="003B47ED"/>
    <w:rsid w:val="003B4810"/>
    <w:rsid w:val="003B4CF0"/>
    <w:rsid w:val="003B54A1"/>
    <w:rsid w:val="003B6B4D"/>
    <w:rsid w:val="003B73C3"/>
    <w:rsid w:val="003B7D5A"/>
    <w:rsid w:val="003C03C4"/>
    <w:rsid w:val="003C047F"/>
    <w:rsid w:val="003C0813"/>
    <w:rsid w:val="003C1CFC"/>
    <w:rsid w:val="003C3644"/>
    <w:rsid w:val="003C4DD5"/>
    <w:rsid w:val="003C5681"/>
    <w:rsid w:val="003C5B22"/>
    <w:rsid w:val="003C707D"/>
    <w:rsid w:val="003C71E9"/>
    <w:rsid w:val="003C761D"/>
    <w:rsid w:val="003C78F0"/>
    <w:rsid w:val="003D08BF"/>
    <w:rsid w:val="003D1739"/>
    <w:rsid w:val="003D1F8B"/>
    <w:rsid w:val="003D2CCE"/>
    <w:rsid w:val="003D3480"/>
    <w:rsid w:val="003D3FC1"/>
    <w:rsid w:val="003D5113"/>
    <w:rsid w:val="003D6B07"/>
    <w:rsid w:val="003D6F47"/>
    <w:rsid w:val="003D734A"/>
    <w:rsid w:val="003D77E5"/>
    <w:rsid w:val="003D7B23"/>
    <w:rsid w:val="003E07EC"/>
    <w:rsid w:val="003E0F55"/>
    <w:rsid w:val="003E16CE"/>
    <w:rsid w:val="003E1936"/>
    <w:rsid w:val="003E2484"/>
    <w:rsid w:val="003E2A3D"/>
    <w:rsid w:val="003E3C34"/>
    <w:rsid w:val="003E3CB6"/>
    <w:rsid w:val="003E4CCE"/>
    <w:rsid w:val="003E54BC"/>
    <w:rsid w:val="003E5BB4"/>
    <w:rsid w:val="003F05B5"/>
    <w:rsid w:val="003F07F4"/>
    <w:rsid w:val="003F0AF7"/>
    <w:rsid w:val="003F0E18"/>
    <w:rsid w:val="003F1EC4"/>
    <w:rsid w:val="003F24CC"/>
    <w:rsid w:val="003F355D"/>
    <w:rsid w:val="003F3B30"/>
    <w:rsid w:val="003F3D99"/>
    <w:rsid w:val="003F3DD7"/>
    <w:rsid w:val="003F4C14"/>
    <w:rsid w:val="003F511D"/>
    <w:rsid w:val="003F5580"/>
    <w:rsid w:val="003F6661"/>
    <w:rsid w:val="003F66C9"/>
    <w:rsid w:val="003F7035"/>
    <w:rsid w:val="003F7147"/>
    <w:rsid w:val="003F7B66"/>
    <w:rsid w:val="004006E6"/>
    <w:rsid w:val="00400D5C"/>
    <w:rsid w:val="004012E6"/>
    <w:rsid w:val="00401384"/>
    <w:rsid w:val="004014DD"/>
    <w:rsid w:val="004021D1"/>
    <w:rsid w:val="004023BA"/>
    <w:rsid w:val="0040288C"/>
    <w:rsid w:val="0040365B"/>
    <w:rsid w:val="0040376A"/>
    <w:rsid w:val="0040386B"/>
    <w:rsid w:val="004045D0"/>
    <w:rsid w:val="00404CED"/>
    <w:rsid w:val="00405525"/>
    <w:rsid w:val="00405871"/>
    <w:rsid w:val="00405D64"/>
    <w:rsid w:val="00406A58"/>
    <w:rsid w:val="00406BDF"/>
    <w:rsid w:val="004073BE"/>
    <w:rsid w:val="00407AAF"/>
    <w:rsid w:val="004129F4"/>
    <w:rsid w:val="00412EF7"/>
    <w:rsid w:val="00413045"/>
    <w:rsid w:val="00414162"/>
    <w:rsid w:val="00415236"/>
    <w:rsid w:val="004152AE"/>
    <w:rsid w:val="0041609E"/>
    <w:rsid w:val="00416114"/>
    <w:rsid w:val="0041641A"/>
    <w:rsid w:val="0041655F"/>
    <w:rsid w:val="0042157F"/>
    <w:rsid w:val="00421885"/>
    <w:rsid w:val="00421C92"/>
    <w:rsid w:val="004227FA"/>
    <w:rsid w:val="004229AB"/>
    <w:rsid w:val="00423863"/>
    <w:rsid w:val="00423A17"/>
    <w:rsid w:val="00424AED"/>
    <w:rsid w:val="00424DA9"/>
    <w:rsid w:val="004258D0"/>
    <w:rsid w:val="00425BAE"/>
    <w:rsid w:val="00426246"/>
    <w:rsid w:val="00426A25"/>
    <w:rsid w:val="004310AC"/>
    <w:rsid w:val="00432964"/>
    <w:rsid w:val="00432D1C"/>
    <w:rsid w:val="00432E0B"/>
    <w:rsid w:val="00432F9B"/>
    <w:rsid w:val="00433145"/>
    <w:rsid w:val="004333B7"/>
    <w:rsid w:val="004339F8"/>
    <w:rsid w:val="00433FCE"/>
    <w:rsid w:val="004341B2"/>
    <w:rsid w:val="004345F6"/>
    <w:rsid w:val="00435502"/>
    <w:rsid w:val="00435758"/>
    <w:rsid w:val="00435C37"/>
    <w:rsid w:val="00437804"/>
    <w:rsid w:val="00437CB0"/>
    <w:rsid w:val="00437EA0"/>
    <w:rsid w:val="00440C9D"/>
    <w:rsid w:val="00441B6A"/>
    <w:rsid w:val="00442419"/>
    <w:rsid w:val="00442D94"/>
    <w:rsid w:val="00443B41"/>
    <w:rsid w:val="00443B56"/>
    <w:rsid w:val="004447DF"/>
    <w:rsid w:val="004449C3"/>
    <w:rsid w:val="004460E7"/>
    <w:rsid w:val="004468BC"/>
    <w:rsid w:val="004468E8"/>
    <w:rsid w:val="00446C40"/>
    <w:rsid w:val="00446CA5"/>
    <w:rsid w:val="004504D7"/>
    <w:rsid w:val="004536B3"/>
    <w:rsid w:val="004537CB"/>
    <w:rsid w:val="00453D4F"/>
    <w:rsid w:val="00454E1D"/>
    <w:rsid w:val="00457294"/>
    <w:rsid w:val="004573F5"/>
    <w:rsid w:val="004579F3"/>
    <w:rsid w:val="00457F26"/>
    <w:rsid w:val="0046062F"/>
    <w:rsid w:val="00461506"/>
    <w:rsid w:val="00461ECC"/>
    <w:rsid w:val="00462235"/>
    <w:rsid w:val="00462E98"/>
    <w:rsid w:val="004634EA"/>
    <w:rsid w:val="00465B91"/>
    <w:rsid w:val="00465F1E"/>
    <w:rsid w:val="00466B72"/>
    <w:rsid w:val="0047015E"/>
    <w:rsid w:val="00470F11"/>
    <w:rsid w:val="00471A20"/>
    <w:rsid w:val="00471E77"/>
    <w:rsid w:val="00472E96"/>
    <w:rsid w:val="00473907"/>
    <w:rsid w:val="004753E0"/>
    <w:rsid w:val="00475560"/>
    <w:rsid w:val="00475EA4"/>
    <w:rsid w:val="0048025F"/>
    <w:rsid w:val="00482C44"/>
    <w:rsid w:val="0048317B"/>
    <w:rsid w:val="00483CC2"/>
    <w:rsid w:val="00486632"/>
    <w:rsid w:val="004868DB"/>
    <w:rsid w:val="00486920"/>
    <w:rsid w:val="0049062A"/>
    <w:rsid w:val="00490755"/>
    <w:rsid w:val="00492A9D"/>
    <w:rsid w:val="00494D8E"/>
    <w:rsid w:val="00495842"/>
    <w:rsid w:val="00496106"/>
    <w:rsid w:val="00496DB8"/>
    <w:rsid w:val="00497804"/>
    <w:rsid w:val="0049782E"/>
    <w:rsid w:val="004A1464"/>
    <w:rsid w:val="004A1EF1"/>
    <w:rsid w:val="004A2131"/>
    <w:rsid w:val="004A2164"/>
    <w:rsid w:val="004A23F2"/>
    <w:rsid w:val="004A2555"/>
    <w:rsid w:val="004A28EF"/>
    <w:rsid w:val="004A3569"/>
    <w:rsid w:val="004A3C87"/>
    <w:rsid w:val="004A3E9E"/>
    <w:rsid w:val="004A427A"/>
    <w:rsid w:val="004A465C"/>
    <w:rsid w:val="004A4FC4"/>
    <w:rsid w:val="004A56BF"/>
    <w:rsid w:val="004A580F"/>
    <w:rsid w:val="004A6997"/>
    <w:rsid w:val="004A7D69"/>
    <w:rsid w:val="004B03C1"/>
    <w:rsid w:val="004B110A"/>
    <w:rsid w:val="004B1930"/>
    <w:rsid w:val="004B1AC5"/>
    <w:rsid w:val="004B1C1E"/>
    <w:rsid w:val="004B2AFA"/>
    <w:rsid w:val="004B2FE1"/>
    <w:rsid w:val="004B3D53"/>
    <w:rsid w:val="004B4041"/>
    <w:rsid w:val="004B4C1F"/>
    <w:rsid w:val="004B5134"/>
    <w:rsid w:val="004B5796"/>
    <w:rsid w:val="004B5E70"/>
    <w:rsid w:val="004B69C1"/>
    <w:rsid w:val="004B6FC5"/>
    <w:rsid w:val="004B7E44"/>
    <w:rsid w:val="004C00D3"/>
    <w:rsid w:val="004C02A8"/>
    <w:rsid w:val="004C0AA5"/>
    <w:rsid w:val="004C18B1"/>
    <w:rsid w:val="004C2B22"/>
    <w:rsid w:val="004C2B9A"/>
    <w:rsid w:val="004C47C4"/>
    <w:rsid w:val="004C5B18"/>
    <w:rsid w:val="004C5D3C"/>
    <w:rsid w:val="004C7325"/>
    <w:rsid w:val="004C7CC8"/>
    <w:rsid w:val="004D0232"/>
    <w:rsid w:val="004D0B00"/>
    <w:rsid w:val="004D0C7B"/>
    <w:rsid w:val="004D1646"/>
    <w:rsid w:val="004D26C4"/>
    <w:rsid w:val="004D2E16"/>
    <w:rsid w:val="004D32C2"/>
    <w:rsid w:val="004D3817"/>
    <w:rsid w:val="004D4AFA"/>
    <w:rsid w:val="004D5172"/>
    <w:rsid w:val="004D5252"/>
    <w:rsid w:val="004D5400"/>
    <w:rsid w:val="004D5D1C"/>
    <w:rsid w:val="004D633A"/>
    <w:rsid w:val="004D66C4"/>
    <w:rsid w:val="004D66FD"/>
    <w:rsid w:val="004D7341"/>
    <w:rsid w:val="004D7370"/>
    <w:rsid w:val="004D748A"/>
    <w:rsid w:val="004D7B7D"/>
    <w:rsid w:val="004E0A45"/>
    <w:rsid w:val="004E1A05"/>
    <w:rsid w:val="004E1D77"/>
    <w:rsid w:val="004E222A"/>
    <w:rsid w:val="004E272A"/>
    <w:rsid w:val="004E3209"/>
    <w:rsid w:val="004E33AD"/>
    <w:rsid w:val="004E37DE"/>
    <w:rsid w:val="004E38B7"/>
    <w:rsid w:val="004E3A57"/>
    <w:rsid w:val="004E428C"/>
    <w:rsid w:val="004E43E4"/>
    <w:rsid w:val="004E451A"/>
    <w:rsid w:val="004E4D0D"/>
    <w:rsid w:val="004E593A"/>
    <w:rsid w:val="004E7040"/>
    <w:rsid w:val="004E70E2"/>
    <w:rsid w:val="004E7907"/>
    <w:rsid w:val="004F118F"/>
    <w:rsid w:val="004F1EFC"/>
    <w:rsid w:val="004F2B86"/>
    <w:rsid w:val="004F37D6"/>
    <w:rsid w:val="004F66B9"/>
    <w:rsid w:val="004F672D"/>
    <w:rsid w:val="004F751E"/>
    <w:rsid w:val="004F7A8F"/>
    <w:rsid w:val="004F7C02"/>
    <w:rsid w:val="004F7FAF"/>
    <w:rsid w:val="005008B1"/>
    <w:rsid w:val="0050152C"/>
    <w:rsid w:val="0050217B"/>
    <w:rsid w:val="00502A33"/>
    <w:rsid w:val="005038E2"/>
    <w:rsid w:val="0050514A"/>
    <w:rsid w:val="00505210"/>
    <w:rsid w:val="00505335"/>
    <w:rsid w:val="00510096"/>
    <w:rsid w:val="005105EA"/>
    <w:rsid w:val="00510D65"/>
    <w:rsid w:val="00510D98"/>
    <w:rsid w:val="00510E7B"/>
    <w:rsid w:val="005110D8"/>
    <w:rsid w:val="00511531"/>
    <w:rsid w:val="00511786"/>
    <w:rsid w:val="005118CE"/>
    <w:rsid w:val="005125F7"/>
    <w:rsid w:val="00513618"/>
    <w:rsid w:val="00513CB2"/>
    <w:rsid w:val="005147EA"/>
    <w:rsid w:val="00514A8C"/>
    <w:rsid w:val="00514AEC"/>
    <w:rsid w:val="005150F9"/>
    <w:rsid w:val="005155B6"/>
    <w:rsid w:val="00515D46"/>
    <w:rsid w:val="005160D2"/>
    <w:rsid w:val="0051614A"/>
    <w:rsid w:val="005161B0"/>
    <w:rsid w:val="0051639B"/>
    <w:rsid w:val="00516459"/>
    <w:rsid w:val="00516A26"/>
    <w:rsid w:val="00516B90"/>
    <w:rsid w:val="00517E14"/>
    <w:rsid w:val="00520AFE"/>
    <w:rsid w:val="00520F51"/>
    <w:rsid w:val="0052131B"/>
    <w:rsid w:val="00521653"/>
    <w:rsid w:val="0052174E"/>
    <w:rsid w:val="005219EA"/>
    <w:rsid w:val="00521CAB"/>
    <w:rsid w:val="00522063"/>
    <w:rsid w:val="00522581"/>
    <w:rsid w:val="00525417"/>
    <w:rsid w:val="0052543F"/>
    <w:rsid w:val="00525525"/>
    <w:rsid w:val="00525F78"/>
    <w:rsid w:val="00526E64"/>
    <w:rsid w:val="00527666"/>
    <w:rsid w:val="00530133"/>
    <w:rsid w:val="00530FDF"/>
    <w:rsid w:val="00531249"/>
    <w:rsid w:val="005312B0"/>
    <w:rsid w:val="0053177C"/>
    <w:rsid w:val="00531D41"/>
    <w:rsid w:val="00531D89"/>
    <w:rsid w:val="00533026"/>
    <w:rsid w:val="005333E7"/>
    <w:rsid w:val="005337AB"/>
    <w:rsid w:val="00535840"/>
    <w:rsid w:val="005358C2"/>
    <w:rsid w:val="00535E95"/>
    <w:rsid w:val="00535F9C"/>
    <w:rsid w:val="00536071"/>
    <w:rsid w:val="005361FC"/>
    <w:rsid w:val="005368CE"/>
    <w:rsid w:val="00536A51"/>
    <w:rsid w:val="00536D06"/>
    <w:rsid w:val="0053738A"/>
    <w:rsid w:val="00541EAA"/>
    <w:rsid w:val="00542DC3"/>
    <w:rsid w:val="00542EAC"/>
    <w:rsid w:val="00543B77"/>
    <w:rsid w:val="00544319"/>
    <w:rsid w:val="0054431E"/>
    <w:rsid w:val="005444C9"/>
    <w:rsid w:val="005445B9"/>
    <w:rsid w:val="0054520E"/>
    <w:rsid w:val="0054584D"/>
    <w:rsid w:val="0054585B"/>
    <w:rsid w:val="0054606A"/>
    <w:rsid w:val="005475FE"/>
    <w:rsid w:val="005476D2"/>
    <w:rsid w:val="00550167"/>
    <w:rsid w:val="005506DD"/>
    <w:rsid w:val="00551039"/>
    <w:rsid w:val="00551D1A"/>
    <w:rsid w:val="00552E4F"/>
    <w:rsid w:val="0055314C"/>
    <w:rsid w:val="00553CB1"/>
    <w:rsid w:val="0055424F"/>
    <w:rsid w:val="005552D4"/>
    <w:rsid w:val="005559FB"/>
    <w:rsid w:val="005562DC"/>
    <w:rsid w:val="005568BB"/>
    <w:rsid w:val="00557C87"/>
    <w:rsid w:val="005601B3"/>
    <w:rsid w:val="005605A7"/>
    <w:rsid w:val="0056070A"/>
    <w:rsid w:val="00560AC0"/>
    <w:rsid w:val="0056149A"/>
    <w:rsid w:val="00561ACB"/>
    <w:rsid w:val="005621EA"/>
    <w:rsid w:val="00562282"/>
    <w:rsid w:val="00562731"/>
    <w:rsid w:val="00563FFC"/>
    <w:rsid w:val="00564693"/>
    <w:rsid w:val="005654E9"/>
    <w:rsid w:val="00565591"/>
    <w:rsid w:val="00565667"/>
    <w:rsid w:val="00565682"/>
    <w:rsid w:val="005656D0"/>
    <w:rsid w:val="00565808"/>
    <w:rsid w:val="00565D49"/>
    <w:rsid w:val="00565DA0"/>
    <w:rsid w:val="00566125"/>
    <w:rsid w:val="00566264"/>
    <w:rsid w:val="00567181"/>
    <w:rsid w:val="00567A12"/>
    <w:rsid w:val="00567B2E"/>
    <w:rsid w:val="00570762"/>
    <w:rsid w:val="00570B67"/>
    <w:rsid w:val="00572478"/>
    <w:rsid w:val="00572492"/>
    <w:rsid w:val="00572EC3"/>
    <w:rsid w:val="00573EA6"/>
    <w:rsid w:val="00574A46"/>
    <w:rsid w:val="005755A0"/>
    <w:rsid w:val="0057591B"/>
    <w:rsid w:val="00575A56"/>
    <w:rsid w:val="00575B98"/>
    <w:rsid w:val="00575FB6"/>
    <w:rsid w:val="00577633"/>
    <w:rsid w:val="00577F1B"/>
    <w:rsid w:val="00580F8B"/>
    <w:rsid w:val="00581167"/>
    <w:rsid w:val="005814B3"/>
    <w:rsid w:val="00581550"/>
    <w:rsid w:val="00581A6A"/>
    <w:rsid w:val="00581F39"/>
    <w:rsid w:val="00582D3B"/>
    <w:rsid w:val="00582EC9"/>
    <w:rsid w:val="0058321F"/>
    <w:rsid w:val="00583667"/>
    <w:rsid w:val="00583E8E"/>
    <w:rsid w:val="00584096"/>
    <w:rsid w:val="00585706"/>
    <w:rsid w:val="0058585B"/>
    <w:rsid w:val="0058623D"/>
    <w:rsid w:val="0058685B"/>
    <w:rsid w:val="00586FFB"/>
    <w:rsid w:val="0059041C"/>
    <w:rsid w:val="00590869"/>
    <w:rsid w:val="005911A1"/>
    <w:rsid w:val="00591540"/>
    <w:rsid w:val="00591867"/>
    <w:rsid w:val="00591B8A"/>
    <w:rsid w:val="00593784"/>
    <w:rsid w:val="00593931"/>
    <w:rsid w:val="005947C2"/>
    <w:rsid w:val="00594BCE"/>
    <w:rsid w:val="00594C90"/>
    <w:rsid w:val="005A146D"/>
    <w:rsid w:val="005A1672"/>
    <w:rsid w:val="005A17F5"/>
    <w:rsid w:val="005A2730"/>
    <w:rsid w:val="005A2D9D"/>
    <w:rsid w:val="005A2F8A"/>
    <w:rsid w:val="005A3C85"/>
    <w:rsid w:val="005A47AA"/>
    <w:rsid w:val="005A5E85"/>
    <w:rsid w:val="005A655D"/>
    <w:rsid w:val="005A68C6"/>
    <w:rsid w:val="005A700A"/>
    <w:rsid w:val="005A718F"/>
    <w:rsid w:val="005A7226"/>
    <w:rsid w:val="005A78E7"/>
    <w:rsid w:val="005A78F0"/>
    <w:rsid w:val="005A7B2B"/>
    <w:rsid w:val="005A7CBA"/>
    <w:rsid w:val="005B0704"/>
    <w:rsid w:val="005B12E6"/>
    <w:rsid w:val="005B134E"/>
    <w:rsid w:val="005B1A22"/>
    <w:rsid w:val="005B1AA3"/>
    <w:rsid w:val="005B204D"/>
    <w:rsid w:val="005B36BC"/>
    <w:rsid w:val="005B38C5"/>
    <w:rsid w:val="005B3CB7"/>
    <w:rsid w:val="005B40BF"/>
    <w:rsid w:val="005B4AB1"/>
    <w:rsid w:val="005B68FE"/>
    <w:rsid w:val="005B6FD4"/>
    <w:rsid w:val="005B742B"/>
    <w:rsid w:val="005B7A75"/>
    <w:rsid w:val="005B7CF4"/>
    <w:rsid w:val="005B7DC7"/>
    <w:rsid w:val="005C07A0"/>
    <w:rsid w:val="005C1EB0"/>
    <w:rsid w:val="005C224D"/>
    <w:rsid w:val="005C2ABF"/>
    <w:rsid w:val="005C3280"/>
    <w:rsid w:val="005C333F"/>
    <w:rsid w:val="005C3F5E"/>
    <w:rsid w:val="005C411D"/>
    <w:rsid w:val="005C4201"/>
    <w:rsid w:val="005C4A59"/>
    <w:rsid w:val="005C5238"/>
    <w:rsid w:val="005C59F8"/>
    <w:rsid w:val="005C6201"/>
    <w:rsid w:val="005C7FA5"/>
    <w:rsid w:val="005D12F6"/>
    <w:rsid w:val="005D1E44"/>
    <w:rsid w:val="005D223B"/>
    <w:rsid w:val="005D22A2"/>
    <w:rsid w:val="005D2F95"/>
    <w:rsid w:val="005D34FB"/>
    <w:rsid w:val="005D36B8"/>
    <w:rsid w:val="005D3A29"/>
    <w:rsid w:val="005D3F7A"/>
    <w:rsid w:val="005D4BDA"/>
    <w:rsid w:val="005D57AD"/>
    <w:rsid w:val="005D5BBC"/>
    <w:rsid w:val="005D5F21"/>
    <w:rsid w:val="005D6452"/>
    <w:rsid w:val="005D72E2"/>
    <w:rsid w:val="005D74D0"/>
    <w:rsid w:val="005E0151"/>
    <w:rsid w:val="005E0B79"/>
    <w:rsid w:val="005E2135"/>
    <w:rsid w:val="005E2433"/>
    <w:rsid w:val="005E2902"/>
    <w:rsid w:val="005E3279"/>
    <w:rsid w:val="005E3745"/>
    <w:rsid w:val="005E42A5"/>
    <w:rsid w:val="005E450A"/>
    <w:rsid w:val="005E4969"/>
    <w:rsid w:val="005E5A6F"/>
    <w:rsid w:val="005E6278"/>
    <w:rsid w:val="005E6A25"/>
    <w:rsid w:val="005E6A78"/>
    <w:rsid w:val="005E7265"/>
    <w:rsid w:val="005E762D"/>
    <w:rsid w:val="005E7E25"/>
    <w:rsid w:val="005F0A85"/>
    <w:rsid w:val="005F2938"/>
    <w:rsid w:val="005F460B"/>
    <w:rsid w:val="005F4905"/>
    <w:rsid w:val="005F4E63"/>
    <w:rsid w:val="005F5E76"/>
    <w:rsid w:val="005F7A4A"/>
    <w:rsid w:val="00601FAE"/>
    <w:rsid w:val="0060311A"/>
    <w:rsid w:val="00603365"/>
    <w:rsid w:val="00603499"/>
    <w:rsid w:val="006042CA"/>
    <w:rsid w:val="00604555"/>
    <w:rsid w:val="0060471E"/>
    <w:rsid w:val="00604831"/>
    <w:rsid w:val="006048E8"/>
    <w:rsid w:val="0060559A"/>
    <w:rsid w:val="00605A19"/>
    <w:rsid w:val="00605E95"/>
    <w:rsid w:val="00607B80"/>
    <w:rsid w:val="0061052D"/>
    <w:rsid w:val="0061064F"/>
    <w:rsid w:val="00610DF9"/>
    <w:rsid w:val="00611683"/>
    <w:rsid w:val="00611F03"/>
    <w:rsid w:val="00612412"/>
    <w:rsid w:val="00613B94"/>
    <w:rsid w:val="00615823"/>
    <w:rsid w:val="00616441"/>
    <w:rsid w:val="006167CF"/>
    <w:rsid w:val="006173AC"/>
    <w:rsid w:val="00617A07"/>
    <w:rsid w:val="00617D89"/>
    <w:rsid w:val="006201A2"/>
    <w:rsid w:val="00620E2B"/>
    <w:rsid w:val="006211CC"/>
    <w:rsid w:val="00621686"/>
    <w:rsid w:val="0062185B"/>
    <w:rsid w:val="00621AF1"/>
    <w:rsid w:val="00621E50"/>
    <w:rsid w:val="006220CE"/>
    <w:rsid w:val="00622815"/>
    <w:rsid w:val="006229C4"/>
    <w:rsid w:val="00624170"/>
    <w:rsid w:val="00624481"/>
    <w:rsid w:val="00625B6A"/>
    <w:rsid w:val="00626AB2"/>
    <w:rsid w:val="00626AEE"/>
    <w:rsid w:val="0062735A"/>
    <w:rsid w:val="00627B2A"/>
    <w:rsid w:val="00627DEF"/>
    <w:rsid w:val="0063007F"/>
    <w:rsid w:val="00630311"/>
    <w:rsid w:val="00630C72"/>
    <w:rsid w:val="00630DCD"/>
    <w:rsid w:val="006316AD"/>
    <w:rsid w:val="006316FC"/>
    <w:rsid w:val="00631C88"/>
    <w:rsid w:val="00632138"/>
    <w:rsid w:val="00632235"/>
    <w:rsid w:val="006341EE"/>
    <w:rsid w:val="00634439"/>
    <w:rsid w:val="00634D2B"/>
    <w:rsid w:val="00634F97"/>
    <w:rsid w:val="00635413"/>
    <w:rsid w:val="0063751C"/>
    <w:rsid w:val="00637701"/>
    <w:rsid w:val="00640289"/>
    <w:rsid w:val="00640408"/>
    <w:rsid w:val="00640D86"/>
    <w:rsid w:val="00641299"/>
    <w:rsid w:val="00642454"/>
    <w:rsid w:val="00644B31"/>
    <w:rsid w:val="00645713"/>
    <w:rsid w:val="00645A8C"/>
    <w:rsid w:val="00645E5E"/>
    <w:rsid w:val="0064655E"/>
    <w:rsid w:val="00646E81"/>
    <w:rsid w:val="00647086"/>
    <w:rsid w:val="006472E5"/>
    <w:rsid w:val="0064778A"/>
    <w:rsid w:val="006478A7"/>
    <w:rsid w:val="00647A49"/>
    <w:rsid w:val="006500A5"/>
    <w:rsid w:val="00650182"/>
    <w:rsid w:val="0065042B"/>
    <w:rsid w:val="00650818"/>
    <w:rsid w:val="006516FD"/>
    <w:rsid w:val="00651B63"/>
    <w:rsid w:val="00651C0A"/>
    <w:rsid w:val="006526DD"/>
    <w:rsid w:val="006529D1"/>
    <w:rsid w:val="0065325A"/>
    <w:rsid w:val="00653C8D"/>
    <w:rsid w:val="00653F64"/>
    <w:rsid w:val="00654431"/>
    <w:rsid w:val="00654B21"/>
    <w:rsid w:val="00655644"/>
    <w:rsid w:val="00656135"/>
    <w:rsid w:val="0065710C"/>
    <w:rsid w:val="00657201"/>
    <w:rsid w:val="00657D35"/>
    <w:rsid w:val="0066061D"/>
    <w:rsid w:val="006606DA"/>
    <w:rsid w:val="0066091B"/>
    <w:rsid w:val="00660D47"/>
    <w:rsid w:val="0066109F"/>
    <w:rsid w:val="0066387F"/>
    <w:rsid w:val="00663C69"/>
    <w:rsid w:val="006641FD"/>
    <w:rsid w:val="0066450C"/>
    <w:rsid w:val="00665485"/>
    <w:rsid w:val="00666358"/>
    <w:rsid w:val="006668A5"/>
    <w:rsid w:val="0066739A"/>
    <w:rsid w:val="006717CB"/>
    <w:rsid w:val="006721C8"/>
    <w:rsid w:val="00673A48"/>
    <w:rsid w:val="00675570"/>
    <w:rsid w:val="006759B2"/>
    <w:rsid w:val="00675A84"/>
    <w:rsid w:val="00675A88"/>
    <w:rsid w:val="00677C85"/>
    <w:rsid w:val="0068139E"/>
    <w:rsid w:val="00681C66"/>
    <w:rsid w:val="006822AC"/>
    <w:rsid w:val="00682982"/>
    <w:rsid w:val="00682B67"/>
    <w:rsid w:val="00682C40"/>
    <w:rsid w:val="00683500"/>
    <w:rsid w:val="0068459E"/>
    <w:rsid w:val="00684611"/>
    <w:rsid w:val="00685E7A"/>
    <w:rsid w:val="006860D9"/>
    <w:rsid w:val="00686102"/>
    <w:rsid w:val="00686568"/>
    <w:rsid w:val="00686A58"/>
    <w:rsid w:val="006872F4"/>
    <w:rsid w:val="006874A8"/>
    <w:rsid w:val="006874F1"/>
    <w:rsid w:val="0069147C"/>
    <w:rsid w:val="006918C3"/>
    <w:rsid w:val="00691FC4"/>
    <w:rsid w:val="00692491"/>
    <w:rsid w:val="006927A1"/>
    <w:rsid w:val="00692910"/>
    <w:rsid w:val="006929C5"/>
    <w:rsid w:val="0069336A"/>
    <w:rsid w:val="0069354F"/>
    <w:rsid w:val="006936AF"/>
    <w:rsid w:val="00694065"/>
    <w:rsid w:val="00695AA8"/>
    <w:rsid w:val="00696D9E"/>
    <w:rsid w:val="00697EC9"/>
    <w:rsid w:val="006A0945"/>
    <w:rsid w:val="006A0E1C"/>
    <w:rsid w:val="006A0FDF"/>
    <w:rsid w:val="006A1246"/>
    <w:rsid w:val="006A2852"/>
    <w:rsid w:val="006A3170"/>
    <w:rsid w:val="006A329D"/>
    <w:rsid w:val="006A398C"/>
    <w:rsid w:val="006A3BE5"/>
    <w:rsid w:val="006A3CE7"/>
    <w:rsid w:val="006A40A7"/>
    <w:rsid w:val="006A524B"/>
    <w:rsid w:val="006A599A"/>
    <w:rsid w:val="006B02F0"/>
    <w:rsid w:val="006B1293"/>
    <w:rsid w:val="006B1431"/>
    <w:rsid w:val="006B16F6"/>
    <w:rsid w:val="006B1E23"/>
    <w:rsid w:val="006B2312"/>
    <w:rsid w:val="006B256A"/>
    <w:rsid w:val="006B29FC"/>
    <w:rsid w:val="006B2B3F"/>
    <w:rsid w:val="006B2BCA"/>
    <w:rsid w:val="006B3B10"/>
    <w:rsid w:val="006B454A"/>
    <w:rsid w:val="006B568E"/>
    <w:rsid w:val="006B59F0"/>
    <w:rsid w:val="006B5AC0"/>
    <w:rsid w:val="006B62E3"/>
    <w:rsid w:val="006B644A"/>
    <w:rsid w:val="006B75F3"/>
    <w:rsid w:val="006B778A"/>
    <w:rsid w:val="006C0125"/>
    <w:rsid w:val="006C18A4"/>
    <w:rsid w:val="006C22DA"/>
    <w:rsid w:val="006C2453"/>
    <w:rsid w:val="006C2E2C"/>
    <w:rsid w:val="006C38A3"/>
    <w:rsid w:val="006C3CD1"/>
    <w:rsid w:val="006C4797"/>
    <w:rsid w:val="006C498E"/>
    <w:rsid w:val="006C5885"/>
    <w:rsid w:val="006C67B3"/>
    <w:rsid w:val="006C69D5"/>
    <w:rsid w:val="006C7879"/>
    <w:rsid w:val="006C7DF0"/>
    <w:rsid w:val="006D05BB"/>
    <w:rsid w:val="006D0641"/>
    <w:rsid w:val="006D0ECD"/>
    <w:rsid w:val="006D1699"/>
    <w:rsid w:val="006D2BE2"/>
    <w:rsid w:val="006D2C27"/>
    <w:rsid w:val="006D3423"/>
    <w:rsid w:val="006D3E75"/>
    <w:rsid w:val="006D56E8"/>
    <w:rsid w:val="006D6340"/>
    <w:rsid w:val="006D6522"/>
    <w:rsid w:val="006D71CB"/>
    <w:rsid w:val="006D7744"/>
    <w:rsid w:val="006D7B1C"/>
    <w:rsid w:val="006D7C07"/>
    <w:rsid w:val="006E0169"/>
    <w:rsid w:val="006E0F85"/>
    <w:rsid w:val="006E25D2"/>
    <w:rsid w:val="006E2622"/>
    <w:rsid w:val="006E2F0C"/>
    <w:rsid w:val="006E37EF"/>
    <w:rsid w:val="006E3C78"/>
    <w:rsid w:val="006E42B0"/>
    <w:rsid w:val="006E5396"/>
    <w:rsid w:val="006E57B3"/>
    <w:rsid w:val="006E76D6"/>
    <w:rsid w:val="006E77D2"/>
    <w:rsid w:val="006E7A89"/>
    <w:rsid w:val="006F00D9"/>
    <w:rsid w:val="006F24BD"/>
    <w:rsid w:val="006F2CC1"/>
    <w:rsid w:val="006F32FC"/>
    <w:rsid w:val="006F38D4"/>
    <w:rsid w:val="006F3A5E"/>
    <w:rsid w:val="006F473B"/>
    <w:rsid w:val="006F4AA3"/>
    <w:rsid w:val="006F4B46"/>
    <w:rsid w:val="006F5BE2"/>
    <w:rsid w:val="006F67D9"/>
    <w:rsid w:val="006F71F9"/>
    <w:rsid w:val="006F773A"/>
    <w:rsid w:val="006F7743"/>
    <w:rsid w:val="006F7E50"/>
    <w:rsid w:val="00700275"/>
    <w:rsid w:val="0070039F"/>
    <w:rsid w:val="00701350"/>
    <w:rsid w:val="00701590"/>
    <w:rsid w:val="00702019"/>
    <w:rsid w:val="007036CC"/>
    <w:rsid w:val="007038EC"/>
    <w:rsid w:val="00703D77"/>
    <w:rsid w:val="007051F0"/>
    <w:rsid w:val="00705C01"/>
    <w:rsid w:val="007060FE"/>
    <w:rsid w:val="00707398"/>
    <w:rsid w:val="007074EC"/>
    <w:rsid w:val="0071072E"/>
    <w:rsid w:val="00710997"/>
    <w:rsid w:val="00710E03"/>
    <w:rsid w:val="00711403"/>
    <w:rsid w:val="007115E3"/>
    <w:rsid w:val="00712048"/>
    <w:rsid w:val="007127B2"/>
    <w:rsid w:val="00713706"/>
    <w:rsid w:val="00714877"/>
    <w:rsid w:val="007150D8"/>
    <w:rsid w:val="00715393"/>
    <w:rsid w:val="007159A9"/>
    <w:rsid w:val="00715F8F"/>
    <w:rsid w:val="0071703A"/>
    <w:rsid w:val="00717BF3"/>
    <w:rsid w:val="007202AA"/>
    <w:rsid w:val="0072050D"/>
    <w:rsid w:val="00720872"/>
    <w:rsid w:val="00722C64"/>
    <w:rsid w:val="0072346E"/>
    <w:rsid w:val="0072357E"/>
    <w:rsid w:val="00723D66"/>
    <w:rsid w:val="0072431A"/>
    <w:rsid w:val="00724469"/>
    <w:rsid w:val="007249A3"/>
    <w:rsid w:val="007255AF"/>
    <w:rsid w:val="007260DC"/>
    <w:rsid w:val="00726BCF"/>
    <w:rsid w:val="00727753"/>
    <w:rsid w:val="00727913"/>
    <w:rsid w:val="00730237"/>
    <w:rsid w:val="00731B9B"/>
    <w:rsid w:val="00731D96"/>
    <w:rsid w:val="00732857"/>
    <w:rsid w:val="00732C04"/>
    <w:rsid w:val="0073322A"/>
    <w:rsid w:val="007337DB"/>
    <w:rsid w:val="00734532"/>
    <w:rsid w:val="00734920"/>
    <w:rsid w:val="00736292"/>
    <w:rsid w:val="00737161"/>
    <w:rsid w:val="0074012F"/>
    <w:rsid w:val="00740BB3"/>
    <w:rsid w:val="0074155A"/>
    <w:rsid w:val="00742764"/>
    <w:rsid w:val="00742A84"/>
    <w:rsid w:val="007439E7"/>
    <w:rsid w:val="00744184"/>
    <w:rsid w:val="00744952"/>
    <w:rsid w:val="00744D1C"/>
    <w:rsid w:val="00744F43"/>
    <w:rsid w:val="0074515F"/>
    <w:rsid w:val="00745336"/>
    <w:rsid w:val="00745AF1"/>
    <w:rsid w:val="00747053"/>
    <w:rsid w:val="00747D68"/>
    <w:rsid w:val="00750010"/>
    <w:rsid w:val="00750382"/>
    <w:rsid w:val="00750957"/>
    <w:rsid w:val="00751232"/>
    <w:rsid w:val="007516CF"/>
    <w:rsid w:val="007518AD"/>
    <w:rsid w:val="0075213D"/>
    <w:rsid w:val="00752DC7"/>
    <w:rsid w:val="0075347B"/>
    <w:rsid w:val="00753488"/>
    <w:rsid w:val="00753BCE"/>
    <w:rsid w:val="00754A6F"/>
    <w:rsid w:val="00755549"/>
    <w:rsid w:val="00756722"/>
    <w:rsid w:val="007568EF"/>
    <w:rsid w:val="00756D8E"/>
    <w:rsid w:val="00756DB5"/>
    <w:rsid w:val="0075715E"/>
    <w:rsid w:val="00761BAD"/>
    <w:rsid w:val="00761DB0"/>
    <w:rsid w:val="007620DC"/>
    <w:rsid w:val="00762A54"/>
    <w:rsid w:val="00763821"/>
    <w:rsid w:val="00763B1A"/>
    <w:rsid w:val="007645B4"/>
    <w:rsid w:val="007666C7"/>
    <w:rsid w:val="0076729F"/>
    <w:rsid w:val="00767676"/>
    <w:rsid w:val="00770134"/>
    <w:rsid w:val="007721D7"/>
    <w:rsid w:val="00773424"/>
    <w:rsid w:val="00773F3C"/>
    <w:rsid w:val="0077408A"/>
    <w:rsid w:val="00774ABE"/>
    <w:rsid w:val="00776245"/>
    <w:rsid w:val="0077670A"/>
    <w:rsid w:val="00777104"/>
    <w:rsid w:val="00780BDD"/>
    <w:rsid w:val="0078160E"/>
    <w:rsid w:val="00782959"/>
    <w:rsid w:val="00782D5C"/>
    <w:rsid w:val="00782D7B"/>
    <w:rsid w:val="00782F4F"/>
    <w:rsid w:val="007838CF"/>
    <w:rsid w:val="00783AC3"/>
    <w:rsid w:val="00783D2A"/>
    <w:rsid w:val="00784E9D"/>
    <w:rsid w:val="00784F68"/>
    <w:rsid w:val="00785EBE"/>
    <w:rsid w:val="00785FE4"/>
    <w:rsid w:val="00786315"/>
    <w:rsid w:val="00786B50"/>
    <w:rsid w:val="007870DF"/>
    <w:rsid w:val="0078746D"/>
    <w:rsid w:val="00787B77"/>
    <w:rsid w:val="00790045"/>
    <w:rsid w:val="00790219"/>
    <w:rsid w:val="00790C03"/>
    <w:rsid w:val="007913DF"/>
    <w:rsid w:val="007916B7"/>
    <w:rsid w:val="0079235E"/>
    <w:rsid w:val="0079236F"/>
    <w:rsid w:val="00793192"/>
    <w:rsid w:val="0079345A"/>
    <w:rsid w:val="0079381C"/>
    <w:rsid w:val="00793C2F"/>
    <w:rsid w:val="00793C51"/>
    <w:rsid w:val="007954EE"/>
    <w:rsid w:val="00795C2D"/>
    <w:rsid w:val="0079644C"/>
    <w:rsid w:val="00796FAD"/>
    <w:rsid w:val="007970E6"/>
    <w:rsid w:val="007A03C5"/>
    <w:rsid w:val="007A0456"/>
    <w:rsid w:val="007A053A"/>
    <w:rsid w:val="007A07AF"/>
    <w:rsid w:val="007A09F8"/>
    <w:rsid w:val="007A0CC4"/>
    <w:rsid w:val="007A12D6"/>
    <w:rsid w:val="007A1CAB"/>
    <w:rsid w:val="007A256F"/>
    <w:rsid w:val="007A29A9"/>
    <w:rsid w:val="007A3479"/>
    <w:rsid w:val="007A34C6"/>
    <w:rsid w:val="007A39C4"/>
    <w:rsid w:val="007A3CFA"/>
    <w:rsid w:val="007A4355"/>
    <w:rsid w:val="007A4BE2"/>
    <w:rsid w:val="007A56C4"/>
    <w:rsid w:val="007A5B9E"/>
    <w:rsid w:val="007A6045"/>
    <w:rsid w:val="007A6197"/>
    <w:rsid w:val="007A6680"/>
    <w:rsid w:val="007A6869"/>
    <w:rsid w:val="007A7219"/>
    <w:rsid w:val="007A7268"/>
    <w:rsid w:val="007A76A0"/>
    <w:rsid w:val="007A772D"/>
    <w:rsid w:val="007A77A6"/>
    <w:rsid w:val="007B08AA"/>
    <w:rsid w:val="007B1E9B"/>
    <w:rsid w:val="007B204A"/>
    <w:rsid w:val="007B2066"/>
    <w:rsid w:val="007B2CBB"/>
    <w:rsid w:val="007B2F92"/>
    <w:rsid w:val="007B4A38"/>
    <w:rsid w:val="007B4DEC"/>
    <w:rsid w:val="007B4DF9"/>
    <w:rsid w:val="007B553E"/>
    <w:rsid w:val="007B672B"/>
    <w:rsid w:val="007B713A"/>
    <w:rsid w:val="007B76F6"/>
    <w:rsid w:val="007B7E75"/>
    <w:rsid w:val="007C1657"/>
    <w:rsid w:val="007C2D24"/>
    <w:rsid w:val="007C49A3"/>
    <w:rsid w:val="007C4A23"/>
    <w:rsid w:val="007D074F"/>
    <w:rsid w:val="007D0950"/>
    <w:rsid w:val="007D116C"/>
    <w:rsid w:val="007D12FA"/>
    <w:rsid w:val="007D1AF3"/>
    <w:rsid w:val="007D2081"/>
    <w:rsid w:val="007D39A0"/>
    <w:rsid w:val="007D4460"/>
    <w:rsid w:val="007D52DE"/>
    <w:rsid w:val="007D591B"/>
    <w:rsid w:val="007D6044"/>
    <w:rsid w:val="007D6118"/>
    <w:rsid w:val="007D621C"/>
    <w:rsid w:val="007D675C"/>
    <w:rsid w:val="007D755D"/>
    <w:rsid w:val="007D7E27"/>
    <w:rsid w:val="007E2E92"/>
    <w:rsid w:val="007E49A5"/>
    <w:rsid w:val="007E4CEF"/>
    <w:rsid w:val="007E5958"/>
    <w:rsid w:val="007E60B7"/>
    <w:rsid w:val="007E6314"/>
    <w:rsid w:val="007E6725"/>
    <w:rsid w:val="007E78CB"/>
    <w:rsid w:val="007E7AD5"/>
    <w:rsid w:val="007E7B08"/>
    <w:rsid w:val="007F0326"/>
    <w:rsid w:val="007F2414"/>
    <w:rsid w:val="007F2B00"/>
    <w:rsid w:val="007F3844"/>
    <w:rsid w:val="007F3949"/>
    <w:rsid w:val="007F3DAC"/>
    <w:rsid w:val="007F47CF"/>
    <w:rsid w:val="007F51E9"/>
    <w:rsid w:val="007F595D"/>
    <w:rsid w:val="007F5BE7"/>
    <w:rsid w:val="007F7167"/>
    <w:rsid w:val="007F7499"/>
    <w:rsid w:val="007F76EA"/>
    <w:rsid w:val="007F7B98"/>
    <w:rsid w:val="007F7F6B"/>
    <w:rsid w:val="008007BC"/>
    <w:rsid w:val="00801443"/>
    <w:rsid w:val="00801D8A"/>
    <w:rsid w:val="008026C2"/>
    <w:rsid w:val="008034B7"/>
    <w:rsid w:val="0080359F"/>
    <w:rsid w:val="00803CFC"/>
    <w:rsid w:val="00805113"/>
    <w:rsid w:val="00805C87"/>
    <w:rsid w:val="008062C7"/>
    <w:rsid w:val="00806391"/>
    <w:rsid w:val="0080653E"/>
    <w:rsid w:val="00806D78"/>
    <w:rsid w:val="00806E0D"/>
    <w:rsid w:val="00806E12"/>
    <w:rsid w:val="00806F1C"/>
    <w:rsid w:val="00807D4D"/>
    <w:rsid w:val="00810455"/>
    <w:rsid w:val="00810556"/>
    <w:rsid w:val="00810A04"/>
    <w:rsid w:val="00810D21"/>
    <w:rsid w:val="00811636"/>
    <w:rsid w:val="00811E3D"/>
    <w:rsid w:val="00812683"/>
    <w:rsid w:val="00813426"/>
    <w:rsid w:val="0081358A"/>
    <w:rsid w:val="008135EB"/>
    <w:rsid w:val="0081362A"/>
    <w:rsid w:val="00814180"/>
    <w:rsid w:val="00814867"/>
    <w:rsid w:val="00816AEE"/>
    <w:rsid w:val="00817506"/>
    <w:rsid w:val="00817533"/>
    <w:rsid w:val="00817839"/>
    <w:rsid w:val="008203B6"/>
    <w:rsid w:val="008207CF"/>
    <w:rsid w:val="00821118"/>
    <w:rsid w:val="00821DF6"/>
    <w:rsid w:val="0082209B"/>
    <w:rsid w:val="0082231E"/>
    <w:rsid w:val="00822349"/>
    <w:rsid w:val="00822959"/>
    <w:rsid w:val="00823CAF"/>
    <w:rsid w:val="008248B9"/>
    <w:rsid w:val="008248E2"/>
    <w:rsid w:val="00825D3F"/>
    <w:rsid w:val="008262BD"/>
    <w:rsid w:val="0082657D"/>
    <w:rsid w:val="008266AC"/>
    <w:rsid w:val="008267C3"/>
    <w:rsid w:val="00826860"/>
    <w:rsid w:val="00827681"/>
    <w:rsid w:val="00827774"/>
    <w:rsid w:val="00827B9B"/>
    <w:rsid w:val="008304CB"/>
    <w:rsid w:val="008305CC"/>
    <w:rsid w:val="00830F68"/>
    <w:rsid w:val="008311D7"/>
    <w:rsid w:val="0083126F"/>
    <w:rsid w:val="00832646"/>
    <w:rsid w:val="00833879"/>
    <w:rsid w:val="008342CC"/>
    <w:rsid w:val="008347C9"/>
    <w:rsid w:val="008350DE"/>
    <w:rsid w:val="008354E7"/>
    <w:rsid w:val="00835649"/>
    <w:rsid w:val="00835946"/>
    <w:rsid w:val="00836B24"/>
    <w:rsid w:val="00836F1E"/>
    <w:rsid w:val="008401A5"/>
    <w:rsid w:val="00840643"/>
    <w:rsid w:val="0084154F"/>
    <w:rsid w:val="008416AB"/>
    <w:rsid w:val="00843C8D"/>
    <w:rsid w:val="0084449E"/>
    <w:rsid w:val="0084641E"/>
    <w:rsid w:val="00846595"/>
    <w:rsid w:val="008466F3"/>
    <w:rsid w:val="00846FE4"/>
    <w:rsid w:val="0084753C"/>
    <w:rsid w:val="00847F41"/>
    <w:rsid w:val="0085110E"/>
    <w:rsid w:val="008512F8"/>
    <w:rsid w:val="008523C8"/>
    <w:rsid w:val="00852A67"/>
    <w:rsid w:val="00853F9A"/>
    <w:rsid w:val="0085496D"/>
    <w:rsid w:val="00855511"/>
    <w:rsid w:val="00855588"/>
    <w:rsid w:val="00855BED"/>
    <w:rsid w:val="008571DE"/>
    <w:rsid w:val="00861072"/>
    <w:rsid w:val="00861302"/>
    <w:rsid w:val="0086223D"/>
    <w:rsid w:val="008622B9"/>
    <w:rsid w:val="0086327F"/>
    <w:rsid w:val="008632B3"/>
    <w:rsid w:val="008638F7"/>
    <w:rsid w:val="00864338"/>
    <w:rsid w:val="0086434F"/>
    <w:rsid w:val="00864763"/>
    <w:rsid w:val="00865063"/>
    <w:rsid w:val="008659C7"/>
    <w:rsid w:val="0086666E"/>
    <w:rsid w:val="0086692D"/>
    <w:rsid w:val="00866AFE"/>
    <w:rsid w:val="00867200"/>
    <w:rsid w:val="00870E51"/>
    <w:rsid w:val="00871869"/>
    <w:rsid w:val="00872DE6"/>
    <w:rsid w:val="0087313B"/>
    <w:rsid w:val="008735E0"/>
    <w:rsid w:val="00874203"/>
    <w:rsid w:val="00874349"/>
    <w:rsid w:val="00875648"/>
    <w:rsid w:val="00875F2E"/>
    <w:rsid w:val="00877893"/>
    <w:rsid w:val="008805A2"/>
    <w:rsid w:val="008805C2"/>
    <w:rsid w:val="00880BC0"/>
    <w:rsid w:val="00880DE8"/>
    <w:rsid w:val="0088135E"/>
    <w:rsid w:val="00881AB1"/>
    <w:rsid w:val="008822AB"/>
    <w:rsid w:val="00882510"/>
    <w:rsid w:val="00882A5F"/>
    <w:rsid w:val="00882E56"/>
    <w:rsid w:val="008835AC"/>
    <w:rsid w:val="00883831"/>
    <w:rsid w:val="00883B58"/>
    <w:rsid w:val="00884E71"/>
    <w:rsid w:val="0088519F"/>
    <w:rsid w:val="00885485"/>
    <w:rsid w:val="00885CD4"/>
    <w:rsid w:val="00885FAA"/>
    <w:rsid w:val="008878EA"/>
    <w:rsid w:val="00887C89"/>
    <w:rsid w:val="00887E30"/>
    <w:rsid w:val="00893166"/>
    <w:rsid w:val="0089348E"/>
    <w:rsid w:val="00893920"/>
    <w:rsid w:val="00894112"/>
    <w:rsid w:val="00894B4E"/>
    <w:rsid w:val="00894D5C"/>
    <w:rsid w:val="00895397"/>
    <w:rsid w:val="00895C7A"/>
    <w:rsid w:val="00896360"/>
    <w:rsid w:val="0089773C"/>
    <w:rsid w:val="008978EB"/>
    <w:rsid w:val="00897922"/>
    <w:rsid w:val="00897B86"/>
    <w:rsid w:val="008A02D2"/>
    <w:rsid w:val="008A0FAB"/>
    <w:rsid w:val="008A1874"/>
    <w:rsid w:val="008A28E7"/>
    <w:rsid w:val="008A537C"/>
    <w:rsid w:val="008A55A6"/>
    <w:rsid w:val="008A5DFF"/>
    <w:rsid w:val="008A680A"/>
    <w:rsid w:val="008A7116"/>
    <w:rsid w:val="008A7D25"/>
    <w:rsid w:val="008B0163"/>
    <w:rsid w:val="008B03FF"/>
    <w:rsid w:val="008B1DF8"/>
    <w:rsid w:val="008B23E2"/>
    <w:rsid w:val="008B2E06"/>
    <w:rsid w:val="008B320F"/>
    <w:rsid w:val="008B33BC"/>
    <w:rsid w:val="008B3AE3"/>
    <w:rsid w:val="008B4136"/>
    <w:rsid w:val="008B5A0F"/>
    <w:rsid w:val="008B7295"/>
    <w:rsid w:val="008B75EF"/>
    <w:rsid w:val="008C060F"/>
    <w:rsid w:val="008C0925"/>
    <w:rsid w:val="008C1543"/>
    <w:rsid w:val="008C201E"/>
    <w:rsid w:val="008C23E1"/>
    <w:rsid w:val="008C2C21"/>
    <w:rsid w:val="008C2E09"/>
    <w:rsid w:val="008C2EE7"/>
    <w:rsid w:val="008C331A"/>
    <w:rsid w:val="008C6749"/>
    <w:rsid w:val="008C7180"/>
    <w:rsid w:val="008C71C4"/>
    <w:rsid w:val="008C7F23"/>
    <w:rsid w:val="008D10DD"/>
    <w:rsid w:val="008D184B"/>
    <w:rsid w:val="008D1C9E"/>
    <w:rsid w:val="008D28F5"/>
    <w:rsid w:val="008D361D"/>
    <w:rsid w:val="008D413E"/>
    <w:rsid w:val="008D4334"/>
    <w:rsid w:val="008D6978"/>
    <w:rsid w:val="008D7063"/>
    <w:rsid w:val="008D7695"/>
    <w:rsid w:val="008D7F31"/>
    <w:rsid w:val="008E0B01"/>
    <w:rsid w:val="008E1143"/>
    <w:rsid w:val="008E1B6D"/>
    <w:rsid w:val="008E23CC"/>
    <w:rsid w:val="008E28C9"/>
    <w:rsid w:val="008E4377"/>
    <w:rsid w:val="008E4612"/>
    <w:rsid w:val="008E4F43"/>
    <w:rsid w:val="008E5F64"/>
    <w:rsid w:val="008E6360"/>
    <w:rsid w:val="008E63EF"/>
    <w:rsid w:val="008E6795"/>
    <w:rsid w:val="008E6DA7"/>
    <w:rsid w:val="008E760A"/>
    <w:rsid w:val="008F05AA"/>
    <w:rsid w:val="008F0615"/>
    <w:rsid w:val="008F18D3"/>
    <w:rsid w:val="008F2028"/>
    <w:rsid w:val="008F24EC"/>
    <w:rsid w:val="008F258D"/>
    <w:rsid w:val="008F2770"/>
    <w:rsid w:val="008F2ADB"/>
    <w:rsid w:val="008F2CD0"/>
    <w:rsid w:val="008F3D4E"/>
    <w:rsid w:val="008F4898"/>
    <w:rsid w:val="008F50C0"/>
    <w:rsid w:val="008F550A"/>
    <w:rsid w:val="008F6DDE"/>
    <w:rsid w:val="008F7984"/>
    <w:rsid w:val="00901F26"/>
    <w:rsid w:val="00903271"/>
    <w:rsid w:val="00903389"/>
    <w:rsid w:val="0090381A"/>
    <w:rsid w:val="00903C24"/>
    <w:rsid w:val="00904653"/>
    <w:rsid w:val="00905FC9"/>
    <w:rsid w:val="0090630C"/>
    <w:rsid w:val="00906F23"/>
    <w:rsid w:val="00907D9D"/>
    <w:rsid w:val="0091001A"/>
    <w:rsid w:val="00911FAD"/>
    <w:rsid w:val="009120E9"/>
    <w:rsid w:val="009122C6"/>
    <w:rsid w:val="0091302C"/>
    <w:rsid w:val="009144D9"/>
    <w:rsid w:val="00914563"/>
    <w:rsid w:val="009148DE"/>
    <w:rsid w:val="009152E2"/>
    <w:rsid w:val="00915639"/>
    <w:rsid w:val="00915A35"/>
    <w:rsid w:val="00917539"/>
    <w:rsid w:val="00917702"/>
    <w:rsid w:val="00920488"/>
    <w:rsid w:val="00920B49"/>
    <w:rsid w:val="009221DF"/>
    <w:rsid w:val="00923915"/>
    <w:rsid w:val="00923A25"/>
    <w:rsid w:val="00924D1C"/>
    <w:rsid w:val="00924F0B"/>
    <w:rsid w:val="009256BF"/>
    <w:rsid w:val="0092667E"/>
    <w:rsid w:val="009270AC"/>
    <w:rsid w:val="00927988"/>
    <w:rsid w:val="009300CF"/>
    <w:rsid w:val="00932E02"/>
    <w:rsid w:val="00933FA4"/>
    <w:rsid w:val="00934037"/>
    <w:rsid w:val="00934A0A"/>
    <w:rsid w:val="009356AC"/>
    <w:rsid w:val="0093571A"/>
    <w:rsid w:val="009359B7"/>
    <w:rsid w:val="0093652E"/>
    <w:rsid w:val="00936C0B"/>
    <w:rsid w:val="00937016"/>
    <w:rsid w:val="009370F2"/>
    <w:rsid w:val="009400E8"/>
    <w:rsid w:val="00941266"/>
    <w:rsid w:val="00941D8A"/>
    <w:rsid w:val="00943C18"/>
    <w:rsid w:val="009446F8"/>
    <w:rsid w:val="009457C2"/>
    <w:rsid w:val="00945900"/>
    <w:rsid w:val="00950D02"/>
    <w:rsid w:val="00951917"/>
    <w:rsid w:val="009521C8"/>
    <w:rsid w:val="00953438"/>
    <w:rsid w:val="00953E0C"/>
    <w:rsid w:val="00954004"/>
    <w:rsid w:val="0095431D"/>
    <w:rsid w:val="009553D9"/>
    <w:rsid w:val="00956103"/>
    <w:rsid w:val="009607D6"/>
    <w:rsid w:val="009609B3"/>
    <w:rsid w:val="0096300B"/>
    <w:rsid w:val="0096306E"/>
    <w:rsid w:val="00963D47"/>
    <w:rsid w:val="009646AC"/>
    <w:rsid w:val="00965E3F"/>
    <w:rsid w:val="00965FE5"/>
    <w:rsid w:val="009660F6"/>
    <w:rsid w:val="009663A8"/>
    <w:rsid w:val="00966792"/>
    <w:rsid w:val="00966D0B"/>
    <w:rsid w:val="0096766D"/>
    <w:rsid w:val="00967840"/>
    <w:rsid w:val="00967CE3"/>
    <w:rsid w:val="00970389"/>
    <w:rsid w:val="00971131"/>
    <w:rsid w:val="00971180"/>
    <w:rsid w:val="00971694"/>
    <w:rsid w:val="00972B25"/>
    <w:rsid w:val="00973061"/>
    <w:rsid w:val="0097434A"/>
    <w:rsid w:val="009752B6"/>
    <w:rsid w:val="00980207"/>
    <w:rsid w:val="00981175"/>
    <w:rsid w:val="009834AE"/>
    <w:rsid w:val="00984BB6"/>
    <w:rsid w:val="00984EE2"/>
    <w:rsid w:val="00985050"/>
    <w:rsid w:val="009857F5"/>
    <w:rsid w:val="00985BDA"/>
    <w:rsid w:val="00986352"/>
    <w:rsid w:val="0098726D"/>
    <w:rsid w:val="00987E65"/>
    <w:rsid w:val="00990987"/>
    <w:rsid w:val="00991233"/>
    <w:rsid w:val="009915F9"/>
    <w:rsid w:val="0099215D"/>
    <w:rsid w:val="009925E1"/>
    <w:rsid w:val="009935AF"/>
    <w:rsid w:val="00994B90"/>
    <w:rsid w:val="009951A3"/>
    <w:rsid w:val="009953BA"/>
    <w:rsid w:val="009959A8"/>
    <w:rsid w:val="00996F85"/>
    <w:rsid w:val="009A058C"/>
    <w:rsid w:val="009A080D"/>
    <w:rsid w:val="009A08C1"/>
    <w:rsid w:val="009A0DFB"/>
    <w:rsid w:val="009A1859"/>
    <w:rsid w:val="009A191C"/>
    <w:rsid w:val="009A1D78"/>
    <w:rsid w:val="009A1FD4"/>
    <w:rsid w:val="009A31DF"/>
    <w:rsid w:val="009A4506"/>
    <w:rsid w:val="009A46CE"/>
    <w:rsid w:val="009A5425"/>
    <w:rsid w:val="009A5ED4"/>
    <w:rsid w:val="009A6B0A"/>
    <w:rsid w:val="009A7265"/>
    <w:rsid w:val="009B11A2"/>
    <w:rsid w:val="009B2402"/>
    <w:rsid w:val="009B2E0F"/>
    <w:rsid w:val="009B3138"/>
    <w:rsid w:val="009B32E8"/>
    <w:rsid w:val="009B3461"/>
    <w:rsid w:val="009B37B4"/>
    <w:rsid w:val="009B4072"/>
    <w:rsid w:val="009B4220"/>
    <w:rsid w:val="009B426C"/>
    <w:rsid w:val="009B433C"/>
    <w:rsid w:val="009B4582"/>
    <w:rsid w:val="009B5A68"/>
    <w:rsid w:val="009B5C13"/>
    <w:rsid w:val="009B6F56"/>
    <w:rsid w:val="009B71B4"/>
    <w:rsid w:val="009B74DB"/>
    <w:rsid w:val="009B7621"/>
    <w:rsid w:val="009C0113"/>
    <w:rsid w:val="009C0DDD"/>
    <w:rsid w:val="009C14B7"/>
    <w:rsid w:val="009C14C0"/>
    <w:rsid w:val="009C30F1"/>
    <w:rsid w:val="009C373D"/>
    <w:rsid w:val="009C3911"/>
    <w:rsid w:val="009C3945"/>
    <w:rsid w:val="009C396C"/>
    <w:rsid w:val="009C4EA6"/>
    <w:rsid w:val="009C642F"/>
    <w:rsid w:val="009C6CDE"/>
    <w:rsid w:val="009C72D1"/>
    <w:rsid w:val="009C7455"/>
    <w:rsid w:val="009C7AA7"/>
    <w:rsid w:val="009C7B8E"/>
    <w:rsid w:val="009D0499"/>
    <w:rsid w:val="009D23C5"/>
    <w:rsid w:val="009D2681"/>
    <w:rsid w:val="009D2E3E"/>
    <w:rsid w:val="009D329E"/>
    <w:rsid w:val="009D351C"/>
    <w:rsid w:val="009D3DDE"/>
    <w:rsid w:val="009D5BB5"/>
    <w:rsid w:val="009D5C00"/>
    <w:rsid w:val="009D6044"/>
    <w:rsid w:val="009E05AC"/>
    <w:rsid w:val="009E0651"/>
    <w:rsid w:val="009E06AF"/>
    <w:rsid w:val="009E263B"/>
    <w:rsid w:val="009E32E3"/>
    <w:rsid w:val="009E3EE5"/>
    <w:rsid w:val="009E4613"/>
    <w:rsid w:val="009E4F52"/>
    <w:rsid w:val="009E5716"/>
    <w:rsid w:val="009E6213"/>
    <w:rsid w:val="009E6479"/>
    <w:rsid w:val="009E661D"/>
    <w:rsid w:val="009E6DFE"/>
    <w:rsid w:val="009F1255"/>
    <w:rsid w:val="009F2239"/>
    <w:rsid w:val="009F22D6"/>
    <w:rsid w:val="009F25C0"/>
    <w:rsid w:val="009F2B05"/>
    <w:rsid w:val="009F2CC9"/>
    <w:rsid w:val="009F2D4E"/>
    <w:rsid w:val="009F3373"/>
    <w:rsid w:val="009F34BB"/>
    <w:rsid w:val="009F417D"/>
    <w:rsid w:val="009F4361"/>
    <w:rsid w:val="009F4F30"/>
    <w:rsid w:val="009F5E47"/>
    <w:rsid w:val="009F7412"/>
    <w:rsid w:val="009F791E"/>
    <w:rsid w:val="00A00163"/>
    <w:rsid w:val="00A00D65"/>
    <w:rsid w:val="00A00DB1"/>
    <w:rsid w:val="00A012FC"/>
    <w:rsid w:val="00A02B24"/>
    <w:rsid w:val="00A0349C"/>
    <w:rsid w:val="00A03694"/>
    <w:rsid w:val="00A04D22"/>
    <w:rsid w:val="00A057C2"/>
    <w:rsid w:val="00A05A53"/>
    <w:rsid w:val="00A07799"/>
    <w:rsid w:val="00A102C3"/>
    <w:rsid w:val="00A106B7"/>
    <w:rsid w:val="00A115E2"/>
    <w:rsid w:val="00A12225"/>
    <w:rsid w:val="00A13177"/>
    <w:rsid w:val="00A1325F"/>
    <w:rsid w:val="00A14698"/>
    <w:rsid w:val="00A16865"/>
    <w:rsid w:val="00A16CF9"/>
    <w:rsid w:val="00A16E82"/>
    <w:rsid w:val="00A175A6"/>
    <w:rsid w:val="00A1768A"/>
    <w:rsid w:val="00A20C7B"/>
    <w:rsid w:val="00A20C92"/>
    <w:rsid w:val="00A22918"/>
    <w:rsid w:val="00A22B27"/>
    <w:rsid w:val="00A237A0"/>
    <w:rsid w:val="00A23A68"/>
    <w:rsid w:val="00A243FC"/>
    <w:rsid w:val="00A2469C"/>
    <w:rsid w:val="00A24748"/>
    <w:rsid w:val="00A24B00"/>
    <w:rsid w:val="00A24D02"/>
    <w:rsid w:val="00A24F81"/>
    <w:rsid w:val="00A26213"/>
    <w:rsid w:val="00A26891"/>
    <w:rsid w:val="00A31767"/>
    <w:rsid w:val="00A319C2"/>
    <w:rsid w:val="00A31A1B"/>
    <w:rsid w:val="00A31C3D"/>
    <w:rsid w:val="00A32625"/>
    <w:rsid w:val="00A332F4"/>
    <w:rsid w:val="00A342D1"/>
    <w:rsid w:val="00A34FCA"/>
    <w:rsid w:val="00A365A1"/>
    <w:rsid w:val="00A37128"/>
    <w:rsid w:val="00A41022"/>
    <w:rsid w:val="00A42D7F"/>
    <w:rsid w:val="00A433CA"/>
    <w:rsid w:val="00A43CD9"/>
    <w:rsid w:val="00A43E55"/>
    <w:rsid w:val="00A440EF"/>
    <w:rsid w:val="00A4535E"/>
    <w:rsid w:val="00A45DCD"/>
    <w:rsid w:val="00A45EDE"/>
    <w:rsid w:val="00A46EF3"/>
    <w:rsid w:val="00A473C5"/>
    <w:rsid w:val="00A50261"/>
    <w:rsid w:val="00A5073D"/>
    <w:rsid w:val="00A51E96"/>
    <w:rsid w:val="00A5207C"/>
    <w:rsid w:val="00A528BF"/>
    <w:rsid w:val="00A52B74"/>
    <w:rsid w:val="00A53379"/>
    <w:rsid w:val="00A534B3"/>
    <w:rsid w:val="00A53A1E"/>
    <w:rsid w:val="00A53B4A"/>
    <w:rsid w:val="00A546F8"/>
    <w:rsid w:val="00A54786"/>
    <w:rsid w:val="00A5556F"/>
    <w:rsid w:val="00A559C6"/>
    <w:rsid w:val="00A55DB6"/>
    <w:rsid w:val="00A568A3"/>
    <w:rsid w:val="00A57562"/>
    <w:rsid w:val="00A57E9A"/>
    <w:rsid w:val="00A60E82"/>
    <w:rsid w:val="00A6176A"/>
    <w:rsid w:val="00A617D1"/>
    <w:rsid w:val="00A618C3"/>
    <w:rsid w:val="00A619FB"/>
    <w:rsid w:val="00A61A39"/>
    <w:rsid w:val="00A62838"/>
    <w:rsid w:val="00A62B5D"/>
    <w:rsid w:val="00A62F60"/>
    <w:rsid w:val="00A63F03"/>
    <w:rsid w:val="00A668DB"/>
    <w:rsid w:val="00A66D3F"/>
    <w:rsid w:val="00A66EBC"/>
    <w:rsid w:val="00A677BF"/>
    <w:rsid w:val="00A67AC9"/>
    <w:rsid w:val="00A67B94"/>
    <w:rsid w:val="00A70BDF"/>
    <w:rsid w:val="00A71A84"/>
    <w:rsid w:val="00A72141"/>
    <w:rsid w:val="00A7246A"/>
    <w:rsid w:val="00A728F2"/>
    <w:rsid w:val="00A73AB7"/>
    <w:rsid w:val="00A7503A"/>
    <w:rsid w:val="00A75225"/>
    <w:rsid w:val="00A75BA8"/>
    <w:rsid w:val="00A76A37"/>
    <w:rsid w:val="00A76BC2"/>
    <w:rsid w:val="00A80FBF"/>
    <w:rsid w:val="00A811C7"/>
    <w:rsid w:val="00A81742"/>
    <w:rsid w:val="00A818B7"/>
    <w:rsid w:val="00A818D9"/>
    <w:rsid w:val="00A827AC"/>
    <w:rsid w:val="00A82DEA"/>
    <w:rsid w:val="00A844C0"/>
    <w:rsid w:val="00A84993"/>
    <w:rsid w:val="00A84C2C"/>
    <w:rsid w:val="00A862B1"/>
    <w:rsid w:val="00A86881"/>
    <w:rsid w:val="00A86B11"/>
    <w:rsid w:val="00A86E38"/>
    <w:rsid w:val="00A87DDA"/>
    <w:rsid w:val="00A9066C"/>
    <w:rsid w:val="00A9170E"/>
    <w:rsid w:val="00A93139"/>
    <w:rsid w:val="00A93213"/>
    <w:rsid w:val="00A93285"/>
    <w:rsid w:val="00A93D17"/>
    <w:rsid w:val="00A945E5"/>
    <w:rsid w:val="00A94B68"/>
    <w:rsid w:val="00A951CC"/>
    <w:rsid w:val="00A952D6"/>
    <w:rsid w:val="00A957D7"/>
    <w:rsid w:val="00A979B5"/>
    <w:rsid w:val="00AA1C5B"/>
    <w:rsid w:val="00AA1F50"/>
    <w:rsid w:val="00AA3395"/>
    <w:rsid w:val="00AA5D9C"/>
    <w:rsid w:val="00AA5FE0"/>
    <w:rsid w:val="00AA67AE"/>
    <w:rsid w:val="00AA6A15"/>
    <w:rsid w:val="00AB0B2C"/>
    <w:rsid w:val="00AB0D31"/>
    <w:rsid w:val="00AB11D0"/>
    <w:rsid w:val="00AB193A"/>
    <w:rsid w:val="00AB1BA5"/>
    <w:rsid w:val="00AB2595"/>
    <w:rsid w:val="00AB293F"/>
    <w:rsid w:val="00AB3482"/>
    <w:rsid w:val="00AB3743"/>
    <w:rsid w:val="00AB38B5"/>
    <w:rsid w:val="00AB50E1"/>
    <w:rsid w:val="00AB5470"/>
    <w:rsid w:val="00AB5E58"/>
    <w:rsid w:val="00AB6AD2"/>
    <w:rsid w:val="00AB77B4"/>
    <w:rsid w:val="00AC0275"/>
    <w:rsid w:val="00AC16B2"/>
    <w:rsid w:val="00AC1C34"/>
    <w:rsid w:val="00AC30DB"/>
    <w:rsid w:val="00AC45A3"/>
    <w:rsid w:val="00AC50A2"/>
    <w:rsid w:val="00AC5131"/>
    <w:rsid w:val="00AC5573"/>
    <w:rsid w:val="00AC5DEB"/>
    <w:rsid w:val="00AD0707"/>
    <w:rsid w:val="00AD0E83"/>
    <w:rsid w:val="00AD0F0B"/>
    <w:rsid w:val="00AD1D30"/>
    <w:rsid w:val="00AD2CBD"/>
    <w:rsid w:val="00AD34EB"/>
    <w:rsid w:val="00AD39C7"/>
    <w:rsid w:val="00AD3B0A"/>
    <w:rsid w:val="00AD4620"/>
    <w:rsid w:val="00AD494B"/>
    <w:rsid w:val="00AD59E6"/>
    <w:rsid w:val="00AD66F8"/>
    <w:rsid w:val="00AD7155"/>
    <w:rsid w:val="00AD78CE"/>
    <w:rsid w:val="00AE001B"/>
    <w:rsid w:val="00AE0667"/>
    <w:rsid w:val="00AE098B"/>
    <w:rsid w:val="00AE0D16"/>
    <w:rsid w:val="00AE10ED"/>
    <w:rsid w:val="00AE2097"/>
    <w:rsid w:val="00AE20CB"/>
    <w:rsid w:val="00AE2BA9"/>
    <w:rsid w:val="00AE375A"/>
    <w:rsid w:val="00AE392D"/>
    <w:rsid w:val="00AE3E11"/>
    <w:rsid w:val="00AE5864"/>
    <w:rsid w:val="00AE5B73"/>
    <w:rsid w:val="00AE6495"/>
    <w:rsid w:val="00AE67BA"/>
    <w:rsid w:val="00AE6A58"/>
    <w:rsid w:val="00AE70EC"/>
    <w:rsid w:val="00AE7968"/>
    <w:rsid w:val="00AE796A"/>
    <w:rsid w:val="00AE7CC3"/>
    <w:rsid w:val="00AF0416"/>
    <w:rsid w:val="00AF0F2F"/>
    <w:rsid w:val="00AF1788"/>
    <w:rsid w:val="00AF1A64"/>
    <w:rsid w:val="00AF1C94"/>
    <w:rsid w:val="00AF2F7C"/>
    <w:rsid w:val="00AF33F7"/>
    <w:rsid w:val="00AF4063"/>
    <w:rsid w:val="00AF4C23"/>
    <w:rsid w:val="00AF5207"/>
    <w:rsid w:val="00AF5229"/>
    <w:rsid w:val="00AF58FB"/>
    <w:rsid w:val="00AF5D73"/>
    <w:rsid w:val="00AF6959"/>
    <w:rsid w:val="00AF772C"/>
    <w:rsid w:val="00AF7D86"/>
    <w:rsid w:val="00B012CA"/>
    <w:rsid w:val="00B0176A"/>
    <w:rsid w:val="00B01A27"/>
    <w:rsid w:val="00B01A7B"/>
    <w:rsid w:val="00B02569"/>
    <w:rsid w:val="00B02678"/>
    <w:rsid w:val="00B02944"/>
    <w:rsid w:val="00B03F25"/>
    <w:rsid w:val="00B041F0"/>
    <w:rsid w:val="00B04C37"/>
    <w:rsid w:val="00B04EFA"/>
    <w:rsid w:val="00B0584A"/>
    <w:rsid w:val="00B05F63"/>
    <w:rsid w:val="00B06206"/>
    <w:rsid w:val="00B07481"/>
    <w:rsid w:val="00B1024E"/>
    <w:rsid w:val="00B103CA"/>
    <w:rsid w:val="00B11425"/>
    <w:rsid w:val="00B12B70"/>
    <w:rsid w:val="00B130F1"/>
    <w:rsid w:val="00B1313C"/>
    <w:rsid w:val="00B13B36"/>
    <w:rsid w:val="00B145E7"/>
    <w:rsid w:val="00B15EFF"/>
    <w:rsid w:val="00B1683E"/>
    <w:rsid w:val="00B169FB"/>
    <w:rsid w:val="00B17005"/>
    <w:rsid w:val="00B20004"/>
    <w:rsid w:val="00B200EE"/>
    <w:rsid w:val="00B208CE"/>
    <w:rsid w:val="00B20E9D"/>
    <w:rsid w:val="00B21192"/>
    <w:rsid w:val="00B221CF"/>
    <w:rsid w:val="00B242BA"/>
    <w:rsid w:val="00B254D6"/>
    <w:rsid w:val="00B25C9D"/>
    <w:rsid w:val="00B25DE3"/>
    <w:rsid w:val="00B26003"/>
    <w:rsid w:val="00B2770E"/>
    <w:rsid w:val="00B27AE6"/>
    <w:rsid w:val="00B312BE"/>
    <w:rsid w:val="00B321E9"/>
    <w:rsid w:val="00B325D7"/>
    <w:rsid w:val="00B335E2"/>
    <w:rsid w:val="00B33727"/>
    <w:rsid w:val="00B3544F"/>
    <w:rsid w:val="00B3585C"/>
    <w:rsid w:val="00B35CC9"/>
    <w:rsid w:val="00B35EAD"/>
    <w:rsid w:val="00B35F0F"/>
    <w:rsid w:val="00B364DE"/>
    <w:rsid w:val="00B36800"/>
    <w:rsid w:val="00B3744F"/>
    <w:rsid w:val="00B37887"/>
    <w:rsid w:val="00B37F8A"/>
    <w:rsid w:val="00B407D3"/>
    <w:rsid w:val="00B41BBB"/>
    <w:rsid w:val="00B42493"/>
    <w:rsid w:val="00B439B8"/>
    <w:rsid w:val="00B43C5C"/>
    <w:rsid w:val="00B445FB"/>
    <w:rsid w:val="00B446A3"/>
    <w:rsid w:val="00B449C1"/>
    <w:rsid w:val="00B45640"/>
    <w:rsid w:val="00B45F99"/>
    <w:rsid w:val="00B46E19"/>
    <w:rsid w:val="00B4754D"/>
    <w:rsid w:val="00B50983"/>
    <w:rsid w:val="00B52087"/>
    <w:rsid w:val="00B5310A"/>
    <w:rsid w:val="00B531D1"/>
    <w:rsid w:val="00B53FDF"/>
    <w:rsid w:val="00B5434F"/>
    <w:rsid w:val="00B54A04"/>
    <w:rsid w:val="00B572B4"/>
    <w:rsid w:val="00B61638"/>
    <w:rsid w:val="00B61B82"/>
    <w:rsid w:val="00B62AA8"/>
    <w:rsid w:val="00B62B72"/>
    <w:rsid w:val="00B63463"/>
    <w:rsid w:val="00B639E8"/>
    <w:rsid w:val="00B63E73"/>
    <w:rsid w:val="00B63EFA"/>
    <w:rsid w:val="00B63F89"/>
    <w:rsid w:val="00B651BC"/>
    <w:rsid w:val="00B656C2"/>
    <w:rsid w:val="00B65A67"/>
    <w:rsid w:val="00B65E6B"/>
    <w:rsid w:val="00B65F8D"/>
    <w:rsid w:val="00B66C0E"/>
    <w:rsid w:val="00B66EEB"/>
    <w:rsid w:val="00B67631"/>
    <w:rsid w:val="00B67BDA"/>
    <w:rsid w:val="00B67DCA"/>
    <w:rsid w:val="00B71200"/>
    <w:rsid w:val="00B7179B"/>
    <w:rsid w:val="00B721D7"/>
    <w:rsid w:val="00B727AB"/>
    <w:rsid w:val="00B7334B"/>
    <w:rsid w:val="00B73E9E"/>
    <w:rsid w:val="00B7565D"/>
    <w:rsid w:val="00B76F23"/>
    <w:rsid w:val="00B802AE"/>
    <w:rsid w:val="00B817B6"/>
    <w:rsid w:val="00B81FEF"/>
    <w:rsid w:val="00B82142"/>
    <w:rsid w:val="00B8350F"/>
    <w:rsid w:val="00B83707"/>
    <w:rsid w:val="00B83984"/>
    <w:rsid w:val="00B84241"/>
    <w:rsid w:val="00B85206"/>
    <w:rsid w:val="00B86057"/>
    <w:rsid w:val="00B86197"/>
    <w:rsid w:val="00B8651C"/>
    <w:rsid w:val="00B865E6"/>
    <w:rsid w:val="00B86B6D"/>
    <w:rsid w:val="00B87C55"/>
    <w:rsid w:val="00B90E85"/>
    <w:rsid w:val="00B90F64"/>
    <w:rsid w:val="00B91DED"/>
    <w:rsid w:val="00B92BCD"/>
    <w:rsid w:val="00B92C69"/>
    <w:rsid w:val="00B92DB2"/>
    <w:rsid w:val="00B93430"/>
    <w:rsid w:val="00B94C9F"/>
    <w:rsid w:val="00B94D23"/>
    <w:rsid w:val="00B950CA"/>
    <w:rsid w:val="00B9747F"/>
    <w:rsid w:val="00B97522"/>
    <w:rsid w:val="00B9761F"/>
    <w:rsid w:val="00B97A34"/>
    <w:rsid w:val="00BA1E6D"/>
    <w:rsid w:val="00BA2A88"/>
    <w:rsid w:val="00BA2FB4"/>
    <w:rsid w:val="00BA3641"/>
    <w:rsid w:val="00BA39AE"/>
    <w:rsid w:val="00BA3EEA"/>
    <w:rsid w:val="00BA473D"/>
    <w:rsid w:val="00BA4A7A"/>
    <w:rsid w:val="00BA4C1B"/>
    <w:rsid w:val="00BA4DE6"/>
    <w:rsid w:val="00BA5361"/>
    <w:rsid w:val="00BA5893"/>
    <w:rsid w:val="00BA672E"/>
    <w:rsid w:val="00BA67F5"/>
    <w:rsid w:val="00BA7349"/>
    <w:rsid w:val="00BA7BED"/>
    <w:rsid w:val="00BA7DC2"/>
    <w:rsid w:val="00BB01BE"/>
    <w:rsid w:val="00BB03FC"/>
    <w:rsid w:val="00BB0580"/>
    <w:rsid w:val="00BB08AB"/>
    <w:rsid w:val="00BB0A4D"/>
    <w:rsid w:val="00BB0E65"/>
    <w:rsid w:val="00BB15C0"/>
    <w:rsid w:val="00BB1E66"/>
    <w:rsid w:val="00BB23CE"/>
    <w:rsid w:val="00BB38AA"/>
    <w:rsid w:val="00BB7B50"/>
    <w:rsid w:val="00BC12ED"/>
    <w:rsid w:val="00BC1EB3"/>
    <w:rsid w:val="00BC2077"/>
    <w:rsid w:val="00BC2E0B"/>
    <w:rsid w:val="00BC3DEC"/>
    <w:rsid w:val="00BC46AD"/>
    <w:rsid w:val="00BC58FE"/>
    <w:rsid w:val="00BC6D8D"/>
    <w:rsid w:val="00BC72B0"/>
    <w:rsid w:val="00BC7B68"/>
    <w:rsid w:val="00BD024B"/>
    <w:rsid w:val="00BD07BA"/>
    <w:rsid w:val="00BD11B5"/>
    <w:rsid w:val="00BD2420"/>
    <w:rsid w:val="00BD2842"/>
    <w:rsid w:val="00BD30CF"/>
    <w:rsid w:val="00BD34C7"/>
    <w:rsid w:val="00BD37D1"/>
    <w:rsid w:val="00BD3DCC"/>
    <w:rsid w:val="00BD453E"/>
    <w:rsid w:val="00BD4888"/>
    <w:rsid w:val="00BD6376"/>
    <w:rsid w:val="00BD65F6"/>
    <w:rsid w:val="00BD6AC4"/>
    <w:rsid w:val="00BD6F6E"/>
    <w:rsid w:val="00BD7973"/>
    <w:rsid w:val="00BE0244"/>
    <w:rsid w:val="00BE0481"/>
    <w:rsid w:val="00BE1352"/>
    <w:rsid w:val="00BE162D"/>
    <w:rsid w:val="00BE2EEA"/>
    <w:rsid w:val="00BE425F"/>
    <w:rsid w:val="00BE4F06"/>
    <w:rsid w:val="00BE4F12"/>
    <w:rsid w:val="00BE5D12"/>
    <w:rsid w:val="00BE6361"/>
    <w:rsid w:val="00BE652A"/>
    <w:rsid w:val="00BE79F8"/>
    <w:rsid w:val="00BF0AE2"/>
    <w:rsid w:val="00BF17DE"/>
    <w:rsid w:val="00BF1FA2"/>
    <w:rsid w:val="00BF252F"/>
    <w:rsid w:val="00BF27FA"/>
    <w:rsid w:val="00BF304A"/>
    <w:rsid w:val="00BF451E"/>
    <w:rsid w:val="00BF4A87"/>
    <w:rsid w:val="00BF4E84"/>
    <w:rsid w:val="00BF5D48"/>
    <w:rsid w:val="00BF6130"/>
    <w:rsid w:val="00BF7902"/>
    <w:rsid w:val="00C00685"/>
    <w:rsid w:val="00C01B1B"/>
    <w:rsid w:val="00C027A3"/>
    <w:rsid w:val="00C03797"/>
    <w:rsid w:val="00C03983"/>
    <w:rsid w:val="00C03C5F"/>
    <w:rsid w:val="00C03F32"/>
    <w:rsid w:val="00C04341"/>
    <w:rsid w:val="00C05847"/>
    <w:rsid w:val="00C05B0E"/>
    <w:rsid w:val="00C06410"/>
    <w:rsid w:val="00C06694"/>
    <w:rsid w:val="00C069E3"/>
    <w:rsid w:val="00C1079F"/>
    <w:rsid w:val="00C10D8D"/>
    <w:rsid w:val="00C11C77"/>
    <w:rsid w:val="00C11CEC"/>
    <w:rsid w:val="00C12272"/>
    <w:rsid w:val="00C12682"/>
    <w:rsid w:val="00C127DE"/>
    <w:rsid w:val="00C12BAA"/>
    <w:rsid w:val="00C13736"/>
    <w:rsid w:val="00C1386B"/>
    <w:rsid w:val="00C145CA"/>
    <w:rsid w:val="00C16A67"/>
    <w:rsid w:val="00C16DEA"/>
    <w:rsid w:val="00C176AD"/>
    <w:rsid w:val="00C17C9E"/>
    <w:rsid w:val="00C204B9"/>
    <w:rsid w:val="00C21A82"/>
    <w:rsid w:val="00C22A52"/>
    <w:rsid w:val="00C22F37"/>
    <w:rsid w:val="00C2574A"/>
    <w:rsid w:val="00C25B05"/>
    <w:rsid w:val="00C25E46"/>
    <w:rsid w:val="00C273A8"/>
    <w:rsid w:val="00C30464"/>
    <w:rsid w:val="00C30C7B"/>
    <w:rsid w:val="00C3172D"/>
    <w:rsid w:val="00C31CA9"/>
    <w:rsid w:val="00C32301"/>
    <w:rsid w:val="00C328F9"/>
    <w:rsid w:val="00C33495"/>
    <w:rsid w:val="00C336C9"/>
    <w:rsid w:val="00C33AD2"/>
    <w:rsid w:val="00C3418E"/>
    <w:rsid w:val="00C345D7"/>
    <w:rsid w:val="00C3586F"/>
    <w:rsid w:val="00C35FD5"/>
    <w:rsid w:val="00C36082"/>
    <w:rsid w:val="00C3665C"/>
    <w:rsid w:val="00C36A3F"/>
    <w:rsid w:val="00C37A07"/>
    <w:rsid w:val="00C40278"/>
    <w:rsid w:val="00C42765"/>
    <w:rsid w:val="00C42C64"/>
    <w:rsid w:val="00C45983"/>
    <w:rsid w:val="00C463B7"/>
    <w:rsid w:val="00C46CE6"/>
    <w:rsid w:val="00C46FAD"/>
    <w:rsid w:val="00C50B49"/>
    <w:rsid w:val="00C50E16"/>
    <w:rsid w:val="00C5167E"/>
    <w:rsid w:val="00C51ACB"/>
    <w:rsid w:val="00C51DE1"/>
    <w:rsid w:val="00C547B9"/>
    <w:rsid w:val="00C54E89"/>
    <w:rsid w:val="00C5540F"/>
    <w:rsid w:val="00C5764A"/>
    <w:rsid w:val="00C57E06"/>
    <w:rsid w:val="00C61181"/>
    <w:rsid w:val="00C6165F"/>
    <w:rsid w:val="00C623A1"/>
    <w:rsid w:val="00C632BC"/>
    <w:rsid w:val="00C63791"/>
    <w:rsid w:val="00C63A57"/>
    <w:rsid w:val="00C6470B"/>
    <w:rsid w:val="00C65336"/>
    <w:rsid w:val="00C6647C"/>
    <w:rsid w:val="00C66553"/>
    <w:rsid w:val="00C66DF0"/>
    <w:rsid w:val="00C70B67"/>
    <w:rsid w:val="00C70D35"/>
    <w:rsid w:val="00C7164F"/>
    <w:rsid w:val="00C71BB1"/>
    <w:rsid w:val="00C73AC5"/>
    <w:rsid w:val="00C749C1"/>
    <w:rsid w:val="00C74F67"/>
    <w:rsid w:val="00C757FC"/>
    <w:rsid w:val="00C759B1"/>
    <w:rsid w:val="00C75E86"/>
    <w:rsid w:val="00C765CB"/>
    <w:rsid w:val="00C7665F"/>
    <w:rsid w:val="00C807A6"/>
    <w:rsid w:val="00C80A10"/>
    <w:rsid w:val="00C814CC"/>
    <w:rsid w:val="00C81912"/>
    <w:rsid w:val="00C820C3"/>
    <w:rsid w:val="00C826CC"/>
    <w:rsid w:val="00C82A55"/>
    <w:rsid w:val="00C82C5C"/>
    <w:rsid w:val="00C82D44"/>
    <w:rsid w:val="00C84144"/>
    <w:rsid w:val="00C84414"/>
    <w:rsid w:val="00C848A6"/>
    <w:rsid w:val="00C849D0"/>
    <w:rsid w:val="00C857E2"/>
    <w:rsid w:val="00C86153"/>
    <w:rsid w:val="00C86236"/>
    <w:rsid w:val="00C86B68"/>
    <w:rsid w:val="00C8797A"/>
    <w:rsid w:val="00C91857"/>
    <w:rsid w:val="00C91E5B"/>
    <w:rsid w:val="00C92D3E"/>
    <w:rsid w:val="00C93019"/>
    <w:rsid w:val="00C932F3"/>
    <w:rsid w:val="00C934BE"/>
    <w:rsid w:val="00C93D3E"/>
    <w:rsid w:val="00C9588C"/>
    <w:rsid w:val="00C9611D"/>
    <w:rsid w:val="00C96A8F"/>
    <w:rsid w:val="00C96AFA"/>
    <w:rsid w:val="00C9788C"/>
    <w:rsid w:val="00CA14EA"/>
    <w:rsid w:val="00CA2BF2"/>
    <w:rsid w:val="00CA3719"/>
    <w:rsid w:val="00CA38B6"/>
    <w:rsid w:val="00CA3956"/>
    <w:rsid w:val="00CA494F"/>
    <w:rsid w:val="00CA4ABE"/>
    <w:rsid w:val="00CA5EFD"/>
    <w:rsid w:val="00CA5F06"/>
    <w:rsid w:val="00CA5FF3"/>
    <w:rsid w:val="00CA650D"/>
    <w:rsid w:val="00CA6BC6"/>
    <w:rsid w:val="00CA7FE9"/>
    <w:rsid w:val="00CB0AA3"/>
    <w:rsid w:val="00CB0AAD"/>
    <w:rsid w:val="00CB0C72"/>
    <w:rsid w:val="00CB0ED0"/>
    <w:rsid w:val="00CB1706"/>
    <w:rsid w:val="00CB3750"/>
    <w:rsid w:val="00CB4262"/>
    <w:rsid w:val="00CB54AC"/>
    <w:rsid w:val="00CB6B8C"/>
    <w:rsid w:val="00CB73E4"/>
    <w:rsid w:val="00CB7739"/>
    <w:rsid w:val="00CB7785"/>
    <w:rsid w:val="00CC017B"/>
    <w:rsid w:val="00CC0661"/>
    <w:rsid w:val="00CC115C"/>
    <w:rsid w:val="00CC1550"/>
    <w:rsid w:val="00CC1D08"/>
    <w:rsid w:val="00CC2738"/>
    <w:rsid w:val="00CC2839"/>
    <w:rsid w:val="00CC2B23"/>
    <w:rsid w:val="00CC4029"/>
    <w:rsid w:val="00CC44A6"/>
    <w:rsid w:val="00CC57B8"/>
    <w:rsid w:val="00CC5A73"/>
    <w:rsid w:val="00CC60E5"/>
    <w:rsid w:val="00CC68DC"/>
    <w:rsid w:val="00CC6CF5"/>
    <w:rsid w:val="00CC7892"/>
    <w:rsid w:val="00CC7F39"/>
    <w:rsid w:val="00CD05C4"/>
    <w:rsid w:val="00CD0871"/>
    <w:rsid w:val="00CD08DC"/>
    <w:rsid w:val="00CD1FFC"/>
    <w:rsid w:val="00CD3EF0"/>
    <w:rsid w:val="00CD4897"/>
    <w:rsid w:val="00CD4C70"/>
    <w:rsid w:val="00CD5698"/>
    <w:rsid w:val="00CD5FFA"/>
    <w:rsid w:val="00CD6193"/>
    <w:rsid w:val="00CD7461"/>
    <w:rsid w:val="00CD78F4"/>
    <w:rsid w:val="00CD7B88"/>
    <w:rsid w:val="00CE1E0E"/>
    <w:rsid w:val="00CE3613"/>
    <w:rsid w:val="00CE5CAC"/>
    <w:rsid w:val="00CE616F"/>
    <w:rsid w:val="00CE6473"/>
    <w:rsid w:val="00CE6474"/>
    <w:rsid w:val="00CE66C4"/>
    <w:rsid w:val="00CE6A8A"/>
    <w:rsid w:val="00CE6AAC"/>
    <w:rsid w:val="00CE6CFC"/>
    <w:rsid w:val="00CE7C3B"/>
    <w:rsid w:val="00CF04B2"/>
    <w:rsid w:val="00CF0D91"/>
    <w:rsid w:val="00CF1D62"/>
    <w:rsid w:val="00CF2313"/>
    <w:rsid w:val="00CF25E4"/>
    <w:rsid w:val="00CF2B5D"/>
    <w:rsid w:val="00CF2CDD"/>
    <w:rsid w:val="00CF2E3B"/>
    <w:rsid w:val="00CF4EC1"/>
    <w:rsid w:val="00CF71C3"/>
    <w:rsid w:val="00CF74D3"/>
    <w:rsid w:val="00CF79A6"/>
    <w:rsid w:val="00CF7E03"/>
    <w:rsid w:val="00D002F6"/>
    <w:rsid w:val="00D00441"/>
    <w:rsid w:val="00D00445"/>
    <w:rsid w:val="00D004E3"/>
    <w:rsid w:val="00D00F47"/>
    <w:rsid w:val="00D01621"/>
    <w:rsid w:val="00D017E2"/>
    <w:rsid w:val="00D01ACB"/>
    <w:rsid w:val="00D02D76"/>
    <w:rsid w:val="00D02D7E"/>
    <w:rsid w:val="00D02E25"/>
    <w:rsid w:val="00D02E7F"/>
    <w:rsid w:val="00D02F6A"/>
    <w:rsid w:val="00D0491B"/>
    <w:rsid w:val="00D04F2F"/>
    <w:rsid w:val="00D05487"/>
    <w:rsid w:val="00D058C4"/>
    <w:rsid w:val="00D05A1C"/>
    <w:rsid w:val="00D05B66"/>
    <w:rsid w:val="00D05D3B"/>
    <w:rsid w:val="00D05EFA"/>
    <w:rsid w:val="00D065D9"/>
    <w:rsid w:val="00D0757F"/>
    <w:rsid w:val="00D101FF"/>
    <w:rsid w:val="00D104C1"/>
    <w:rsid w:val="00D10C58"/>
    <w:rsid w:val="00D11707"/>
    <w:rsid w:val="00D1182C"/>
    <w:rsid w:val="00D121B1"/>
    <w:rsid w:val="00D12258"/>
    <w:rsid w:val="00D13872"/>
    <w:rsid w:val="00D142E9"/>
    <w:rsid w:val="00D1518A"/>
    <w:rsid w:val="00D1564F"/>
    <w:rsid w:val="00D15E5D"/>
    <w:rsid w:val="00D16963"/>
    <w:rsid w:val="00D16D86"/>
    <w:rsid w:val="00D17252"/>
    <w:rsid w:val="00D17729"/>
    <w:rsid w:val="00D17A24"/>
    <w:rsid w:val="00D17B38"/>
    <w:rsid w:val="00D20789"/>
    <w:rsid w:val="00D207F0"/>
    <w:rsid w:val="00D208BE"/>
    <w:rsid w:val="00D209B4"/>
    <w:rsid w:val="00D2108A"/>
    <w:rsid w:val="00D21783"/>
    <w:rsid w:val="00D22C17"/>
    <w:rsid w:val="00D22D77"/>
    <w:rsid w:val="00D23B63"/>
    <w:rsid w:val="00D23C36"/>
    <w:rsid w:val="00D24C2D"/>
    <w:rsid w:val="00D24D44"/>
    <w:rsid w:val="00D26247"/>
    <w:rsid w:val="00D26404"/>
    <w:rsid w:val="00D2795C"/>
    <w:rsid w:val="00D27B53"/>
    <w:rsid w:val="00D3023B"/>
    <w:rsid w:val="00D32275"/>
    <w:rsid w:val="00D32FD4"/>
    <w:rsid w:val="00D33584"/>
    <w:rsid w:val="00D33FC0"/>
    <w:rsid w:val="00D34A11"/>
    <w:rsid w:val="00D34BE0"/>
    <w:rsid w:val="00D34CD6"/>
    <w:rsid w:val="00D34DF3"/>
    <w:rsid w:val="00D34E67"/>
    <w:rsid w:val="00D35DD6"/>
    <w:rsid w:val="00D3605F"/>
    <w:rsid w:val="00D40490"/>
    <w:rsid w:val="00D41287"/>
    <w:rsid w:val="00D414C4"/>
    <w:rsid w:val="00D42351"/>
    <w:rsid w:val="00D42CEF"/>
    <w:rsid w:val="00D4331E"/>
    <w:rsid w:val="00D44059"/>
    <w:rsid w:val="00D4418E"/>
    <w:rsid w:val="00D4435A"/>
    <w:rsid w:val="00D44FD8"/>
    <w:rsid w:val="00D450FE"/>
    <w:rsid w:val="00D45390"/>
    <w:rsid w:val="00D4680E"/>
    <w:rsid w:val="00D46F2D"/>
    <w:rsid w:val="00D50869"/>
    <w:rsid w:val="00D51B11"/>
    <w:rsid w:val="00D523AC"/>
    <w:rsid w:val="00D53628"/>
    <w:rsid w:val="00D53A78"/>
    <w:rsid w:val="00D53D71"/>
    <w:rsid w:val="00D549E4"/>
    <w:rsid w:val="00D54EB8"/>
    <w:rsid w:val="00D563D0"/>
    <w:rsid w:val="00D56859"/>
    <w:rsid w:val="00D5708C"/>
    <w:rsid w:val="00D573DB"/>
    <w:rsid w:val="00D57689"/>
    <w:rsid w:val="00D57CA3"/>
    <w:rsid w:val="00D6058B"/>
    <w:rsid w:val="00D605C7"/>
    <w:rsid w:val="00D606A5"/>
    <w:rsid w:val="00D6117B"/>
    <w:rsid w:val="00D62465"/>
    <w:rsid w:val="00D631CE"/>
    <w:rsid w:val="00D6492C"/>
    <w:rsid w:val="00D64C94"/>
    <w:rsid w:val="00D65960"/>
    <w:rsid w:val="00D65BCC"/>
    <w:rsid w:val="00D6620E"/>
    <w:rsid w:val="00D66B6D"/>
    <w:rsid w:val="00D66D1C"/>
    <w:rsid w:val="00D670C7"/>
    <w:rsid w:val="00D67AAA"/>
    <w:rsid w:val="00D67E6E"/>
    <w:rsid w:val="00D71A5D"/>
    <w:rsid w:val="00D71DF3"/>
    <w:rsid w:val="00D723C2"/>
    <w:rsid w:val="00D73CFA"/>
    <w:rsid w:val="00D741AC"/>
    <w:rsid w:val="00D749A6"/>
    <w:rsid w:val="00D74A05"/>
    <w:rsid w:val="00D75152"/>
    <w:rsid w:val="00D757FA"/>
    <w:rsid w:val="00D76017"/>
    <w:rsid w:val="00D764E2"/>
    <w:rsid w:val="00D7687F"/>
    <w:rsid w:val="00D76C78"/>
    <w:rsid w:val="00D7728A"/>
    <w:rsid w:val="00D77960"/>
    <w:rsid w:val="00D779B0"/>
    <w:rsid w:val="00D80F7F"/>
    <w:rsid w:val="00D8103D"/>
    <w:rsid w:val="00D81F89"/>
    <w:rsid w:val="00D82CC7"/>
    <w:rsid w:val="00D83816"/>
    <w:rsid w:val="00D83A3E"/>
    <w:rsid w:val="00D86309"/>
    <w:rsid w:val="00D863A1"/>
    <w:rsid w:val="00D869B1"/>
    <w:rsid w:val="00D87671"/>
    <w:rsid w:val="00D90CEA"/>
    <w:rsid w:val="00D911C2"/>
    <w:rsid w:val="00D91B86"/>
    <w:rsid w:val="00D91C1D"/>
    <w:rsid w:val="00D92543"/>
    <w:rsid w:val="00D93281"/>
    <w:rsid w:val="00D93F7F"/>
    <w:rsid w:val="00D95328"/>
    <w:rsid w:val="00D9640D"/>
    <w:rsid w:val="00D96610"/>
    <w:rsid w:val="00D96C39"/>
    <w:rsid w:val="00D9786C"/>
    <w:rsid w:val="00DA1EFE"/>
    <w:rsid w:val="00DA2C83"/>
    <w:rsid w:val="00DA2D6E"/>
    <w:rsid w:val="00DA4325"/>
    <w:rsid w:val="00DA5F37"/>
    <w:rsid w:val="00DA673B"/>
    <w:rsid w:val="00DA6FD3"/>
    <w:rsid w:val="00DA70D8"/>
    <w:rsid w:val="00DA7182"/>
    <w:rsid w:val="00DA776A"/>
    <w:rsid w:val="00DA7DC8"/>
    <w:rsid w:val="00DB0787"/>
    <w:rsid w:val="00DB0D46"/>
    <w:rsid w:val="00DB261C"/>
    <w:rsid w:val="00DB26A7"/>
    <w:rsid w:val="00DB2EBF"/>
    <w:rsid w:val="00DB3989"/>
    <w:rsid w:val="00DB3A35"/>
    <w:rsid w:val="00DB416F"/>
    <w:rsid w:val="00DB41BC"/>
    <w:rsid w:val="00DB54CA"/>
    <w:rsid w:val="00DB5ECF"/>
    <w:rsid w:val="00DB62CA"/>
    <w:rsid w:val="00DB645E"/>
    <w:rsid w:val="00DB6E40"/>
    <w:rsid w:val="00DC08EA"/>
    <w:rsid w:val="00DC0986"/>
    <w:rsid w:val="00DC0B7E"/>
    <w:rsid w:val="00DC0D06"/>
    <w:rsid w:val="00DC11DF"/>
    <w:rsid w:val="00DC14A2"/>
    <w:rsid w:val="00DC22B3"/>
    <w:rsid w:val="00DC395D"/>
    <w:rsid w:val="00DC4457"/>
    <w:rsid w:val="00DC49CE"/>
    <w:rsid w:val="00DC58AE"/>
    <w:rsid w:val="00DC6096"/>
    <w:rsid w:val="00DC68C9"/>
    <w:rsid w:val="00DC6B30"/>
    <w:rsid w:val="00DC71EC"/>
    <w:rsid w:val="00DC74D8"/>
    <w:rsid w:val="00DD031F"/>
    <w:rsid w:val="00DD0841"/>
    <w:rsid w:val="00DD0B3A"/>
    <w:rsid w:val="00DD0D2C"/>
    <w:rsid w:val="00DD10CE"/>
    <w:rsid w:val="00DD17D8"/>
    <w:rsid w:val="00DD1C28"/>
    <w:rsid w:val="00DD1E12"/>
    <w:rsid w:val="00DD1E36"/>
    <w:rsid w:val="00DD2C4E"/>
    <w:rsid w:val="00DD2C78"/>
    <w:rsid w:val="00DD423A"/>
    <w:rsid w:val="00DD5383"/>
    <w:rsid w:val="00DD5B74"/>
    <w:rsid w:val="00DD5C70"/>
    <w:rsid w:val="00DD5C8D"/>
    <w:rsid w:val="00DD6ABB"/>
    <w:rsid w:val="00DD79EC"/>
    <w:rsid w:val="00DE2BA4"/>
    <w:rsid w:val="00DE2C6A"/>
    <w:rsid w:val="00DE34E1"/>
    <w:rsid w:val="00DE3A12"/>
    <w:rsid w:val="00DE3C97"/>
    <w:rsid w:val="00DE3DA6"/>
    <w:rsid w:val="00DE4B2A"/>
    <w:rsid w:val="00DE4CD7"/>
    <w:rsid w:val="00DE55AE"/>
    <w:rsid w:val="00DE5650"/>
    <w:rsid w:val="00DE5863"/>
    <w:rsid w:val="00DE5E50"/>
    <w:rsid w:val="00DE7637"/>
    <w:rsid w:val="00DE7D6D"/>
    <w:rsid w:val="00DF04B5"/>
    <w:rsid w:val="00DF23ED"/>
    <w:rsid w:val="00DF2ADD"/>
    <w:rsid w:val="00DF2C1E"/>
    <w:rsid w:val="00DF300F"/>
    <w:rsid w:val="00DF32D7"/>
    <w:rsid w:val="00DF35C5"/>
    <w:rsid w:val="00DF4109"/>
    <w:rsid w:val="00DF492C"/>
    <w:rsid w:val="00DF4D32"/>
    <w:rsid w:val="00DF5014"/>
    <w:rsid w:val="00DF5B8E"/>
    <w:rsid w:val="00DF5D63"/>
    <w:rsid w:val="00DF5E4C"/>
    <w:rsid w:val="00DF6487"/>
    <w:rsid w:val="00DF68E7"/>
    <w:rsid w:val="00DF6A9D"/>
    <w:rsid w:val="00DF7623"/>
    <w:rsid w:val="00DF7F33"/>
    <w:rsid w:val="00E00040"/>
    <w:rsid w:val="00E00804"/>
    <w:rsid w:val="00E01FE0"/>
    <w:rsid w:val="00E02640"/>
    <w:rsid w:val="00E0264D"/>
    <w:rsid w:val="00E02B6B"/>
    <w:rsid w:val="00E02FE8"/>
    <w:rsid w:val="00E031FF"/>
    <w:rsid w:val="00E03DF4"/>
    <w:rsid w:val="00E05369"/>
    <w:rsid w:val="00E059A3"/>
    <w:rsid w:val="00E061D8"/>
    <w:rsid w:val="00E07216"/>
    <w:rsid w:val="00E119D1"/>
    <w:rsid w:val="00E1247D"/>
    <w:rsid w:val="00E12A33"/>
    <w:rsid w:val="00E12BDB"/>
    <w:rsid w:val="00E1330F"/>
    <w:rsid w:val="00E14760"/>
    <w:rsid w:val="00E1491D"/>
    <w:rsid w:val="00E17805"/>
    <w:rsid w:val="00E17B2F"/>
    <w:rsid w:val="00E17D78"/>
    <w:rsid w:val="00E219E7"/>
    <w:rsid w:val="00E221A4"/>
    <w:rsid w:val="00E22A7C"/>
    <w:rsid w:val="00E22FAD"/>
    <w:rsid w:val="00E243CF"/>
    <w:rsid w:val="00E24EEC"/>
    <w:rsid w:val="00E24FC5"/>
    <w:rsid w:val="00E27436"/>
    <w:rsid w:val="00E3007D"/>
    <w:rsid w:val="00E3036B"/>
    <w:rsid w:val="00E30776"/>
    <w:rsid w:val="00E31765"/>
    <w:rsid w:val="00E31A78"/>
    <w:rsid w:val="00E332F8"/>
    <w:rsid w:val="00E3338E"/>
    <w:rsid w:val="00E34A39"/>
    <w:rsid w:val="00E35DF2"/>
    <w:rsid w:val="00E3602D"/>
    <w:rsid w:val="00E37D69"/>
    <w:rsid w:val="00E418C8"/>
    <w:rsid w:val="00E4195F"/>
    <w:rsid w:val="00E426E7"/>
    <w:rsid w:val="00E42D7E"/>
    <w:rsid w:val="00E43295"/>
    <w:rsid w:val="00E435B1"/>
    <w:rsid w:val="00E435E8"/>
    <w:rsid w:val="00E43926"/>
    <w:rsid w:val="00E43A59"/>
    <w:rsid w:val="00E445B8"/>
    <w:rsid w:val="00E45E66"/>
    <w:rsid w:val="00E46750"/>
    <w:rsid w:val="00E46B56"/>
    <w:rsid w:val="00E476E8"/>
    <w:rsid w:val="00E47BF9"/>
    <w:rsid w:val="00E505DB"/>
    <w:rsid w:val="00E50EDD"/>
    <w:rsid w:val="00E511C8"/>
    <w:rsid w:val="00E51418"/>
    <w:rsid w:val="00E51779"/>
    <w:rsid w:val="00E529EF"/>
    <w:rsid w:val="00E534A6"/>
    <w:rsid w:val="00E540BA"/>
    <w:rsid w:val="00E547ED"/>
    <w:rsid w:val="00E54A23"/>
    <w:rsid w:val="00E550C6"/>
    <w:rsid w:val="00E55324"/>
    <w:rsid w:val="00E55474"/>
    <w:rsid w:val="00E55475"/>
    <w:rsid w:val="00E55C03"/>
    <w:rsid w:val="00E560E6"/>
    <w:rsid w:val="00E56445"/>
    <w:rsid w:val="00E56AD2"/>
    <w:rsid w:val="00E60426"/>
    <w:rsid w:val="00E60AB8"/>
    <w:rsid w:val="00E61B8F"/>
    <w:rsid w:val="00E620EA"/>
    <w:rsid w:val="00E633BA"/>
    <w:rsid w:val="00E63567"/>
    <w:rsid w:val="00E6440F"/>
    <w:rsid w:val="00E648DA"/>
    <w:rsid w:val="00E64973"/>
    <w:rsid w:val="00E65399"/>
    <w:rsid w:val="00E65808"/>
    <w:rsid w:val="00E658E3"/>
    <w:rsid w:val="00E65C88"/>
    <w:rsid w:val="00E6684F"/>
    <w:rsid w:val="00E66891"/>
    <w:rsid w:val="00E70096"/>
    <w:rsid w:val="00E7066C"/>
    <w:rsid w:val="00E707D9"/>
    <w:rsid w:val="00E70D52"/>
    <w:rsid w:val="00E7207D"/>
    <w:rsid w:val="00E72413"/>
    <w:rsid w:val="00E72740"/>
    <w:rsid w:val="00E72FCF"/>
    <w:rsid w:val="00E73235"/>
    <w:rsid w:val="00E73F08"/>
    <w:rsid w:val="00E74276"/>
    <w:rsid w:val="00E7558F"/>
    <w:rsid w:val="00E765B2"/>
    <w:rsid w:val="00E76CAD"/>
    <w:rsid w:val="00E77D08"/>
    <w:rsid w:val="00E77E54"/>
    <w:rsid w:val="00E811DE"/>
    <w:rsid w:val="00E813C0"/>
    <w:rsid w:val="00E81F70"/>
    <w:rsid w:val="00E82DF5"/>
    <w:rsid w:val="00E84083"/>
    <w:rsid w:val="00E84249"/>
    <w:rsid w:val="00E8577B"/>
    <w:rsid w:val="00E85CD0"/>
    <w:rsid w:val="00E85FD0"/>
    <w:rsid w:val="00E86B35"/>
    <w:rsid w:val="00E90C51"/>
    <w:rsid w:val="00E914EF"/>
    <w:rsid w:val="00E91508"/>
    <w:rsid w:val="00E91518"/>
    <w:rsid w:val="00E93346"/>
    <w:rsid w:val="00E93A18"/>
    <w:rsid w:val="00E94B5F"/>
    <w:rsid w:val="00E94FA0"/>
    <w:rsid w:val="00E9538F"/>
    <w:rsid w:val="00E9582D"/>
    <w:rsid w:val="00E95B4E"/>
    <w:rsid w:val="00E95C67"/>
    <w:rsid w:val="00E9748E"/>
    <w:rsid w:val="00E97BD9"/>
    <w:rsid w:val="00EA0327"/>
    <w:rsid w:val="00EA1323"/>
    <w:rsid w:val="00EA14FA"/>
    <w:rsid w:val="00EA1D0C"/>
    <w:rsid w:val="00EA1E76"/>
    <w:rsid w:val="00EA33C6"/>
    <w:rsid w:val="00EA46C3"/>
    <w:rsid w:val="00EA4E46"/>
    <w:rsid w:val="00EA507A"/>
    <w:rsid w:val="00EA5328"/>
    <w:rsid w:val="00EA581C"/>
    <w:rsid w:val="00EA5852"/>
    <w:rsid w:val="00EA5E5C"/>
    <w:rsid w:val="00EA6E55"/>
    <w:rsid w:val="00EA6F14"/>
    <w:rsid w:val="00EA6F8E"/>
    <w:rsid w:val="00EB0586"/>
    <w:rsid w:val="00EB1299"/>
    <w:rsid w:val="00EB14F1"/>
    <w:rsid w:val="00EB1DB8"/>
    <w:rsid w:val="00EB2139"/>
    <w:rsid w:val="00EB47F2"/>
    <w:rsid w:val="00EB4B09"/>
    <w:rsid w:val="00EB5BDE"/>
    <w:rsid w:val="00EC0174"/>
    <w:rsid w:val="00EC08A3"/>
    <w:rsid w:val="00EC0CC5"/>
    <w:rsid w:val="00EC1AED"/>
    <w:rsid w:val="00EC28FB"/>
    <w:rsid w:val="00EC2B57"/>
    <w:rsid w:val="00EC30D1"/>
    <w:rsid w:val="00EC3CD8"/>
    <w:rsid w:val="00EC3FF9"/>
    <w:rsid w:val="00EC4E16"/>
    <w:rsid w:val="00EC5F0F"/>
    <w:rsid w:val="00EC62E6"/>
    <w:rsid w:val="00EC799A"/>
    <w:rsid w:val="00EC7B7F"/>
    <w:rsid w:val="00ED1714"/>
    <w:rsid w:val="00ED1ACA"/>
    <w:rsid w:val="00ED1E86"/>
    <w:rsid w:val="00ED2845"/>
    <w:rsid w:val="00ED2C72"/>
    <w:rsid w:val="00ED3626"/>
    <w:rsid w:val="00ED3A06"/>
    <w:rsid w:val="00ED3EDA"/>
    <w:rsid w:val="00ED4B07"/>
    <w:rsid w:val="00ED62EA"/>
    <w:rsid w:val="00ED7105"/>
    <w:rsid w:val="00ED7214"/>
    <w:rsid w:val="00ED7537"/>
    <w:rsid w:val="00EE020C"/>
    <w:rsid w:val="00EE0D46"/>
    <w:rsid w:val="00EE1D3C"/>
    <w:rsid w:val="00EE2E66"/>
    <w:rsid w:val="00EE36BA"/>
    <w:rsid w:val="00EE4028"/>
    <w:rsid w:val="00EE4DCE"/>
    <w:rsid w:val="00EE5607"/>
    <w:rsid w:val="00EE6BA5"/>
    <w:rsid w:val="00EE79A9"/>
    <w:rsid w:val="00EE7E1E"/>
    <w:rsid w:val="00EF0348"/>
    <w:rsid w:val="00EF0492"/>
    <w:rsid w:val="00EF0AF4"/>
    <w:rsid w:val="00EF0E43"/>
    <w:rsid w:val="00EF0EFE"/>
    <w:rsid w:val="00EF111A"/>
    <w:rsid w:val="00EF29B5"/>
    <w:rsid w:val="00EF3004"/>
    <w:rsid w:val="00EF48CC"/>
    <w:rsid w:val="00EF4AE8"/>
    <w:rsid w:val="00EF5211"/>
    <w:rsid w:val="00EF567A"/>
    <w:rsid w:val="00EF638E"/>
    <w:rsid w:val="00EF63A7"/>
    <w:rsid w:val="00EF6539"/>
    <w:rsid w:val="00F010A6"/>
    <w:rsid w:val="00F01353"/>
    <w:rsid w:val="00F0186F"/>
    <w:rsid w:val="00F0260C"/>
    <w:rsid w:val="00F02B19"/>
    <w:rsid w:val="00F033B3"/>
    <w:rsid w:val="00F0386D"/>
    <w:rsid w:val="00F03FF9"/>
    <w:rsid w:val="00F04122"/>
    <w:rsid w:val="00F04E12"/>
    <w:rsid w:val="00F04F45"/>
    <w:rsid w:val="00F05976"/>
    <w:rsid w:val="00F05FA4"/>
    <w:rsid w:val="00F068CD"/>
    <w:rsid w:val="00F078B7"/>
    <w:rsid w:val="00F07932"/>
    <w:rsid w:val="00F0795A"/>
    <w:rsid w:val="00F07EFA"/>
    <w:rsid w:val="00F07F12"/>
    <w:rsid w:val="00F10170"/>
    <w:rsid w:val="00F11BA8"/>
    <w:rsid w:val="00F12550"/>
    <w:rsid w:val="00F1272A"/>
    <w:rsid w:val="00F1279C"/>
    <w:rsid w:val="00F14C98"/>
    <w:rsid w:val="00F14F05"/>
    <w:rsid w:val="00F167BE"/>
    <w:rsid w:val="00F1710B"/>
    <w:rsid w:val="00F2126E"/>
    <w:rsid w:val="00F215A4"/>
    <w:rsid w:val="00F2368C"/>
    <w:rsid w:val="00F24658"/>
    <w:rsid w:val="00F2488B"/>
    <w:rsid w:val="00F24DE4"/>
    <w:rsid w:val="00F25503"/>
    <w:rsid w:val="00F255F6"/>
    <w:rsid w:val="00F25675"/>
    <w:rsid w:val="00F25FA5"/>
    <w:rsid w:val="00F26094"/>
    <w:rsid w:val="00F273B0"/>
    <w:rsid w:val="00F27539"/>
    <w:rsid w:val="00F27673"/>
    <w:rsid w:val="00F30507"/>
    <w:rsid w:val="00F30C23"/>
    <w:rsid w:val="00F32CF2"/>
    <w:rsid w:val="00F33211"/>
    <w:rsid w:val="00F332CE"/>
    <w:rsid w:val="00F34F2D"/>
    <w:rsid w:val="00F35BCA"/>
    <w:rsid w:val="00F361D3"/>
    <w:rsid w:val="00F37A28"/>
    <w:rsid w:val="00F4055D"/>
    <w:rsid w:val="00F407B3"/>
    <w:rsid w:val="00F40F9F"/>
    <w:rsid w:val="00F4115A"/>
    <w:rsid w:val="00F41470"/>
    <w:rsid w:val="00F41FCA"/>
    <w:rsid w:val="00F42437"/>
    <w:rsid w:val="00F42D48"/>
    <w:rsid w:val="00F453F9"/>
    <w:rsid w:val="00F454A5"/>
    <w:rsid w:val="00F455DF"/>
    <w:rsid w:val="00F45B96"/>
    <w:rsid w:val="00F46525"/>
    <w:rsid w:val="00F46F00"/>
    <w:rsid w:val="00F4714D"/>
    <w:rsid w:val="00F474B0"/>
    <w:rsid w:val="00F47599"/>
    <w:rsid w:val="00F47623"/>
    <w:rsid w:val="00F47690"/>
    <w:rsid w:val="00F47931"/>
    <w:rsid w:val="00F47DEC"/>
    <w:rsid w:val="00F50A1C"/>
    <w:rsid w:val="00F52177"/>
    <w:rsid w:val="00F52CDA"/>
    <w:rsid w:val="00F530B4"/>
    <w:rsid w:val="00F5333C"/>
    <w:rsid w:val="00F53DAA"/>
    <w:rsid w:val="00F55B4A"/>
    <w:rsid w:val="00F56649"/>
    <w:rsid w:val="00F56BF5"/>
    <w:rsid w:val="00F60042"/>
    <w:rsid w:val="00F609D9"/>
    <w:rsid w:val="00F60A50"/>
    <w:rsid w:val="00F61220"/>
    <w:rsid w:val="00F62F11"/>
    <w:rsid w:val="00F63832"/>
    <w:rsid w:val="00F63D04"/>
    <w:rsid w:val="00F6542B"/>
    <w:rsid w:val="00F66710"/>
    <w:rsid w:val="00F6719A"/>
    <w:rsid w:val="00F7152F"/>
    <w:rsid w:val="00F71A0C"/>
    <w:rsid w:val="00F7250B"/>
    <w:rsid w:val="00F72789"/>
    <w:rsid w:val="00F72A82"/>
    <w:rsid w:val="00F74466"/>
    <w:rsid w:val="00F748AD"/>
    <w:rsid w:val="00F75084"/>
    <w:rsid w:val="00F76956"/>
    <w:rsid w:val="00F8101E"/>
    <w:rsid w:val="00F8121C"/>
    <w:rsid w:val="00F812C0"/>
    <w:rsid w:val="00F822BD"/>
    <w:rsid w:val="00F823F2"/>
    <w:rsid w:val="00F838DB"/>
    <w:rsid w:val="00F83B66"/>
    <w:rsid w:val="00F83DCA"/>
    <w:rsid w:val="00F8446E"/>
    <w:rsid w:val="00F849EE"/>
    <w:rsid w:val="00F86941"/>
    <w:rsid w:val="00F901C3"/>
    <w:rsid w:val="00F905D0"/>
    <w:rsid w:val="00F913FE"/>
    <w:rsid w:val="00F91BB9"/>
    <w:rsid w:val="00F91DE6"/>
    <w:rsid w:val="00F92681"/>
    <w:rsid w:val="00F93111"/>
    <w:rsid w:val="00F93DBB"/>
    <w:rsid w:val="00F93EE8"/>
    <w:rsid w:val="00F943C4"/>
    <w:rsid w:val="00F958BE"/>
    <w:rsid w:val="00FA09DD"/>
    <w:rsid w:val="00FA1896"/>
    <w:rsid w:val="00FA1F4E"/>
    <w:rsid w:val="00FA3603"/>
    <w:rsid w:val="00FA39FD"/>
    <w:rsid w:val="00FA3B67"/>
    <w:rsid w:val="00FA3F36"/>
    <w:rsid w:val="00FA4B77"/>
    <w:rsid w:val="00FA50AD"/>
    <w:rsid w:val="00FA5568"/>
    <w:rsid w:val="00FA5FB1"/>
    <w:rsid w:val="00FA6CF7"/>
    <w:rsid w:val="00FA7F1C"/>
    <w:rsid w:val="00FB1900"/>
    <w:rsid w:val="00FB2499"/>
    <w:rsid w:val="00FB2664"/>
    <w:rsid w:val="00FB267B"/>
    <w:rsid w:val="00FB3D2E"/>
    <w:rsid w:val="00FB411B"/>
    <w:rsid w:val="00FB480F"/>
    <w:rsid w:val="00FB489A"/>
    <w:rsid w:val="00FB4CC5"/>
    <w:rsid w:val="00FB5BC5"/>
    <w:rsid w:val="00FB5D1B"/>
    <w:rsid w:val="00FB617B"/>
    <w:rsid w:val="00FB62A5"/>
    <w:rsid w:val="00FB63EE"/>
    <w:rsid w:val="00FB6D11"/>
    <w:rsid w:val="00FB7997"/>
    <w:rsid w:val="00FB79CA"/>
    <w:rsid w:val="00FB7ED5"/>
    <w:rsid w:val="00FC1A17"/>
    <w:rsid w:val="00FC1B84"/>
    <w:rsid w:val="00FC2204"/>
    <w:rsid w:val="00FC226E"/>
    <w:rsid w:val="00FC3BE3"/>
    <w:rsid w:val="00FC4264"/>
    <w:rsid w:val="00FC4D4C"/>
    <w:rsid w:val="00FC5E3C"/>
    <w:rsid w:val="00FC62DA"/>
    <w:rsid w:val="00FC63C3"/>
    <w:rsid w:val="00FC66E2"/>
    <w:rsid w:val="00FC6908"/>
    <w:rsid w:val="00FC6E5F"/>
    <w:rsid w:val="00FC7AE2"/>
    <w:rsid w:val="00FC7E6A"/>
    <w:rsid w:val="00FC7E7C"/>
    <w:rsid w:val="00FD052A"/>
    <w:rsid w:val="00FD08B0"/>
    <w:rsid w:val="00FD0EA7"/>
    <w:rsid w:val="00FD0F85"/>
    <w:rsid w:val="00FD309F"/>
    <w:rsid w:val="00FD3536"/>
    <w:rsid w:val="00FD3725"/>
    <w:rsid w:val="00FD3871"/>
    <w:rsid w:val="00FD4218"/>
    <w:rsid w:val="00FD45E5"/>
    <w:rsid w:val="00FD4691"/>
    <w:rsid w:val="00FD4A7D"/>
    <w:rsid w:val="00FD4C86"/>
    <w:rsid w:val="00FD650A"/>
    <w:rsid w:val="00FD65ED"/>
    <w:rsid w:val="00FD7685"/>
    <w:rsid w:val="00FD7D85"/>
    <w:rsid w:val="00FE0981"/>
    <w:rsid w:val="00FE1646"/>
    <w:rsid w:val="00FE2A84"/>
    <w:rsid w:val="00FE338D"/>
    <w:rsid w:val="00FE47D4"/>
    <w:rsid w:val="00FE4943"/>
    <w:rsid w:val="00FE5D10"/>
    <w:rsid w:val="00FE6688"/>
    <w:rsid w:val="00FE7344"/>
    <w:rsid w:val="00FE7B6D"/>
    <w:rsid w:val="00FF0E69"/>
    <w:rsid w:val="00FF1D8E"/>
    <w:rsid w:val="00FF20E6"/>
    <w:rsid w:val="00FF25EC"/>
    <w:rsid w:val="00FF26A2"/>
    <w:rsid w:val="00FF273F"/>
    <w:rsid w:val="00FF2781"/>
    <w:rsid w:val="00FF2A57"/>
    <w:rsid w:val="00FF36E9"/>
    <w:rsid w:val="00FF38AD"/>
    <w:rsid w:val="00FF47F7"/>
    <w:rsid w:val="00FF488B"/>
    <w:rsid w:val="00FF5CCC"/>
    <w:rsid w:val="00FF6B87"/>
    <w:rsid w:val="00FF7AAF"/>
    <w:rsid w:val="6C14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F2F82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C69"/>
    <w:pPr>
      <w:spacing w:after="0"/>
    </w:pPr>
    <w:rPr>
      <w:rFonts w:ascii="Source Sans Pro" w:eastAsia="Times New Roman" w:hAnsi="Source Sans Pro" w:cs="Times New Roman"/>
      <w:sz w:val="24"/>
      <w:szCs w:val="24"/>
      <w:lang w:val="en-NL" w:eastAsia="en-GB"/>
    </w:rPr>
  </w:style>
  <w:style w:type="paragraph" w:styleId="Heading1">
    <w:name w:val="heading 1"/>
    <w:basedOn w:val="Normal"/>
    <w:link w:val="Heading1Char"/>
    <w:autoRedefine/>
    <w:uiPriority w:val="2"/>
    <w:qFormat/>
    <w:rsid w:val="003042F3"/>
    <w:pPr>
      <w:keepNext/>
      <w:numPr>
        <w:numId w:val="1"/>
      </w:numPr>
      <w:spacing w:before="120" w:after="120" w:line="360" w:lineRule="auto"/>
      <w:outlineLvl w:val="0"/>
    </w:pPr>
    <w:rPr>
      <w:rFonts w:eastAsia="Noto Sans JP"/>
      <w:b/>
      <w:color w:val="5964FB"/>
      <w:sz w:val="52"/>
      <w:lang w:val="en-US"/>
    </w:rPr>
  </w:style>
  <w:style w:type="paragraph" w:styleId="Heading2">
    <w:name w:val="heading 2"/>
    <w:basedOn w:val="Normal"/>
    <w:link w:val="Heading2Char"/>
    <w:autoRedefine/>
    <w:uiPriority w:val="2"/>
    <w:unhideWhenUsed/>
    <w:qFormat/>
    <w:rsid w:val="003042F3"/>
    <w:pPr>
      <w:keepNext/>
      <w:numPr>
        <w:ilvl w:val="1"/>
        <w:numId w:val="1"/>
      </w:numPr>
      <w:spacing w:before="120" w:after="120"/>
      <w:outlineLvl w:val="1"/>
    </w:pPr>
    <w:rPr>
      <w:rFonts w:eastAsia="Noto Sans JP"/>
      <w:b/>
      <w:sz w:val="44"/>
      <w:lang w:val="en-US"/>
    </w:rPr>
  </w:style>
  <w:style w:type="paragraph" w:styleId="Heading3">
    <w:name w:val="heading 3"/>
    <w:basedOn w:val="Normal"/>
    <w:next w:val="Heading2"/>
    <w:link w:val="Heading3Char"/>
    <w:autoRedefine/>
    <w:uiPriority w:val="2"/>
    <w:unhideWhenUsed/>
    <w:qFormat/>
    <w:rsid w:val="003042F3"/>
    <w:pPr>
      <w:numPr>
        <w:ilvl w:val="2"/>
        <w:numId w:val="1"/>
      </w:numPr>
      <w:outlineLvl w:val="2"/>
    </w:pPr>
    <w:rPr>
      <w:b/>
      <w:sz w:val="36"/>
    </w:rPr>
  </w:style>
  <w:style w:type="paragraph" w:styleId="Heading4">
    <w:name w:val="heading 4"/>
    <w:basedOn w:val="Normal"/>
    <w:link w:val="Heading4Char"/>
    <w:uiPriority w:val="2"/>
    <w:unhideWhenUsed/>
    <w:qFormat/>
    <w:rsid w:val="008638F7"/>
    <w:pPr>
      <w:keepNext/>
      <w:keepLines/>
      <w:spacing w:before="240" w:after="40"/>
      <w:outlineLvl w:val="3"/>
    </w:pPr>
    <w:rPr>
      <w:rFonts w:eastAsia="Noto Sans JP"/>
      <w:b/>
      <w:color w:val="161718" w:themeColor="text1"/>
      <w:spacing w:val="20"/>
      <w:kern w:val="28"/>
      <w:sz w:val="28"/>
    </w:rPr>
  </w:style>
  <w:style w:type="paragraph" w:styleId="Heading5">
    <w:name w:val="heading 5"/>
    <w:basedOn w:val="Normal"/>
    <w:next w:val="Normal"/>
    <w:link w:val="Heading5Char"/>
    <w:uiPriority w:val="2"/>
    <w:unhideWhenUsed/>
    <w:qFormat/>
    <w:rsid w:val="003042F3"/>
    <w:pPr>
      <w:keepNext/>
      <w:keepLines/>
      <w:numPr>
        <w:ilvl w:val="4"/>
        <w:numId w:val="1"/>
      </w:numPr>
      <w:spacing w:before="120" w:line="240" w:lineRule="atLeast"/>
      <w:outlineLvl w:val="4"/>
    </w:pPr>
    <w:rPr>
      <w:b/>
      <w:bCs/>
      <w:spacing w:val="-4"/>
      <w:kern w:val="28"/>
      <w:sz w:val="28"/>
    </w:rPr>
  </w:style>
  <w:style w:type="paragraph" w:styleId="Heading6">
    <w:name w:val="heading 6"/>
    <w:basedOn w:val="Normal"/>
    <w:next w:val="Normal"/>
    <w:link w:val="Heading6Char"/>
    <w:uiPriority w:val="2"/>
    <w:semiHidden/>
    <w:unhideWhenUsed/>
    <w:qFormat/>
    <w:rsid w:val="003042F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51031E" w:themeColor="accent1" w:themeShade="7F"/>
    </w:rPr>
  </w:style>
  <w:style w:type="paragraph" w:styleId="Heading7">
    <w:name w:val="heading 7"/>
    <w:basedOn w:val="Normal"/>
    <w:next w:val="Normal"/>
    <w:link w:val="Heading7Char"/>
    <w:uiPriority w:val="2"/>
    <w:semiHidden/>
    <w:unhideWhenUsed/>
    <w:qFormat/>
    <w:rsid w:val="003042F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51031E" w:themeColor="accent1" w:themeShade="7F"/>
    </w:rPr>
  </w:style>
  <w:style w:type="paragraph" w:styleId="Heading8">
    <w:name w:val="heading 8"/>
    <w:basedOn w:val="Normal"/>
    <w:next w:val="Normal"/>
    <w:link w:val="Heading8Char"/>
    <w:uiPriority w:val="2"/>
    <w:semiHidden/>
    <w:unhideWhenUsed/>
    <w:qFormat/>
    <w:rsid w:val="003042F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373A3C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2"/>
    <w:semiHidden/>
    <w:unhideWhenUsed/>
    <w:qFormat/>
    <w:rsid w:val="003042F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373A3C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C5764A"/>
    <w:rPr>
      <w:rFonts w:ascii="Source Sans Pro" w:eastAsia="Noto Sans JP" w:hAnsi="Source Sans Pro" w:cs="Times New Roman"/>
      <w:b/>
      <w:color w:val="5964FB"/>
      <w:sz w:val="52"/>
      <w:szCs w:val="24"/>
      <w:lang w:eastAsia="en-GB"/>
    </w:rPr>
  </w:style>
  <w:style w:type="paragraph" w:styleId="Title">
    <w:name w:val="Title"/>
    <w:basedOn w:val="Normal"/>
    <w:link w:val="TitleChar"/>
    <w:uiPriority w:val="1"/>
    <w:qFormat/>
    <w:rsid w:val="00E30776"/>
    <w:pPr>
      <w:contextualSpacing/>
    </w:pPr>
    <w:rPr>
      <w:b/>
      <w:caps/>
      <w:color w:val="FFFFFF" w:themeColor="background1"/>
      <w:sz w:val="6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E30776"/>
    <w:rPr>
      <w:rFonts w:ascii="Source Sans Pro" w:eastAsia="Times New Roman" w:hAnsi="Source Sans Pro" w:cs="Times New Roman"/>
      <w:b/>
      <w:caps/>
      <w:color w:val="FFFFFF" w:themeColor="background1"/>
      <w:sz w:val="60"/>
      <w:szCs w:val="40"/>
      <w:lang w:val="en-NL" w:eastAsia="en-GB"/>
    </w:rPr>
  </w:style>
  <w:style w:type="paragraph" w:styleId="Subtitle">
    <w:name w:val="Subtitle"/>
    <w:basedOn w:val="Normal"/>
    <w:link w:val="SubtitleChar"/>
    <w:uiPriority w:val="4"/>
    <w:qFormat/>
    <w:rsid w:val="00D83816"/>
    <w:pPr>
      <w:contextualSpacing/>
    </w:pPr>
    <w:rPr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D83816"/>
    <w:rPr>
      <w:rFonts w:ascii="Heebo" w:eastAsia="Times New Roman" w:hAnsi="Heebo" w:cs="Times New Roman"/>
      <w:b/>
      <w:sz w:val="72"/>
      <w:szCs w:val="22"/>
    </w:rPr>
  </w:style>
  <w:style w:type="paragraph" w:styleId="NoSpacing">
    <w:name w:val="No Spacing"/>
    <w:uiPriority w:val="1"/>
    <w:unhideWhenUsed/>
    <w:qFormat/>
    <w:rsid w:val="00D83816"/>
    <w:pPr>
      <w:spacing w:after="0"/>
    </w:pPr>
    <w:rPr>
      <w:rFonts w:ascii="Heebo" w:eastAsia="Times New Roman" w:hAnsi="Heebo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0824D5"/>
    <w:rPr>
      <w:rFonts w:ascii="Source Sans Pro" w:eastAsia="Noto Sans JP" w:hAnsi="Source Sans Pro" w:cs="Times New Roman"/>
      <w:b/>
      <w:sz w:val="44"/>
      <w:szCs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2"/>
    <w:rsid w:val="003042F3"/>
    <w:rPr>
      <w:rFonts w:ascii="Source Sans Pro" w:eastAsia="Times New Roman" w:hAnsi="Source Sans Pro" w:cs="Times New Roman"/>
      <w:b/>
      <w:sz w:val="36"/>
      <w:szCs w:val="24"/>
      <w:lang w:val="en-NL" w:eastAsia="en-GB"/>
    </w:rPr>
  </w:style>
  <w:style w:type="character" w:customStyle="1" w:styleId="Heading4Char">
    <w:name w:val="Heading 4 Char"/>
    <w:basedOn w:val="DefaultParagraphFont"/>
    <w:link w:val="Heading4"/>
    <w:uiPriority w:val="2"/>
    <w:rsid w:val="008638F7"/>
    <w:rPr>
      <w:rFonts w:ascii="Noto Sans JP" w:eastAsia="Noto Sans JP" w:hAnsi="Noto Sans JP" w:cs="Times New Roman"/>
      <w:b/>
      <w:color w:val="161718" w:themeColor="text1"/>
      <w:spacing w:val="20"/>
      <w:kern w:val="28"/>
      <w:sz w:val="28"/>
      <w:szCs w:val="24"/>
      <w:lang w:val="en-NL" w:eastAsia="en-GB"/>
    </w:rPr>
  </w:style>
  <w:style w:type="paragraph" w:customStyle="1" w:styleId="Chapter">
    <w:name w:val="Chapter"/>
    <w:basedOn w:val="Normal"/>
    <w:uiPriority w:val="5"/>
    <w:unhideWhenUsed/>
    <w:qFormat/>
    <w:rsid w:val="00116E0F"/>
    <w:pPr>
      <w:spacing w:before="20"/>
    </w:pPr>
    <w:rPr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rsid w:val="00D83816"/>
    <w:rPr>
      <w:rFonts w:ascii="Noto Sans JP" w:eastAsia="Times New Roman" w:hAnsi="Noto Sans JP" w:cs="Times New Roman"/>
      <w:b/>
      <w:bCs/>
      <w:spacing w:val="-4"/>
      <w:kern w:val="28"/>
      <w:sz w:val="28"/>
      <w:szCs w:val="24"/>
      <w:lang w:val="en-NL" w:eastAsia="en-GB"/>
    </w:rPr>
  </w:style>
  <w:style w:type="paragraph" w:styleId="Header">
    <w:name w:val="header"/>
    <w:basedOn w:val="Normal"/>
    <w:link w:val="HeaderChar"/>
    <w:uiPriority w:val="99"/>
    <w:unhideWhenUsed/>
    <w:rsid w:val="005A718F"/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85CD0"/>
    <w:rPr>
      <w:color w:val="5964FB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636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451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unhideWhenUsed/>
    <w:qFormat/>
    <w:rsid w:val="00116E0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16E0F"/>
    <w:pPr>
      <w:spacing w:after="200"/>
    </w:pPr>
    <w:rPr>
      <w:i/>
      <w:iCs/>
      <w:color w:val="282660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494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946"/>
    <w:rPr>
      <w:rFonts w:ascii="Segoe UI" w:eastAsiaTheme="minorEastAsia" w:hAnsi="Segoe UI" w:cs="Segoe UI"/>
    </w:rPr>
  </w:style>
  <w:style w:type="paragraph" w:customStyle="1" w:styleId="ContactInfo">
    <w:name w:val="Contact Info"/>
    <w:basedOn w:val="Normal"/>
    <w:autoRedefine/>
    <w:uiPriority w:val="4"/>
    <w:qFormat/>
    <w:rsid w:val="00CF71C3"/>
    <w:pPr>
      <w:pBdr>
        <w:top w:val="single" w:sz="4" w:space="1" w:color="161718" w:themeColor="background2" w:themeShade="1A"/>
        <w:left w:val="single" w:sz="4" w:space="4" w:color="161718" w:themeColor="background2" w:themeShade="1A"/>
        <w:bottom w:val="single" w:sz="4" w:space="1" w:color="161718" w:themeColor="background2" w:themeShade="1A"/>
        <w:right w:val="single" w:sz="4" w:space="4" w:color="161718" w:themeColor="background2" w:themeShade="1A"/>
      </w:pBdr>
      <w:shd w:val="clear" w:color="auto" w:fill="2B2D2F" w:themeFill="text1" w:themeFillTint="E6"/>
      <w:spacing w:line="264" w:lineRule="auto"/>
    </w:pPr>
    <w:rPr>
      <w:rFonts w:ascii="Roboto Mono" w:eastAsiaTheme="minorHAnsi" w:hAnsi="Roboto Mono"/>
      <w:noProof/>
      <w:color w:val="DFE7EC"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C6E74"/>
    <w:rPr>
      <w:rFonts w:asciiTheme="minorHAnsi" w:eastAsiaTheme="minorHAnsi" w:hAnsiTheme="minorHAnsi"/>
      <w:color w:val="63676C" w:themeColor="text1" w:themeTint="A6"/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C6E74"/>
    <w:rPr>
      <w:color w:val="63676C" w:themeColor="text1" w:themeTint="A6"/>
      <w:sz w:val="22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C6E74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116E0F"/>
    <w:pPr>
      <w:keepLines/>
      <w:spacing w:before="240" w:line="259" w:lineRule="auto"/>
      <w:outlineLvl w:val="9"/>
    </w:pPr>
    <w:rPr>
      <w:rFonts w:eastAsiaTheme="majorEastAsia" w:cstheme="majorBidi"/>
      <w:b w:val="0"/>
      <w:color w:val="7A042E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304CB"/>
    <w:pPr>
      <w:spacing w:after="100" w:line="259" w:lineRule="auto"/>
      <w:ind w:left="220"/>
    </w:pPr>
    <w:rPr>
      <w:rFonts w:asciiTheme="minorHAnsi" w:hAnsiTheme="minorHAnsi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9270AC"/>
    <w:pPr>
      <w:tabs>
        <w:tab w:val="right" w:leader="dot" w:pos="9926"/>
      </w:tabs>
      <w:spacing w:after="100" w:line="259" w:lineRule="auto"/>
    </w:pPr>
    <w:rPr>
      <w:rFonts w:asciiTheme="minorHAnsi" w:hAnsiTheme="minorHAnsi"/>
      <w:noProof/>
      <w:sz w:val="22"/>
      <w:lang w:val="nl-NL"/>
    </w:rPr>
  </w:style>
  <w:style w:type="paragraph" w:styleId="TOC3">
    <w:name w:val="toc 3"/>
    <w:basedOn w:val="Normal"/>
    <w:next w:val="Normal"/>
    <w:autoRedefine/>
    <w:uiPriority w:val="39"/>
    <w:unhideWhenUsed/>
    <w:rsid w:val="008304CB"/>
    <w:pPr>
      <w:spacing w:after="100" w:line="259" w:lineRule="auto"/>
      <w:ind w:left="440"/>
    </w:pPr>
    <w:rPr>
      <w:rFonts w:asciiTheme="minorHAnsi" w:hAnsiTheme="minorHAnsi"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8304CB"/>
    <w:pPr>
      <w:spacing w:after="100"/>
      <w:ind w:left="720"/>
    </w:pPr>
  </w:style>
  <w:style w:type="character" w:styleId="FollowedHyperlink">
    <w:name w:val="FollowedHyperlink"/>
    <w:basedOn w:val="DefaultParagraphFont"/>
    <w:uiPriority w:val="99"/>
    <w:semiHidden/>
    <w:unhideWhenUsed/>
    <w:rsid w:val="00E633BA"/>
    <w:rPr>
      <w:color w:val="2A3284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801443"/>
  </w:style>
  <w:style w:type="character" w:styleId="CommentReference">
    <w:name w:val="annotation reference"/>
    <w:basedOn w:val="DefaultParagraphFont"/>
    <w:uiPriority w:val="99"/>
    <w:semiHidden/>
    <w:unhideWhenUsed/>
    <w:rsid w:val="00E958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9582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9582D"/>
    <w:rPr>
      <w:rFonts w:ascii="Calibri" w:eastAsiaTheme="minorEastAsia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58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582D"/>
    <w:rPr>
      <w:rFonts w:ascii="Calibri" w:eastAsiaTheme="minorEastAsia" w:hAnsi="Calibri"/>
      <w:b/>
      <w:bCs/>
      <w:sz w:val="20"/>
      <w:szCs w:val="20"/>
    </w:rPr>
  </w:style>
  <w:style w:type="table" w:customStyle="1" w:styleId="GridTable1Light-Accent61">
    <w:name w:val="Grid Table 1 Light - Accent 61"/>
    <w:basedOn w:val="TableNormal"/>
    <w:next w:val="GridTable1Light-Accent6"/>
    <w:uiPriority w:val="46"/>
    <w:rsid w:val="00BE652A"/>
    <w:pPr>
      <w:spacing w:after="0" w:line="240" w:lineRule="auto"/>
    </w:pPr>
    <w:rPr>
      <w:sz w:val="24"/>
      <w:szCs w:val="24"/>
      <w:lang w:val="en-NL"/>
    </w:rPr>
    <w:tblPr>
      <w:tblStyleRowBandSize w:val="1"/>
      <w:tblStyleColBandSize w:val="1"/>
      <w:tblBorders>
        <w:top w:val="single" w:sz="4" w:space="0" w:color="C5E0B3"/>
        <w:left w:val="single" w:sz="4" w:space="0" w:color="C5E0B3"/>
        <w:bottom w:val="single" w:sz="4" w:space="0" w:color="C5E0B3"/>
        <w:right w:val="single" w:sz="4" w:space="0" w:color="C5E0B3"/>
        <w:insideH w:val="single" w:sz="4" w:space="0" w:color="C5E0B3"/>
        <w:insideV w:val="single" w:sz="4" w:space="0" w:color="C5E0B3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BE652A"/>
    <w:pPr>
      <w:spacing w:after="0" w:line="240" w:lineRule="auto"/>
    </w:pPr>
    <w:tblPr>
      <w:tblStyleRowBandSize w:val="1"/>
      <w:tblStyleColBandSize w:val="1"/>
      <w:tblBorders>
        <w:top w:val="single" w:sz="4" w:space="0" w:color="FA7BA8" w:themeColor="accent6" w:themeTint="66"/>
        <w:left w:val="single" w:sz="4" w:space="0" w:color="FA7BA8" w:themeColor="accent6" w:themeTint="66"/>
        <w:bottom w:val="single" w:sz="4" w:space="0" w:color="FA7BA8" w:themeColor="accent6" w:themeTint="66"/>
        <w:right w:val="single" w:sz="4" w:space="0" w:color="FA7BA8" w:themeColor="accent6" w:themeTint="66"/>
        <w:insideH w:val="single" w:sz="4" w:space="0" w:color="FA7BA8" w:themeColor="accent6" w:themeTint="66"/>
        <w:insideV w:val="single" w:sz="4" w:space="0" w:color="FA7BA8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73A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3A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5">
    <w:name w:val="toc 5"/>
    <w:basedOn w:val="Normal"/>
    <w:next w:val="Normal"/>
    <w:autoRedefine/>
    <w:uiPriority w:val="39"/>
    <w:unhideWhenUsed/>
    <w:rsid w:val="000F7641"/>
    <w:pPr>
      <w:spacing w:after="100"/>
      <w:ind w:left="96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0F7641"/>
    <w:pPr>
      <w:spacing w:after="100"/>
      <w:ind w:left="12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0F7641"/>
    <w:pPr>
      <w:spacing w:after="100"/>
      <w:ind w:left="144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0F7641"/>
    <w:pPr>
      <w:spacing w:after="100"/>
      <w:ind w:left="168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0F7641"/>
    <w:pPr>
      <w:spacing w:after="100"/>
      <w:ind w:left="1920"/>
    </w:pPr>
    <w:rPr>
      <w:rFonts w:asciiTheme="minorHAnsi" w:hAnsiTheme="minorHAnsi"/>
    </w:rPr>
  </w:style>
  <w:style w:type="paragraph" w:styleId="Revision">
    <w:name w:val="Revision"/>
    <w:hidden/>
    <w:uiPriority w:val="99"/>
    <w:semiHidden/>
    <w:rsid w:val="002119CC"/>
    <w:pPr>
      <w:spacing w:after="0" w:line="240" w:lineRule="auto"/>
    </w:pPr>
    <w:rPr>
      <w:rFonts w:ascii="Heebo" w:eastAsiaTheme="minorEastAsia" w:hAnsi="Heebo"/>
      <w:sz w:val="24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57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N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571F"/>
    <w:rPr>
      <w:rFonts w:ascii="Courier New" w:eastAsia="Times New Roman" w:hAnsi="Courier New" w:cs="Courier New"/>
      <w:sz w:val="20"/>
      <w:szCs w:val="20"/>
      <w:lang w:val="en-NL" w:eastAsia="en-NL"/>
    </w:rPr>
  </w:style>
  <w:style w:type="character" w:customStyle="1" w:styleId="Heading6Char">
    <w:name w:val="Heading 6 Char"/>
    <w:basedOn w:val="DefaultParagraphFont"/>
    <w:link w:val="Heading6"/>
    <w:uiPriority w:val="2"/>
    <w:semiHidden/>
    <w:rsid w:val="00145BB2"/>
    <w:rPr>
      <w:rFonts w:asciiTheme="majorHAnsi" w:eastAsiaTheme="majorEastAsia" w:hAnsiTheme="majorHAnsi" w:cstheme="majorBidi"/>
      <w:color w:val="51031E" w:themeColor="accent1" w:themeShade="7F"/>
      <w:sz w:val="24"/>
      <w:szCs w:val="24"/>
      <w:lang w:val="en-NL" w:eastAsia="en-GB"/>
    </w:rPr>
  </w:style>
  <w:style w:type="character" w:customStyle="1" w:styleId="Heading7Char">
    <w:name w:val="Heading 7 Char"/>
    <w:basedOn w:val="DefaultParagraphFont"/>
    <w:link w:val="Heading7"/>
    <w:uiPriority w:val="2"/>
    <w:semiHidden/>
    <w:rsid w:val="00145BB2"/>
    <w:rPr>
      <w:rFonts w:asciiTheme="majorHAnsi" w:eastAsiaTheme="majorEastAsia" w:hAnsiTheme="majorHAnsi" w:cstheme="majorBidi"/>
      <w:i/>
      <w:iCs/>
      <w:color w:val="51031E" w:themeColor="accent1" w:themeShade="7F"/>
      <w:sz w:val="24"/>
      <w:szCs w:val="24"/>
      <w:lang w:val="en-NL" w:eastAsia="en-GB"/>
    </w:rPr>
  </w:style>
  <w:style w:type="character" w:customStyle="1" w:styleId="Heading8Char">
    <w:name w:val="Heading 8 Char"/>
    <w:basedOn w:val="DefaultParagraphFont"/>
    <w:link w:val="Heading8"/>
    <w:uiPriority w:val="2"/>
    <w:semiHidden/>
    <w:rsid w:val="00145BB2"/>
    <w:rPr>
      <w:rFonts w:asciiTheme="majorHAnsi" w:eastAsiaTheme="majorEastAsia" w:hAnsiTheme="majorHAnsi" w:cstheme="majorBidi"/>
      <w:color w:val="373A3C" w:themeColor="text1" w:themeTint="D8"/>
      <w:sz w:val="21"/>
      <w:szCs w:val="21"/>
      <w:lang w:val="en-NL" w:eastAsia="en-GB"/>
    </w:rPr>
  </w:style>
  <w:style w:type="character" w:customStyle="1" w:styleId="Heading9Char">
    <w:name w:val="Heading 9 Char"/>
    <w:basedOn w:val="DefaultParagraphFont"/>
    <w:link w:val="Heading9"/>
    <w:uiPriority w:val="2"/>
    <w:semiHidden/>
    <w:rsid w:val="00145BB2"/>
    <w:rPr>
      <w:rFonts w:asciiTheme="majorHAnsi" w:eastAsiaTheme="majorEastAsia" w:hAnsiTheme="majorHAnsi" w:cstheme="majorBidi"/>
      <w:i/>
      <w:iCs/>
      <w:color w:val="373A3C" w:themeColor="text1" w:themeTint="D8"/>
      <w:sz w:val="21"/>
      <w:szCs w:val="21"/>
      <w:lang w:val="en-NL" w:eastAsia="en-GB"/>
    </w:rPr>
  </w:style>
  <w:style w:type="numbering" w:styleId="111111">
    <w:name w:val="Outline List 2"/>
    <w:basedOn w:val="NoList"/>
    <w:uiPriority w:val="99"/>
    <w:semiHidden/>
    <w:unhideWhenUsed/>
    <w:rsid w:val="00923915"/>
    <w:pPr>
      <w:numPr>
        <w:numId w:val="13"/>
      </w:numPr>
    </w:pPr>
  </w:style>
  <w:style w:type="paragraph" w:customStyle="1" w:styleId="Table">
    <w:name w:val="Table"/>
    <w:basedOn w:val="Normal"/>
    <w:link w:val="TableChar"/>
    <w:qFormat/>
    <w:rsid w:val="001023A5"/>
    <w:pPr>
      <w:spacing w:before="60" w:after="60" w:line="240" w:lineRule="auto"/>
    </w:pPr>
    <w:rPr>
      <w:rFonts w:eastAsia="Noto Sans JP" w:cs="Heebo"/>
      <w:szCs w:val="28"/>
      <w:lang w:val="en-US"/>
    </w:rPr>
  </w:style>
  <w:style w:type="character" w:customStyle="1" w:styleId="TableChar">
    <w:name w:val="Table Char"/>
    <w:basedOn w:val="DefaultParagraphFont"/>
    <w:link w:val="Table"/>
    <w:rsid w:val="001023A5"/>
    <w:rPr>
      <w:rFonts w:ascii="Source Sans Pro" w:eastAsia="Noto Sans JP" w:hAnsi="Source Sans Pro" w:cs="Heebo"/>
      <w:sz w:val="24"/>
      <w:szCs w:val="28"/>
      <w:lang w:eastAsia="en-GB"/>
    </w:rPr>
  </w:style>
  <w:style w:type="numbering" w:customStyle="1" w:styleId="CurrentList1">
    <w:name w:val="Current List1"/>
    <w:uiPriority w:val="99"/>
    <w:rsid w:val="008E23CC"/>
    <w:pPr>
      <w:numPr>
        <w:numId w:val="25"/>
      </w:numPr>
    </w:pPr>
  </w:style>
  <w:style w:type="numbering" w:customStyle="1" w:styleId="CurrentList2">
    <w:name w:val="Current List2"/>
    <w:uiPriority w:val="99"/>
    <w:rsid w:val="000824D5"/>
    <w:pPr>
      <w:numPr>
        <w:numId w:val="26"/>
      </w:numPr>
    </w:pPr>
  </w:style>
  <w:style w:type="numbering" w:customStyle="1" w:styleId="CurrentList3">
    <w:name w:val="Current List3"/>
    <w:uiPriority w:val="99"/>
    <w:rsid w:val="000824D5"/>
    <w:pPr>
      <w:numPr>
        <w:numId w:val="27"/>
      </w:numPr>
    </w:pPr>
  </w:style>
  <w:style w:type="numbering" w:customStyle="1" w:styleId="CurrentList4">
    <w:name w:val="Current List4"/>
    <w:uiPriority w:val="99"/>
    <w:rsid w:val="000824D5"/>
    <w:pPr>
      <w:numPr>
        <w:numId w:val="28"/>
      </w:numPr>
    </w:pPr>
  </w:style>
  <w:style w:type="numbering" w:customStyle="1" w:styleId="CurrentList5">
    <w:name w:val="Current List5"/>
    <w:uiPriority w:val="99"/>
    <w:rsid w:val="003A3EA6"/>
    <w:pPr>
      <w:numPr>
        <w:numId w:val="29"/>
      </w:numPr>
    </w:pPr>
  </w:style>
  <w:style w:type="numbering" w:customStyle="1" w:styleId="CurrentList8">
    <w:name w:val="Current List8"/>
    <w:uiPriority w:val="99"/>
    <w:rsid w:val="003042F3"/>
    <w:pPr>
      <w:numPr>
        <w:numId w:val="32"/>
      </w:numPr>
    </w:pPr>
  </w:style>
  <w:style w:type="numbering" w:customStyle="1" w:styleId="CurrentList6">
    <w:name w:val="Current List6"/>
    <w:uiPriority w:val="99"/>
    <w:rsid w:val="003042F3"/>
    <w:pPr>
      <w:numPr>
        <w:numId w:val="30"/>
      </w:numPr>
    </w:pPr>
  </w:style>
  <w:style w:type="numbering" w:customStyle="1" w:styleId="CurrentList7">
    <w:name w:val="Current List7"/>
    <w:uiPriority w:val="99"/>
    <w:rsid w:val="003042F3"/>
    <w:pPr>
      <w:numPr>
        <w:numId w:val="31"/>
      </w:numPr>
    </w:pPr>
  </w:style>
  <w:style w:type="numbering" w:customStyle="1" w:styleId="CurrentList9">
    <w:name w:val="Current List9"/>
    <w:uiPriority w:val="99"/>
    <w:rsid w:val="003042F3"/>
    <w:pPr>
      <w:numPr>
        <w:numId w:val="33"/>
      </w:numPr>
    </w:pPr>
  </w:style>
  <w:style w:type="numbering" w:customStyle="1" w:styleId="CurrentList10">
    <w:name w:val="Current List10"/>
    <w:uiPriority w:val="99"/>
    <w:rsid w:val="003042F3"/>
    <w:pPr>
      <w:numPr>
        <w:numId w:val="3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9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0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5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5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96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180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184223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628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73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2078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47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6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9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4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53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40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7501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39047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763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9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1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7752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67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4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52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1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5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42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8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8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7462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1444498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3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1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1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470800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901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6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9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7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4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802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714695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11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4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42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395677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47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6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1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2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2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833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1691566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8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8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11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34544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7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5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36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7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62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96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292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63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456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930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797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39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4770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685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768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7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0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0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8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5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5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0172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776801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32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7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345297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5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1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5808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  <w:divsChild>
                        <w:div w:id="226695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80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78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354777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26" Type="http://schemas.openxmlformats.org/officeDocument/2006/relationships/hyperlink" Target="http://example.com" TargetMode="External"/><Relationship Id="rId21" Type="http://schemas.openxmlformats.org/officeDocument/2006/relationships/hyperlink" Target="http://example.com/status.php" TargetMode="External"/><Relationship Id="rId34" Type="http://schemas.openxmlformats.org/officeDocument/2006/relationships/hyperlink" Target="http://example.com/status.php" TargetMode="Externa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1.png"/><Relationship Id="rId25" Type="http://schemas.openxmlformats.org/officeDocument/2006/relationships/hyperlink" Target="http://example.com/status.php" TargetMode="External"/><Relationship Id="rId33" Type="http://schemas.openxmlformats.org/officeDocument/2006/relationships/hyperlink" Target="http://example.com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yperlink" Target="http://example.com" TargetMode="External"/><Relationship Id="rId29" Type="http://schemas.openxmlformats.org/officeDocument/2006/relationships/hyperlink" Target="http://example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yperlink" Target="http://example.com" TargetMode="External"/><Relationship Id="rId32" Type="http://schemas.openxmlformats.org/officeDocument/2006/relationships/hyperlink" Target="http://example.com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yperlink" Target="http://example.com" TargetMode="External"/><Relationship Id="rId28" Type="http://schemas.openxmlformats.org/officeDocument/2006/relationships/hyperlink" Target="http://example.com/status.php" TargetMode="External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hyperlink" Target="http://example.com" TargetMode="External"/><Relationship Id="rId31" Type="http://schemas.openxmlformats.org/officeDocument/2006/relationships/hyperlink" Target="http://example.com/status.ph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3.png"/><Relationship Id="rId27" Type="http://schemas.openxmlformats.org/officeDocument/2006/relationships/hyperlink" Target="http://example.com" TargetMode="External"/><Relationship Id="rId30" Type="http://schemas.openxmlformats.org/officeDocument/2006/relationships/hyperlink" Target="http://example.com" TargetMode="External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ane\AppData\Roaming\Microsoft\Templates\Business%20report%20(Professional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BC38911E30F40E4B34A59759F27B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E73051-2848-4CED-ADA9-4D8738129A1C}"/>
      </w:docPartPr>
      <w:docPartBody>
        <w:p w:rsidR="00A254F7" w:rsidRDefault="001D28ED">
          <w:r w:rsidRPr="00B4522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JP">
    <w:altName w:val="Yu Gothic"/>
    <w:panose1 w:val="020B0604020202020204"/>
    <w:charset w:val="80"/>
    <w:family w:val="swiss"/>
    <w:pitch w:val="variable"/>
    <w:sig w:usb0="20000287" w:usb1="2ADF3C10" w:usb2="00000016" w:usb3="00000000" w:csb0="00060107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eebo">
    <w:panose1 w:val="00000000000000000000"/>
    <w:charset w:val="B1"/>
    <w:family w:val="auto"/>
    <w:pitch w:val="variable"/>
    <w:sig w:usb0="A00008E7" w:usb1="40000043" w:usb2="00000000" w:usb3="00000000" w:csb0="0000002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altName w:val="Arial"/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8ED"/>
    <w:rsid w:val="000C3310"/>
    <w:rsid w:val="000E0E1B"/>
    <w:rsid w:val="001D28ED"/>
    <w:rsid w:val="001F63C2"/>
    <w:rsid w:val="00250209"/>
    <w:rsid w:val="00294132"/>
    <w:rsid w:val="0029624C"/>
    <w:rsid w:val="00325420"/>
    <w:rsid w:val="003279D2"/>
    <w:rsid w:val="00463F63"/>
    <w:rsid w:val="00472DEF"/>
    <w:rsid w:val="00476E56"/>
    <w:rsid w:val="005726F3"/>
    <w:rsid w:val="005F6BDF"/>
    <w:rsid w:val="00603325"/>
    <w:rsid w:val="00603B0B"/>
    <w:rsid w:val="006B69D9"/>
    <w:rsid w:val="006E17DB"/>
    <w:rsid w:val="00732C29"/>
    <w:rsid w:val="00794926"/>
    <w:rsid w:val="007D26E8"/>
    <w:rsid w:val="007E3E3D"/>
    <w:rsid w:val="00815589"/>
    <w:rsid w:val="00881CB7"/>
    <w:rsid w:val="008B67BD"/>
    <w:rsid w:val="008B789E"/>
    <w:rsid w:val="0092635B"/>
    <w:rsid w:val="009446B8"/>
    <w:rsid w:val="009979C7"/>
    <w:rsid w:val="009A43DA"/>
    <w:rsid w:val="009B32A2"/>
    <w:rsid w:val="00A117C4"/>
    <w:rsid w:val="00A254F7"/>
    <w:rsid w:val="00B046C2"/>
    <w:rsid w:val="00B16685"/>
    <w:rsid w:val="00B22EA6"/>
    <w:rsid w:val="00B250F8"/>
    <w:rsid w:val="00B71BCF"/>
    <w:rsid w:val="00C340E3"/>
    <w:rsid w:val="00C96A41"/>
    <w:rsid w:val="00CD6BA7"/>
    <w:rsid w:val="00D27607"/>
    <w:rsid w:val="00D44BAD"/>
    <w:rsid w:val="00D803E2"/>
    <w:rsid w:val="00DE74F3"/>
    <w:rsid w:val="00E56333"/>
    <w:rsid w:val="00E6630B"/>
    <w:rsid w:val="00ED4589"/>
    <w:rsid w:val="00EE0EEC"/>
    <w:rsid w:val="00F02D00"/>
    <w:rsid w:val="00F178F7"/>
    <w:rsid w:val="00F42A87"/>
    <w:rsid w:val="00F9245E"/>
    <w:rsid w:val="00F96CD7"/>
    <w:rsid w:val="00FB0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8ED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331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459B001-89A2-284B-8D14-F78FABFC237E}">
  <we:reference id="wa104381727" version="1.0.0.7" store="en-GB" storeType="OMEX"/>
  <we:alternateReferences>
    <we:reference id="wa104381727" version="1.0.0.7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C65942C1B5CB49A39CF58FF9B14F84" ma:contentTypeVersion="4" ma:contentTypeDescription="Create a new document." ma:contentTypeScope="" ma:versionID="9671bb17150774acce7c69b71a76904e">
  <xsd:schema xmlns:xsd="http://www.w3.org/2001/XMLSchema" xmlns:xs="http://www.w3.org/2001/XMLSchema" xmlns:p="http://schemas.microsoft.com/office/2006/metadata/properties" xmlns:ns2="aa5cf33d-3024-4c10-8cf3-684f17f2e421" targetNamespace="http://schemas.microsoft.com/office/2006/metadata/properties" ma:root="true" ma:fieldsID="710e53937ca37ea52003d96886c7f99d" ns2:_="">
    <xsd:import namespace="aa5cf33d-3024-4c10-8cf3-684f17f2e4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5cf33d-3024-4c10-8cf3-684f17f2e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9A5AAAC-8321-41CD-B83F-54AF16406A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5cf33d-3024-4c10-8cf3-684f17f2e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09C1AC5-D27D-457B-9C02-DDC6FC8D481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50A82A6-1FBC-4680-B155-FCF05DE4A77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DCF91A2-F113-4AD3-A6F7-88DD0922029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C:\Users\roane\AppData\Roaming\Microsoft\Templates\Business report (Professional design).dotx</Template>
  <TotalTime>114</TotalTime>
  <Pages>17</Pages>
  <Words>1465</Words>
  <Characters>9203</Characters>
  <Application>Microsoft Office Word</Application>
  <DocSecurity>0</DocSecurity>
  <Lines>484</Lines>
  <Paragraphs>426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OSWA-OS-012345</vt:lpstr>
    </vt:vector>
  </TitlesOfParts>
  <Manager/>
  <Company/>
  <LinksUpToDate>false</LinksUpToDate>
  <CharactersWithSpaces>10242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OSWA-OS-012345</dc:title>
  <dc:subject/>
  <dc:creator/>
  <cp:keywords/>
  <dc:description/>
  <cp:lastModifiedBy/>
  <cp:revision>462</cp:revision>
  <cp:lastPrinted>2021-10-03T12:08:00Z</cp:lastPrinted>
  <dcterms:created xsi:type="dcterms:W3CDTF">2022-06-10T17:29:00Z</dcterms:created>
  <dcterms:modified xsi:type="dcterms:W3CDTF">2022-07-12T10:31:00Z</dcterms:modified>
  <cp:category/>
</cp:coreProperties>
</file>